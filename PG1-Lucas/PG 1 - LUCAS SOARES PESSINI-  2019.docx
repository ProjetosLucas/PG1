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535C0" w14:paraId="56921F8D" w14:textId="77777777" w:rsidTr="00230704">
        <w:trPr>
          <w:trHeight w:val="12610"/>
        </w:trPr>
        <w:tc>
          <w:tcPr>
            <w:tcW w:w="9212" w:type="dxa"/>
          </w:tcPr>
          <w:p w14:paraId="64F3BE41" w14:textId="77777777" w:rsidR="008535C0" w:rsidRPr="008B56A4" w:rsidRDefault="008535C0" w:rsidP="008535C0">
            <w:pPr>
              <w:pStyle w:val="Corpodetexto2"/>
              <w:rPr>
                <w:sz w:val="28"/>
              </w:rPr>
            </w:pPr>
            <w:r w:rsidRPr="008B56A4">
              <w:rPr>
                <w:sz w:val="28"/>
              </w:rPr>
              <w:t>UNIVERSIDADE FEDERAL DO ESPÍRITO SANTO</w:t>
            </w:r>
          </w:p>
          <w:p w14:paraId="75D6B008" w14:textId="77777777" w:rsidR="008535C0" w:rsidRPr="008B56A4" w:rsidRDefault="008535C0" w:rsidP="008535C0">
            <w:pPr>
              <w:pStyle w:val="Corpodetexto2"/>
              <w:rPr>
                <w:sz w:val="28"/>
              </w:rPr>
            </w:pPr>
            <w:r w:rsidRPr="008B56A4">
              <w:rPr>
                <w:sz w:val="28"/>
              </w:rPr>
              <w:t>CENTRO TECNOLÓGICO</w:t>
            </w:r>
          </w:p>
          <w:p w14:paraId="482C1CBD" w14:textId="77777777" w:rsidR="008535C0" w:rsidRPr="008B56A4" w:rsidRDefault="008535C0" w:rsidP="008535C0">
            <w:pPr>
              <w:pStyle w:val="Corpodetexto2"/>
              <w:rPr>
                <w:sz w:val="28"/>
              </w:rPr>
            </w:pPr>
            <w:r w:rsidRPr="008B56A4">
              <w:rPr>
                <w:sz w:val="28"/>
              </w:rPr>
              <w:t>DEPARTAMENTO DE ENGENHARIA ELÉTRICA</w:t>
            </w:r>
          </w:p>
          <w:p w14:paraId="5F5765FC" w14:textId="77777777" w:rsidR="008535C0" w:rsidRPr="008B56A4" w:rsidRDefault="0099642F" w:rsidP="008535C0">
            <w:pPr>
              <w:pStyle w:val="Corpodetexto2"/>
              <w:rPr>
                <w:sz w:val="28"/>
              </w:rPr>
            </w:pPr>
            <w:r>
              <w:rPr>
                <w:sz w:val="28"/>
              </w:rPr>
              <w:t xml:space="preserve">PROPOSTA DE </w:t>
            </w:r>
            <w:r w:rsidR="008535C0" w:rsidRPr="008B56A4">
              <w:rPr>
                <w:sz w:val="28"/>
              </w:rPr>
              <w:t>PROJETO DE GRADUAÇÃO</w:t>
            </w:r>
          </w:p>
          <w:p w14:paraId="36F060E5" w14:textId="77777777" w:rsidR="00761E24" w:rsidRDefault="00761E24" w:rsidP="008535C0">
            <w:pPr>
              <w:pStyle w:val="Corpodetexto2"/>
            </w:pPr>
          </w:p>
          <w:p w14:paraId="3EC1FDB2" w14:textId="77777777" w:rsidR="00761E24" w:rsidRDefault="00761E24" w:rsidP="00761E24">
            <w:pPr>
              <w:pStyle w:val="Corpodetexto2"/>
              <w:jc w:val="both"/>
            </w:pPr>
          </w:p>
          <w:p w14:paraId="332E5A99" w14:textId="77777777" w:rsidR="00761E24" w:rsidRDefault="00761E24" w:rsidP="00761E24">
            <w:pPr>
              <w:pStyle w:val="Corpodetexto2"/>
              <w:jc w:val="both"/>
            </w:pPr>
          </w:p>
          <w:p w14:paraId="14567D9F" w14:textId="77777777" w:rsidR="008535C0" w:rsidRDefault="00761E24" w:rsidP="00761E24">
            <w:pPr>
              <w:pStyle w:val="Corpodetexto2"/>
            </w:pPr>
            <w:r>
              <w:rPr>
                <w:noProof/>
              </w:rPr>
              <w:drawing>
                <wp:inline distT="0" distB="0" distL="0" distR="0" wp14:anchorId="2F5B1751" wp14:editId="549A5BB6">
                  <wp:extent cx="1436089" cy="1440000"/>
                  <wp:effectExtent l="0" t="0" r="0" b="8255"/>
                  <wp:docPr id="6" name="Imagem 6" descr="C:\Documents and Settings\pmello\Meus documentos\Documentos\UFES\brasao uf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pmello\Meus documentos\Documentos\UFES\brasao uf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6089" cy="1440000"/>
                          </a:xfrm>
                          <a:prstGeom prst="rect">
                            <a:avLst/>
                          </a:prstGeom>
                          <a:noFill/>
                          <a:ln>
                            <a:noFill/>
                          </a:ln>
                        </pic:spPr>
                      </pic:pic>
                    </a:graphicData>
                  </a:graphic>
                </wp:inline>
              </w:drawing>
            </w:r>
          </w:p>
          <w:p w14:paraId="551DEEAA" w14:textId="77777777" w:rsidR="008535C0" w:rsidRDefault="008535C0" w:rsidP="008535C0">
            <w:pPr>
              <w:pStyle w:val="Corpodetexto2"/>
            </w:pPr>
          </w:p>
          <w:p w14:paraId="7859C88B" w14:textId="77777777" w:rsidR="008535C0" w:rsidRDefault="008535C0" w:rsidP="008535C0">
            <w:pPr>
              <w:pStyle w:val="Corpodetexto2"/>
            </w:pPr>
          </w:p>
          <w:p w14:paraId="276F8611" w14:textId="77777777" w:rsidR="008535C0" w:rsidRDefault="008535C0" w:rsidP="008535C0">
            <w:pPr>
              <w:pStyle w:val="Corpodetexto2"/>
            </w:pPr>
          </w:p>
          <w:p w14:paraId="7C770088" w14:textId="77777777" w:rsidR="00761E24" w:rsidRDefault="00761E24" w:rsidP="008535C0">
            <w:pPr>
              <w:pStyle w:val="Corpodetexto2"/>
            </w:pPr>
          </w:p>
          <w:p w14:paraId="7C5C50BF" w14:textId="11ACF710" w:rsidR="008535C0" w:rsidRPr="00761E24" w:rsidRDefault="00B647DB" w:rsidP="008535C0">
            <w:pPr>
              <w:pStyle w:val="Autor"/>
              <w:rPr>
                <w:b w:val="0"/>
              </w:rPr>
            </w:pPr>
            <w:r>
              <w:rPr>
                <w:b w:val="0"/>
              </w:rPr>
              <w:t>LUCAS SOARES PESSINI</w:t>
            </w:r>
          </w:p>
          <w:p w14:paraId="7C92AC97" w14:textId="77777777" w:rsidR="008535C0" w:rsidRDefault="008535C0" w:rsidP="008535C0">
            <w:pPr>
              <w:pStyle w:val="Capa"/>
            </w:pPr>
          </w:p>
          <w:p w14:paraId="21F40AC7" w14:textId="77777777" w:rsidR="00761E24" w:rsidRDefault="00761E24" w:rsidP="008535C0">
            <w:pPr>
              <w:pStyle w:val="Capa"/>
            </w:pPr>
          </w:p>
          <w:p w14:paraId="2A4E39C1" w14:textId="77777777" w:rsidR="008535C0" w:rsidRDefault="008535C0" w:rsidP="008535C0">
            <w:pPr>
              <w:pStyle w:val="Capa"/>
            </w:pPr>
          </w:p>
          <w:p w14:paraId="160A6334" w14:textId="77777777" w:rsidR="00761E24" w:rsidRDefault="00761E24" w:rsidP="008535C0">
            <w:pPr>
              <w:pStyle w:val="Capa"/>
            </w:pPr>
          </w:p>
          <w:p w14:paraId="278C7D50" w14:textId="77777777" w:rsidR="008535C0" w:rsidRDefault="008535C0" w:rsidP="008535C0">
            <w:pPr>
              <w:pStyle w:val="Capa"/>
            </w:pPr>
          </w:p>
          <w:p w14:paraId="53B01B1C" w14:textId="77777777" w:rsidR="008535C0" w:rsidRDefault="008535C0" w:rsidP="008535C0">
            <w:pPr>
              <w:pStyle w:val="Capa"/>
            </w:pPr>
          </w:p>
          <w:p w14:paraId="260CF217" w14:textId="1005C3D4" w:rsidR="008535C0" w:rsidRPr="008B56A4" w:rsidRDefault="00B647DB" w:rsidP="008535C0">
            <w:pPr>
              <w:pStyle w:val="Capa"/>
            </w:pPr>
            <w:r w:rsidRPr="00B647DB">
              <w:t>Automação de Emprétimos de Equipamentos do Laboratório</w:t>
            </w:r>
          </w:p>
          <w:p w14:paraId="59B02BEE" w14:textId="77777777" w:rsidR="008535C0" w:rsidRDefault="008535C0" w:rsidP="00230704">
            <w:pPr>
              <w:pStyle w:val="Corpodetexto2"/>
              <w:rPr>
                <w:b w:val="0"/>
              </w:rPr>
            </w:pPr>
          </w:p>
        </w:tc>
      </w:tr>
      <w:tr w:rsidR="008535C0" w14:paraId="422B69F7" w14:textId="77777777" w:rsidTr="00230704">
        <w:trPr>
          <w:trHeight w:val="1148"/>
        </w:trPr>
        <w:tc>
          <w:tcPr>
            <w:tcW w:w="9212" w:type="dxa"/>
            <w:vAlign w:val="bottom"/>
          </w:tcPr>
          <w:p w14:paraId="3ED1591C" w14:textId="77777777" w:rsidR="008535C0" w:rsidRPr="0002587E" w:rsidRDefault="008535C0" w:rsidP="00230704">
            <w:pPr>
              <w:pStyle w:val="Corpodetexto2"/>
              <w:rPr>
                <w:b w:val="0"/>
                <w:szCs w:val="24"/>
              </w:rPr>
            </w:pPr>
            <w:r w:rsidRPr="0002587E">
              <w:rPr>
                <w:b w:val="0"/>
                <w:szCs w:val="24"/>
              </w:rPr>
              <w:t>VITÓRIA – ES</w:t>
            </w:r>
          </w:p>
          <w:p w14:paraId="00546ECD" w14:textId="6FBDFE31" w:rsidR="008535C0" w:rsidRDefault="00B647DB" w:rsidP="00230704">
            <w:pPr>
              <w:pStyle w:val="Corpodetexto2"/>
              <w:rPr>
                <w:b w:val="0"/>
              </w:rPr>
            </w:pPr>
            <w:r>
              <w:rPr>
                <w:b w:val="0"/>
                <w:szCs w:val="24"/>
              </w:rPr>
              <w:t>JUNHO</w:t>
            </w:r>
            <w:r w:rsidR="008535C0" w:rsidRPr="0002587E">
              <w:rPr>
                <w:b w:val="0"/>
                <w:szCs w:val="24"/>
              </w:rPr>
              <w:t>/</w:t>
            </w:r>
            <w:r>
              <w:rPr>
                <w:b w:val="0"/>
                <w:szCs w:val="24"/>
              </w:rPr>
              <w:t>2019</w:t>
            </w:r>
          </w:p>
        </w:tc>
      </w:tr>
    </w:tbl>
    <w:p w14:paraId="168D0B1E" w14:textId="77777777" w:rsidR="008B56A4" w:rsidRPr="008535C0" w:rsidRDefault="008B56A4">
      <w:pPr>
        <w:pStyle w:val="Corpodetexto2"/>
        <w:rPr>
          <w:b w:val="0"/>
          <w:sz w:val="16"/>
          <w:szCs w:val="16"/>
        </w:rPr>
      </w:pPr>
    </w:p>
    <w:p w14:paraId="3BF02C5B" w14:textId="77777777" w:rsidR="00C31DC0" w:rsidRPr="008535C0" w:rsidRDefault="00C31DC0" w:rsidP="008B56A4">
      <w:pPr>
        <w:spacing w:line="240" w:lineRule="auto"/>
        <w:jc w:val="left"/>
        <w:rPr>
          <w:b/>
          <w:sz w:val="16"/>
          <w:szCs w:val="16"/>
        </w:rPr>
        <w:sectPr w:rsidR="00C31DC0" w:rsidRPr="008535C0" w:rsidSect="00AF4906">
          <w:pgSz w:w="11907" w:h="16840" w:code="9"/>
          <w:pgMar w:top="1701" w:right="1134" w:bottom="1134" w:left="1701" w:header="1134" w:footer="964" w:gutter="0"/>
          <w:pgNumType w:fmt="lowerRoman" w:start="1"/>
          <w:cols w:space="720"/>
          <w:noEndnote/>
        </w:sect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535C0" w:rsidRPr="00B647DB" w14:paraId="65CB6B53" w14:textId="77777777" w:rsidTr="008535C0">
        <w:trPr>
          <w:trHeight w:val="12610"/>
        </w:trPr>
        <w:tc>
          <w:tcPr>
            <w:tcW w:w="9212" w:type="dxa"/>
          </w:tcPr>
          <w:p w14:paraId="07E26A37" w14:textId="5BCFC27E" w:rsidR="008535C0" w:rsidRPr="00B647DB" w:rsidRDefault="00B647DB" w:rsidP="008535C0">
            <w:pPr>
              <w:pStyle w:val="Corpodetexto2"/>
              <w:rPr>
                <w:b w:val="0"/>
              </w:rPr>
            </w:pPr>
            <w:r w:rsidRPr="00B647DB">
              <w:rPr>
                <w:b w:val="0"/>
              </w:rPr>
              <w:lastRenderedPageBreak/>
              <w:t>lUCAS SOARES pESSINI</w:t>
            </w:r>
          </w:p>
          <w:p w14:paraId="14117A94" w14:textId="77777777" w:rsidR="008535C0" w:rsidRPr="00B647DB" w:rsidRDefault="008535C0" w:rsidP="008535C0">
            <w:pPr>
              <w:pStyle w:val="Corpodetexto2"/>
            </w:pPr>
          </w:p>
          <w:p w14:paraId="7D9834E3" w14:textId="77777777" w:rsidR="008535C0" w:rsidRPr="00B647DB" w:rsidRDefault="008535C0" w:rsidP="008535C0">
            <w:pPr>
              <w:pStyle w:val="Corpodetexto2"/>
            </w:pPr>
          </w:p>
          <w:p w14:paraId="5331E059" w14:textId="77777777" w:rsidR="008535C0" w:rsidRPr="00B647DB" w:rsidRDefault="008535C0" w:rsidP="008535C0">
            <w:pPr>
              <w:pStyle w:val="Corpodetexto2"/>
            </w:pPr>
          </w:p>
          <w:p w14:paraId="3B78A826" w14:textId="77777777" w:rsidR="008535C0" w:rsidRPr="00B647DB" w:rsidRDefault="008535C0" w:rsidP="008535C0">
            <w:pPr>
              <w:pStyle w:val="Corpodetexto2"/>
            </w:pPr>
          </w:p>
          <w:p w14:paraId="1ED79046" w14:textId="77777777" w:rsidR="008535C0" w:rsidRPr="00B647DB" w:rsidRDefault="008535C0" w:rsidP="008535C0">
            <w:pPr>
              <w:pStyle w:val="Corpodetexto2"/>
            </w:pPr>
          </w:p>
          <w:p w14:paraId="4EC6986F" w14:textId="77777777" w:rsidR="008535C0" w:rsidRPr="00B647DB" w:rsidRDefault="008535C0" w:rsidP="008535C0">
            <w:pPr>
              <w:pStyle w:val="Corpodetexto2"/>
            </w:pPr>
          </w:p>
          <w:p w14:paraId="33D2AD59" w14:textId="77777777" w:rsidR="008535C0" w:rsidRPr="00B647DB" w:rsidRDefault="008535C0" w:rsidP="008535C0">
            <w:pPr>
              <w:pStyle w:val="Corpodetexto2"/>
            </w:pPr>
          </w:p>
          <w:p w14:paraId="1F955FCD" w14:textId="45C50FA8" w:rsidR="008535C0" w:rsidRPr="00B647DB" w:rsidRDefault="00A47938" w:rsidP="008535C0">
            <w:pPr>
              <w:pStyle w:val="Corpodetexto2"/>
            </w:pPr>
            <w:r w:rsidRPr="00A47938">
              <w:rPr>
                <w:sz w:val="28"/>
              </w:rPr>
              <w:t>Automação de Emprétimos de Equipamentos do Laboratório</w:t>
            </w:r>
          </w:p>
          <w:p w14:paraId="40890DF8" w14:textId="77777777" w:rsidR="008535C0" w:rsidRPr="00B647DB" w:rsidRDefault="008535C0" w:rsidP="008535C0">
            <w:pPr>
              <w:pStyle w:val="Corpodetexto2"/>
            </w:pPr>
          </w:p>
          <w:p w14:paraId="64E9BC68" w14:textId="77777777" w:rsidR="008535C0" w:rsidRPr="00B647DB" w:rsidRDefault="008535C0" w:rsidP="008535C0">
            <w:pPr>
              <w:pStyle w:val="Corpodetexto2"/>
            </w:pPr>
          </w:p>
          <w:p w14:paraId="75EDCF66" w14:textId="77777777" w:rsidR="008535C0" w:rsidRPr="00B647DB" w:rsidRDefault="008535C0" w:rsidP="008535C0">
            <w:pPr>
              <w:pStyle w:val="Corpodetexto2"/>
            </w:pPr>
          </w:p>
          <w:p w14:paraId="3F3A724B" w14:textId="77777777" w:rsidR="008535C0" w:rsidRPr="00B647DB" w:rsidRDefault="008535C0" w:rsidP="008535C0">
            <w:pPr>
              <w:pStyle w:val="Corpodetexto2"/>
            </w:pPr>
          </w:p>
          <w:p w14:paraId="403F7300" w14:textId="6001725B" w:rsidR="008535C0" w:rsidRPr="00B647DB" w:rsidRDefault="008535C0" w:rsidP="008535C0">
            <w:pPr>
              <w:pStyle w:val="Corpodetexto3"/>
              <w:rPr>
                <w:szCs w:val="24"/>
              </w:rPr>
            </w:pPr>
            <w:r w:rsidRPr="00B647DB">
              <w:rPr>
                <w:szCs w:val="24"/>
              </w:rPr>
              <w:t>Parte manuscrita d</w:t>
            </w:r>
            <w:r w:rsidR="0099642F" w:rsidRPr="00B647DB">
              <w:rPr>
                <w:szCs w:val="24"/>
              </w:rPr>
              <w:t xml:space="preserve">a Proposta de </w:t>
            </w:r>
            <w:r w:rsidRPr="00B647DB">
              <w:rPr>
                <w:szCs w:val="24"/>
              </w:rPr>
              <w:t>Projeto de Graduação do aluno</w:t>
            </w:r>
            <w:r w:rsidR="00A47938">
              <w:rPr>
                <w:b/>
                <w:szCs w:val="24"/>
              </w:rPr>
              <w:t xml:space="preserve"> Lucas Soares </w:t>
            </w:r>
            <w:proofErr w:type="spellStart"/>
            <w:r w:rsidR="00A47938">
              <w:rPr>
                <w:b/>
                <w:szCs w:val="24"/>
              </w:rPr>
              <w:t>Pess</w:t>
            </w:r>
            <w:r w:rsidR="002962C2">
              <w:rPr>
                <w:b/>
                <w:szCs w:val="24"/>
              </w:rPr>
              <w:t>i</w:t>
            </w:r>
            <w:r w:rsidR="00A47938">
              <w:rPr>
                <w:b/>
                <w:szCs w:val="24"/>
              </w:rPr>
              <w:t>ni</w:t>
            </w:r>
            <w:proofErr w:type="spellEnd"/>
            <w:r w:rsidRPr="00B647DB">
              <w:rPr>
                <w:szCs w:val="24"/>
              </w:rPr>
              <w:t>, apresentad</w:t>
            </w:r>
            <w:r w:rsidR="0099642F" w:rsidRPr="00B647DB">
              <w:rPr>
                <w:szCs w:val="24"/>
              </w:rPr>
              <w:t xml:space="preserve">a </w:t>
            </w:r>
            <w:r w:rsidRPr="00B647DB">
              <w:rPr>
                <w:szCs w:val="24"/>
              </w:rPr>
              <w:t xml:space="preserve">ao Departamento de Engenharia Elétrica do Centro Tecnológico da Universidade Federal do Espírito Santo, como requisito parcial para </w:t>
            </w:r>
            <w:r w:rsidR="0099642F" w:rsidRPr="00B647DB">
              <w:rPr>
                <w:szCs w:val="24"/>
              </w:rPr>
              <w:t xml:space="preserve">aprovação na disciplina “ELE08552 – Projeto de Graduação </w:t>
            </w:r>
            <w:r w:rsidR="004D1FD5" w:rsidRPr="00B647DB">
              <w:rPr>
                <w:szCs w:val="24"/>
              </w:rPr>
              <w:t>I</w:t>
            </w:r>
            <w:r w:rsidR="0099642F" w:rsidRPr="00B647DB">
              <w:rPr>
                <w:szCs w:val="24"/>
              </w:rPr>
              <w:t>”</w:t>
            </w:r>
            <w:r w:rsidRPr="00B647DB">
              <w:rPr>
                <w:szCs w:val="24"/>
              </w:rPr>
              <w:t>.</w:t>
            </w:r>
          </w:p>
          <w:p w14:paraId="5D2B92FA" w14:textId="77777777" w:rsidR="008535C0" w:rsidRPr="00B647DB" w:rsidRDefault="008535C0" w:rsidP="008535C0">
            <w:pPr>
              <w:pStyle w:val="Corpodetexto3"/>
              <w:rPr>
                <w:szCs w:val="24"/>
              </w:rPr>
            </w:pPr>
          </w:p>
          <w:p w14:paraId="6BB261B3" w14:textId="77777777" w:rsidR="0057139B" w:rsidRPr="00B647DB" w:rsidRDefault="0057139B" w:rsidP="008535C0">
            <w:pPr>
              <w:pStyle w:val="Corpodetexto3"/>
              <w:rPr>
                <w:szCs w:val="24"/>
              </w:rPr>
            </w:pPr>
          </w:p>
          <w:p w14:paraId="355B0AE9" w14:textId="77777777" w:rsidR="0057139B" w:rsidRPr="00B647DB" w:rsidRDefault="0057139B" w:rsidP="0057139B">
            <w:pPr>
              <w:pStyle w:val="Corpodetexto3"/>
              <w:rPr>
                <w:szCs w:val="24"/>
              </w:rPr>
            </w:pPr>
            <w:r w:rsidRPr="00B647DB">
              <w:rPr>
                <w:szCs w:val="24"/>
              </w:rPr>
              <w:t>__________________________________</w:t>
            </w:r>
          </w:p>
          <w:p w14:paraId="00BE624B" w14:textId="77777777" w:rsidR="0057139B" w:rsidRPr="00B647DB" w:rsidRDefault="0057139B" w:rsidP="0057139B">
            <w:pPr>
              <w:pStyle w:val="Corpodetexto3"/>
              <w:rPr>
                <w:szCs w:val="24"/>
              </w:rPr>
            </w:pPr>
            <w:r w:rsidRPr="00B647DB">
              <w:rPr>
                <w:szCs w:val="24"/>
              </w:rPr>
              <w:t>Prof</w:t>
            </w:r>
            <w:r w:rsidR="004D1FD5" w:rsidRPr="00B647DB">
              <w:rPr>
                <w:szCs w:val="24"/>
              </w:rPr>
              <w:t>a</w:t>
            </w:r>
            <w:r w:rsidRPr="00B647DB">
              <w:rPr>
                <w:szCs w:val="24"/>
              </w:rPr>
              <w:t>. Dr</w:t>
            </w:r>
            <w:r w:rsidR="004D1FD5" w:rsidRPr="00B647DB">
              <w:rPr>
                <w:szCs w:val="24"/>
              </w:rPr>
              <w:t>a</w:t>
            </w:r>
            <w:r w:rsidRPr="00B647DB">
              <w:rPr>
                <w:szCs w:val="24"/>
              </w:rPr>
              <w:t xml:space="preserve">. </w:t>
            </w:r>
            <w:r w:rsidR="004D1FD5" w:rsidRPr="00B647DB">
              <w:rPr>
                <w:szCs w:val="24"/>
              </w:rPr>
              <w:t>Carla C.M. Cunha</w:t>
            </w:r>
          </w:p>
          <w:p w14:paraId="22CD7BF7" w14:textId="77777777" w:rsidR="0057139B" w:rsidRPr="00B647DB" w:rsidRDefault="0057139B" w:rsidP="0057139B">
            <w:pPr>
              <w:pStyle w:val="Corpodetexto3"/>
              <w:rPr>
                <w:szCs w:val="24"/>
              </w:rPr>
            </w:pPr>
            <w:r w:rsidRPr="00B647DB">
              <w:rPr>
                <w:szCs w:val="24"/>
              </w:rPr>
              <w:t>Professor</w:t>
            </w:r>
            <w:r w:rsidR="004D1FD5" w:rsidRPr="00B647DB">
              <w:rPr>
                <w:szCs w:val="24"/>
              </w:rPr>
              <w:t>a</w:t>
            </w:r>
            <w:r w:rsidRPr="00B647DB">
              <w:rPr>
                <w:szCs w:val="24"/>
              </w:rPr>
              <w:t xml:space="preserve"> da disciplina</w:t>
            </w:r>
          </w:p>
          <w:p w14:paraId="4019665C" w14:textId="77777777" w:rsidR="0057139B" w:rsidRPr="00B647DB" w:rsidRDefault="0057139B" w:rsidP="0057139B">
            <w:pPr>
              <w:pStyle w:val="Corpodetexto3"/>
              <w:rPr>
                <w:szCs w:val="24"/>
              </w:rPr>
            </w:pPr>
          </w:p>
          <w:p w14:paraId="29789C2C" w14:textId="77777777" w:rsidR="0057139B" w:rsidRPr="00B647DB" w:rsidRDefault="0057139B" w:rsidP="0057139B">
            <w:pPr>
              <w:pStyle w:val="Corpodetexto3"/>
              <w:rPr>
                <w:szCs w:val="24"/>
              </w:rPr>
            </w:pPr>
          </w:p>
          <w:p w14:paraId="130BFD62" w14:textId="77777777" w:rsidR="0057139B" w:rsidRPr="00B647DB" w:rsidRDefault="0057139B" w:rsidP="0057139B">
            <w:pPr>
              <w:pStyle w:val="Corpodetexto3"/>
              <w:rPr>
                <w:szCs w:val="24"/>
              </w:rPr>
            </w:pPr>
            <w:r w:rsidRPr="00B647DB">
              <w:rPr>
                <w:szCs w:val="24"/>
              </w:rPr>
              <w:t>__________________________________</w:t>
            </w:r>
          </w:p>
          <w:p w14:paraId="4E045152" w14:textId="044A3B50" w:rsidR="0057139B" w:rsidRPr="00B647DB" w:rsidRDefault="00197C10" w:rsidP="0057139B">
            <w:pPr>
              <w:pStyle w:val="Corpodetexto3"/>
              <w:rPr>
                <w:szCs w:val="24"/>
              </w:rPr>
            </w:pPr>
            <w:r w:rsidRPr="00197C10">
              <w:rPr>
                <w:szCs w:val="24"/>
              </w:rPr>
              <w:t>Prof. Dr. André Ferreira</w:t>
            </w:r>
          </w:p>
          <w:p w14:paraId="274A52DA" w14:textId="336CD291" w:rsidR="0057139B" w:rsidRDefault="0057139B" w:rsidP="00197C10">
            <w:pPr>
              <w:pStyle w:val="Corpodetexto3"/>
              <w:rPr>
                <w:szCs w:val="24"/>
              </w:rPr>
            </w:pPr>
            <w:r w:rsidRPr="00B647DB">
              <w:rPr>
                <w:szCs w:val="24"/>
              </w:rPr>
              <w:t>Orientador</w:t>
            </w:r>
          </w:p>
          <w:p w14:paraId="70D6CC88" w14:textId="7B715EA9" w:rsidR="00197C10" w:rsidRDefault="00197C10" w:rsidP="00197C10">
            <w:pPr>
              <w:pStyle w:val="Corpodetexto3"/>
              <w:rPr>
                <w:szCs w:val="24"/>
              </w:rPr>
            </w:pPr>
          </w:p>
          <w:p w14:paraId="474970E8" w14:textId="77777777" w:rsidR="00197C10" w:rsidRPr="00B647DB" w:rsidRDefault="00197C10" w:rsidP="00197C10">
            <w:pPr>
              <w:pStyle w:val="Corpodetexto3"/>
              <w:rPr>
                <w:szCs w:val="24"/>
              </w:rPr>
            </w:pPr>
          </w:p>
          <w:p w14:paraId="695943B8" w14:textId="77777777" w:rsidR="0057139B" w:rsidRPr="00B647DB" w:rsidRDefault="0057139B" w:rsidP="0057139B">
            <w:pPr>
              <w:pStyle w:val="Corpodetexto3"/>
              <w:rPr>
                <w:szCs w:val="24"/>
              </w:rPr>
            </w:pPr>
            <w:r w:rsidRPr="00B647DB">
              <w:rPr>
                <w:szCs w:val="24"/>
              </w:rPr>
              <w:t>__________________________________</w:t>
            </w:r>
          </w:p>
          <w:p w14:paraId="2087D179" w14:textId="61EB30EB" w:rsidR="0057139B" w:rsidRPr="00B647DB" w:rsidRDefault="00197C10" w:rsidP="0057139B">
            <w:pPr>
              <w:pStyle w:val="Corpodetexto3"/>
              <w:rPr>
                <w:szCs w:val="24"/>
              </w:rPr>
            </w:pPr>
            <w:r>
              <w:rPr>
                <w:szCs w:val="24"/>
              </w:rPr>
              <w:t xml:space="preserve">Lucas Soares </w:t>
            </w:r>
            <w:proofErr w:type="spellStart"/>
            <w:r>
              <w:rPr>
                <w:szCs w:val="24"/>
              </w:rPr>
              <w:t>Pessini</w:t>
            </w:r>
            <w:proofErr w:type="spellEnd"/>
          </w:p>
          <w:p w14:paraId="157BCA74" w14:textId="77777777" w:rsidR="0057139B" w:rsidRPr="00B647DB" w:rsidRDefault="0057139B" w:rsidP="0057139B">
            <w:pPr>
              <w:pStyle w:val="Corpodetexto3"/>
              <w:rPr>
                <w:szCs w:val="24"/>
              </w:rPr>
            </w:pPr>
            <w:r w:rsidRPr="00B647DB">
              <w:rPr>
                <w:szCs w:val="24"/>
              </w:rPr>
              <w:t>Aluno</w:t>
            </w:r>
          </w:p>
          <w:p w14:paraId="49128028" w14:textId="77777777" w:rsidR="008535C0" w:rsidRPr="00B647DB" w:rsidRDefault="008535C0">
            <w:pPr>
              <w:pStyle w:val="Corpodetexto2"/>
              <w:rPr>
                <w:b w:val="0"/>
              </w:rPr>
            </w:pPr>
          </w:p>
        </w:tc>
      </w:tr>
      <w:tr w:rsidR="008535C0" w14:paraId="3CE870C2" w14:textId="77777777" w:rsidTr="008535C0">
        <w:trPr>
          <w:trHeight w:val="1148"/>
        </w:trPr>
        <w:tc>
          <w:tcPr>
            <w:tcW w:w="9212" w:type="dxa"/>
            <w:vAlign w:val="bottom"/>
          </w:tcPr>
          <w:p w14:paraId="47E14577" w14:textId="77777777" w:rsidR="008535C0" w:rsidRPr="0002587E" w:rsidRDefault="008535C0" w:rsidP="008535C0">
            <w:pPr>
              <w:pStyle w:val="Corpodetexto2"/>
              <w:rPr>
                <w:b w:val="0"/>
                <w:szCs w:val="24"/>
              </w:rPr>
            </w:pPr>
            <w:r w:rsidRPr="0002587E">
              <w:rPr>
                <w:b w:val="0"/>
                <w:szCs w:val="24"/>
              </w:rPr>
              <w:t>VITÓRIA – ES</w:t>
            </w:r>
          </w:p>
          <w:p w14:paraId="2832B8CE" w14:textId="63ECFE80" w:rsidR="008535C0" w:rsidRDefault="00197C10" w:rsidP="008535C0">
            <w:pPr>
              <w:pStyle w:val="Corpodetexto2"/>
              <w:rPr>
                <w:b w:val="0"/>
              </w:rPr>
            </w:pPr>
            <w:r>
              <w:rPr>
                <w:b w:val="0"/>
                <w:szCs w:val="24"/>
              </w:rPr>
              <w:t>JUNHO</w:t>
            </w:r>
            <w:r w:rsidR="008535C0" w:rsidRPr="0002587E">
              <w:rPr>
                <w:b w:val="0"/>
                <w:szCs w:val="24"/>
              </w:rPr>
              <w:t>/</w:t>
            </w:r>
            <w:r>
              <w:rPr>
                <w:b w:val="0"/>
                <w:szCs w:val="24"/>
              </w:rPr>
              <w:t>2019</w:t>
            </w:r>
          </w:p>
        </w:tc>
      </w:tr>
    </w:tbl>
    <w:p w14:paraId="3C3A859D" w14:textId="77777777" w:rsidR="008B56A4" w:rsidRPr="008535C0" w:rsidRDefault="008B56A4" w:rsidP="008535C0">
      <w:pPr>
        <w:pStyle w:val="Corpodetexto2"/>
        <w:jc w:val="both"/>
        <w:rPr>
          <w:b w:val="0"/>
          <w:caps w:val="0"/>
          <w:sz w:val="16"/>
          <w:szCs w:val="16"/>
        </w:rPr>
      </w:pPr>
      <w:r w:rsidRPr="008535C0">
        <w:rPr>
          <w:sz w:val="16"/>
          <w:szCs w:val="16"/>
        </w:rPr>
        <w:br w:type="page"/>
      </w:r>
    </w:p>
    <w:p w14:paraId="76376313" w14:textId="464E8CF1" w:rsidR="007E234B" w:rsidRPr="00CC38B9" w:rsidRDefault="007E234B" w:rsidP="007E234B">
      <w:pPr>
        <w:spacing w:after="360"/>
        <w:jc w:val="center"/>
        <w:rPr>
          <w:b/>
          <w:sz w:val="28"/>
        </w:rPr>
      </w:pPr>
      <w:bookmarkStart w:id="0" w:name="_Toc523964447"/>
      <w:r w:rsidRPr="00CC38B9">
        <w:rPr>
          <w:b/>
          <w:sz w:val="28"/>
        </w:rPr>
        <w:lastRenderedPageBreak/>
        <w:t>RESUMO</w:t>
      </w:r>
    </w:p>
    <w:p w14:paraId="45E0C624" w14:textId="28727BCA" w:rsidR="007E234B" w:rsidRDefault="00197C10" w:rsidP="007E234B">
      <w:r w:rsidRPr="00197C10">
        <w:t>A automação de processos está se tornando mais comum, pois deixa mais prático a realização de atividades que antes eram mais complicadas sem o uso de computadores e sistemas informatizados. Este trabalho é uma proposta de automatização do processo de empréstimos de equipamentos do laboratório de Engenharia Elétrica da UFES, com os procedimentos e os embasamentos teóricos a serem seguidos. Será feito um sistema para identificar a localização geográfica dos equipamentos e utilizará um leitor de código de barras para a leitura dos códigos de patrimônio do equipamento e código da matrícula dos alunos presentes na carteira de estudante. O registro de empréstimo será armazenado em um banco de dados e haverá uma interface da web para registrar os empréstimos. O sistema também gerará alguns relatórios contendo informações pertinentes e mantém um histórico dos empréstimos.</w:t>
      </w:r>
    </w:p>
    <w:bookmarkEnd w:id="0"/>
    <w:p w14:paraId="462E00A2" w14:textId="77777777" w:rsidR="007E234B" w:rsidRDefault="007E234B">
      <w:pPr>
        <w:spacing w:line="240" w:lineRule="auto"/>
        <w:jc w:val="left"/>
        <w:rPr>
          <w:b/>
          <w:sz w:val="28"/>
        </w:rPr>
      </w:pPr>
      <w:r>
        <w:rPr>
          <w:b/>
          <w:sz w:val="28"/>
        </w:rPr>
        <w:br w:type="page"/>
      </w:r>
    </w:p>
    <w:p w14:paraId="2C24A849" w14:textId="12118BD4" w:rsidR="00713B9E" w:rsidRPr="00CC38B9" w:rsidRDefault="00CC38B9" w:rsidP="00CC38B9">
      <w:pPr>
        <w:spacing w:after="360"/>
        <w:jc w:val="center"/>
        <w:rPr>
          <w:b/>
          <w:sz w:val="28"/>
        </w:rPr>
      </w:pPr>
      <w:r w:rsidRPr="00CC38B9">
        <w:rPr>
          <w:b/>
          <w:sz w:val="28"/>
        </w:rPr>
        <w:lastRenderedPageBreak/>
        <w:t>LISTA DE FIGURAS</w:t>
      </w:r>
    </w:p>
    <w:p w14:paraId="695B0B2D" w14:textId="37EEA4AD" w:rsidR="00797C3A" w:rsidRDefault="009A2D0E">
      <w:pPr>
        <w:pStyle w:val="ndicedeilustraes"/>
        <w:tabs>
          <w:tab w:val="right" w:leader="dot" w:pos="9062"/>
        </w:tabs>
        <w:rPr>
          <w:rFonts w:asciiTheme="minorHAnsi" w:eastAsiaTheme="minorEastAsia" w:hAnsiTheme="minorHAnsi" w:cstheme="minorBidi"/>
          <w:noProof/>
          <w:sz w:val="22"/>
          <w:szCs w:val="22"/>
        </w:rPr>
      </w:pPr>
      <w:r>
        <w:rPr>
          <w:b/>
        </w:rPr>
        <w:fldChar w:fldCharType="begin"/>
      </w:r>
      <w:r w:rsidR="00713B9E">
        <w:rPr>
          <w:b/>
        </w:rPr>
        <w:instrText xml:space="preserve"> TOC \h \z \c "Figura" </w:instrText>
      </w:r>
      <w:r>
        <w:rPr>
          <w:b/>
        </w:rPr>
        <w:fldChar w:fldCharType="separate"/>
      </w:r>
      <w:hyperlink w:anchor="_Toc10496428" w:history="1">
        <w:r w:rsidR="00797C3A" w:rsidRPr="00DF4E8A">
          <w:rPr>
            <w:rStyle w:val="Hyperlink"/>
            <w:noProof/>
          </w:rPr>
          <w:t>Figura 1 - Fotos dos documentos dos alunos com a ficha</w:t>
        </w:r>
        <w:r w:rsidR="00797C3A">
          <w:rPr>
            <w:noProof/>
            <w:webHidden/>
          </w:rPr>
          <w:tab/>
        </w:r>
        <w:r w:rsidR="00797C3A">
          <w:rPr>
            <w:noProof/>
            <w:webHidden/>
          </w:rPr>
          <w:fldChar w:fldCharType="begin"/>
        </w:r>
        <w:r w:rsidR="00797C3A">
          <w:rPr>
            <w:noProof/>
            <w:webHidden/>
          </w:rPr>
          <w:instrText xml:space="preserve"> PAGEREF _Toc10496428 \h </w:instrText>
        </w:r>
        <w:r w:rsidR="00797C3A">
          <w:rPr>
            <w:noProof/>
            <w:webHidden/>
          </w:rPr>
        </w:r>
        <w:r w:rsidR="00797C3A">
          <w:rPr>
            <w:noProof/>
            <w:webHidden/>
          </w:rPr>
          <w:fldChar w:fldCharType="separate"/>
        </w:r>
        <w:r w:rsidR="00797C3A">
          <w:rPr>
            <w:noProof/>
            <w:webHidden/>
          </w:rPr>
          <w:t>8</w:t>
        </w:r>
        <w:r w:rsidR="00797C3A">
          <w:rPr>
            <w:noProof/>
            <w:webHidden/>
          </w:rPr>
          <w:fldChar w:fldCharType="end"/>
        </w:r>
      </w:hyperlink>
    </w:p>
    <w:p w14:paraId="64C8A7D2" w14:textId="1397FEC5" w:rsidR="00797C3A" w:rsidRDefault="00797C3A">
      <w:pPr>
        <w:pStyle w:val="ndicedeilustraes"/>
        <w:tabs>
          <w:tab w:val="right" w:leader="dot" w:pos="9062"/>
        </w:tabs>
        <w:rPr>
          <w:rFonts w:asciiTheme="minorHAnsi" w:eastAsiaTheme="minorEastAsia" w:hAnsiTheme="minorHAnsi" w:cstheme="minorBidi"/>
          <w:noProof/>
          <w:sz w:val="22"/>
          <w:szCs w:val="22"/>
        </w:rPr>
      </w:pPr>
      <w:hyperlink w:anchor="_Toc10496429" w:history="1">
        <w:r w:rsidRPr="00DF4E8A">
          <w:rPr>
            <w:rStyle w:val="Hyperlink"/>
            <w:noProof/>
          </w:rPr>
          <w:t>Figura 2 – Configuração do Banco de Dados.</w:t>
        </w:r>
        <w:r>
          <w:rPr>
            <w:noProof/>
            <w:webHidden/>
          </w:rPr>
          <w:tab/>
        </w:r>
        <w:r>
          <w:rPr>
            <w:noProof/>
            <w:webHidden/>
          </w:rPr>
          <w:fldChar w:fldCharType="begin"/>
        </w:r>
        <w:r>
          <w:rPr>
            <w:noProof/>
            <w:webHidden/>
          </w:rPr>
          <w:instrText xml:space="preserve"> PAGEREF _Toc10496429 \h </w:instrText>
        </w:r>
        <w:r>
          <w:rPr>
            <w:noProof/>
            <w:webHidden/>
          </w:rPr>
        </w:r>
        <w:r>
          <w:rPr>
            <w:noProof/>
            <w:webHidden/>
          </w:rPr>
          <w:fldChar w:fldCharType="separate"/>
        </w:r>
        <w:r>
          <w:rPr>
            <w:noProof/>
            <w:webHidden/>
          </w:rPr>
          <w:t>17</w:t>
        </w:r>
        <w:r>
          <w:rPr>
            <w:noProof/>
            <w:webHidden/>
          </w:rPr>
          <w:fldChar w:fldCharType="end"/>
        </w:r>
      </w:hyperlink>
    </w:p>
    <w:p w14:paraId="00DB0167" w14:textId="61A1A149" w:rsidR="00797C3A" w:rsidRDefault="00797C3A">
      <w:pPr>
        <w:pStyle w:val="ndicedeilustraes"/>
        <w:tabs>
          <w:tab w:val="right" w:leader="dot" w:pos="9062"/>
        </w:tabs>
        <w:rPr>
          <w:rFonts w:asciiTheme="minorHAnsi" w:eastAsiaTheme="minorEastAsia" w:hAnsiTheme="minorHAnsi" w:cstheme="minorBidi"/>
          <w:noProof/>
          <w:sz w:val="22"/>
          <w:szCs w:val="22"/>
        </w:rPr>
      </w:pPr>
      <w:hyperlink w:anchor="_Toc10496430" w:history="1">
        <w:r w:rsidRPr="00DF4E8A">
          <w:rPr>
            <w:rStyle w:val="Hyperlink"/>
            <w:noProof/>
          </w:rPr>
          <w:t>Figura 3 – Outra configuração do banco de dados</w:t>
        </w:r>
        <w:r>
          <w:rPr>
            <w:noProof/>
            <w:webHidden/>
          </w:rPr>
          <w:tab/>
        </w:r>
        <w:r>
          <w:rPr>
            <w:noProof/>
            <w:webHidden/>
          </w:rPr>
          <w:fldChar w:fldCharType="begin"/>
        </w:r>
        <w:r>
          <w:rPr>
            <w:noProof/>
            <w:webHidden/>
          </w:rPr>
          <w:instrText xml:space="preserve"> PAGEREF _Toc10496430 \h </w:instrText>
        </w:r>
        <w:r>
          <w:rPr>
            <w:noProof/>
            <w:webHidden/>
          </w:rPr>
        </w:r>
        <w:r>
          <w:rPr>
            <w:noProof/>
            <w:webHidden/>
          </w:rPr>
          <w:fldChar w:fldCharType="separate"/>
        </w:r>
        <w:r>
          <w:rPr>
            <w:noProof/>
            <w:webHidden/>
          </w:rPr>
          <w:t>17</w:t>
        </w:r>
        <w:r>
          <w:rPr>
            <w:noProof/>
            <w:webHidden/>
          </w:rPr>
          <w:fldChar w:fldCharType="end"/>
        </w:r>
      </w:hyperlink>
    </w:p>
    <w:p w14:paraId="6CD18549" w14:textId="50F63357" w:rsidR="00797C3A" w:rsidRDefault="00797C3A">
      <w:pPr>
        <w:pStyle w:val="ndicedeilustraes"/>
        <w:tabs>
          <w:tab w:val="right" w:leader="dot" w:pos="9062"/>
        </w:tabs>
        <w:rPr>
          <w:rFonts w:asciiTheme="minorHAnsi" w:eastAsiaTheme="minorEastAsia" w:hAnsiTheme="minorHAnsi" w:cstheme="minorBidi"/>
          <w:noProof/>
          <w:sz w:val="22"/>
          <w:szCs w:val="22"/>
        </w:rPr>
      </w:pPr>
      <w:hyperlink w:anchor="_Toc10496431" w:history="1">
        <w:r w:rsidRPr="00DF4E8A">
          <w:rPr>
            <w:rStyle w:val="Hyperlink"/>
            <w:noProof/>
          </w:rPr>
          <w:t>Figura 4 – Acesso ao banco de dados</w:t>
        </w:r>
        <w:r>
          <w:rPr>
            <w:noProof/>
            <w:webHidden/>
          </w:rPr>
          <w:tab/>
        </w:r>
        <w:r>
          <w:rPr>
            <w:noProof/>
            <w:webHidden/>
          </w:rPr>
          <w:fldChar w:fldCharType="begin"/>
        </w:r>
        <w:r>
          <w:rPr>
            <w:noProof/>
            <w:webHidden/>
          </w:rPr>
          <w:instrText xml:space="preserve"> PAGEREF _Toc10496431 \h </w:instrText>
        </w:r>
        <w:r>
          <w:rPr>
            <w:noProof/>
            <w:webHidden/>
          </w:rPr>
        </w:r>
        <w:r>
          <w:rPr>
            <w:noProof/>
            <w:webHidden/>
          </w:rPr>
          <w:fldChar w:fldCharType="separate"/>
        </w:r>
        <w:r>
          <w:rPr>
            <w:noProof/>
            <w:webHidden/>
          </w:rPr>
          <w:t>18</w:t>
        </w:r>
        <w:r>
          <w:rPr>
            <w:noProof/>
            <w:webHidden/>
          </w:rPr>
          <w:fldChar w:fldCharType="end"/>
        </w:r>
      </w:hyperlink>
    </w:p>
    <w:p w14:paraId="3CF33C8E" w14:textId="24D5C7E1" w:rsidR="00797C3A" w:rsidRDefault="00797C3A">
      <w:pPr>
        <w:pStyle w:val="ndicedeilustraes"/>
        <w:tabs>
          <w:tab w:val="right" w:leader="dot" w:pos="9062"/>
        </w:tabs>
        <w:rPr>
          <w:rFonts w:asciiTheme="minorHAnsi" w:eastAsiaTheme="minorEastAsia" w:hAnsiTheme="minorHAnsi" w:cstheme="minorBidi"/>
          <w:noProof/>
          <w:sz w:val="22"/>
          <w:szCs w:val="22"/>
        </w:rPr>
      </w:pPr>
      <w:hyperlink w:anchor="_Toc10496432" w:history="1">
        <w:r w:rsidRPr="00DF4E8A">
          <w:rPr>
            <w:rStyle w:val="Hyperlink"/>
            <w:noProof/>
          </w:rPr>
          <w:t>Figura 5 – Na plataforma Lend-Itens, os usuários podem acessar sua biblioteca para pesquisar um item e reservá-lo, bem como ver seu histórico e os empréstimos atuais.</w:t>
        </w:r>
        <w:r>
          <w:rPr>
            <w:noProof/>
            <w:webHidden/>
          </w:rPr>
          <w:tab/>
        </w:r>
        <w:r>
          <w:rPr>
            <w:noProof/>
            <w:webHidden/>
          </w:rPr>
          <w:fldChar w:fldCharType="begin"/>
        </w:r>
        <w:r>
          <w:rPr>
            <w:noProof/>
            <w:webHidden/>
          </w:rPr>
          <w:instrText xml:space="preserve"> PAGEREF _Toc10496432 \h </w:instrText>
        </w:r>
        <w:r>
          <w:rPr>
            <w:noProof/>
            <w:webHidden/>
          </w:rPr>
        </w:r>
        <w:r>
          <w:rPr>
            <w:noProof/>
            <w:webHidden/>
          </w:rPr>
          <w:fldChar w:fldCharType="separate"/>
        </w:r>
        <w:r>
          <w:rPr>
            <w:noProof/>
            <w:webHidden/>
          </w:rPr>
          <w:t>25</w:t>
        </w:r>
        <w:r>
          <w:rPr>
            <w:noProof/>
            <w:webHidden/>
          </w:rPr>
          <w:fldChar w:fldCharType="end"/>
        </w:r>
      </w:hyperlink>
    </w:p>
    <w:p w14:paraId="5A66DC57" w14:textId="044089D4" w:rsidR="00797C3A" w:rsidRDefault="00797C3A">
      <w:pPr>
        <w:pStyle w:val="ndicedeilustraes"/>
        <w:tabs>
          <w:tab w:val="right" w:leader="dot" w:pos="9062"/>
        </w:tabs>
        <w:rPr>
          <w:rFonts w:asciiTheme="minorHAnsi" w:eastAsiaTheme="minorEastAsia" w:hAnsiTheme="minorHAnsi" w:cstheme="minorBidi"/>
          <w:noProof/>
          <w:sz w:val="22"/>
          <w:szCs w:val="22"/>
        </w:rPr>
      </w:pPr>
      <w:hyperlink w:anchor="_Toc10496433" w:history="1">
        <w:r w:rsidRPr="00DF4E8A">
          <w:rPr>
            <w:rStyle w:val="Hyperlink"/>
            <w:noProof/>
          </w:rPr>
          <w:t>Figura 6 - Pode-se verificar quais são as pessoas que utilizam a plataforma.</w:t>
        </w:r>
        <w:r>
          <w:rPr>
            <w:noProof/>
            <w:webHidden/>
          </w:rPr>
          <w:tab/>
        </w:r>
        <w:r>
          <w:rPr>
            <w:noProof/>
            <w:webHidden/>
          </w:rPr>
          <w:fldChar w:fldCharType="begin"/>
        </w:r>
        <w:r>
          <w:rPr>
            <w:noProof/>
            <w:webHidden/>
          </w:rPr>
          <w:instrText xml:space="preserve"> PAGEREF _Toc10496433 \h </w:instrText>
        </w:r>
        <w:r>
          <w:rPr>
            <w:noProof/>
            <w:webHidden/>
          </w:rPr>
        </w:r>
        <w:r>
          <w:rPr>
            <w:noProof/>
            <w:webHidden/>
          </w:rPr>
          <w:fldChar w:fldCharType="separate"/>
        </w:r>
        <w:r>
          <w:rPr>
            <w:noProof/>
            <w:webHidden/>
          </w:rPr>
          <w:t>26</w:t>
        </w:r>
        <w:r>
          <w:rPr>
            <w:noProof/>
            <w:webHidden/>
          </w:rPr>
          <w:fldChar w:fldCharType="end"/>
        </w:r>
      </w:hyperlink>
    </w:p>
    <w:p w14:paraId="371FDDC2" w14:textId="1E54BF28" w:rsidR="00797C3A" w:rsidRDefault="00797C3A">
      <w:pPr>
        <w:pStyle w:val="ndicedeilustraes"/>
        <w:tabs>
          <w:tab w:val="right" w:leader="dot" w:pos="9062"/>
        </w:tabs>
        <w:rPr>
          <w:rFonts w:asciiTheme="minorHAnsi" w:eastAsiaTheme="minorEastAsia" w:hAnsiTheme="minorHAnsi" w:cstheme="minorBidi"/>
          <w:noProof/>
          <w:sz w:val="22"/>
          <w:szCs w:val="22"/>
        </w:rPr>
      </w:pPr>
      <w:hyperlink w:anchor="_Toc10496434" w:history="1">
        <w:r w:rsidRPr="00DF4E8A">
          <w:rPr>
            <w:rStyle w:val="Hyperlink"/>
            <w:noProof/>
          </w:rPr>
          <w:t>Figura 7 – Caixa de texto de atualização de Lista de Figuras</w:t>
        </w:r>
        <w:r>
          <w:rPr>
            <w:noProof/>
            <w:webHidden/>
          </w:rPr>
          <w:tab/>
        </w:r>
        <w:r>
          <w:rPr>
            <w:noProof/>
            <w:webHidden/>
          </w:rPr>
          <w:fldChar w:fldCharType="begin"/>
        </w:r>
        <w:r>
          <w:rPr>
            <w:noProof/>
            <w:webHidden/>
          </w:rPr>
          <w:instrText xml:space="preserve"> PAGEREF _Toc10496434 \h </w:instrText>
        </w:r>
        <w:r>
          <w:rPr>
            <w:noProof/>
            <w:webHidden/>
          </w:rPr>
        </w:r>
        <w:r>
          <w:rPr>
            <w:noProof/>
            <w:webHidden/>
          </w:rPr>
          <w:fldChar w:fldCharType="separate"/>
        </w:r>
        <w:r>
          <w:rPr>
            <w:noProof/>
            <w:webHidden/>
          </w:rPr>
          <w:t>26</w:t>
        </w:r>
        <w:r>
          <w:rPr>
            <w:noProof/>
            <w:webHidden/>
          </w:rPr>
          <w:fldChar w:fldCharType="end"/>
        </w:r>
      </w:hyperlink>
    </w:p>
    <w:p w14:paraId="4DDB3FDB" w14:textId="273CFA4C" w:rsidR="00713B9E" w:rsidRDefault="009A2D0E">
      <w:pPr>
        <w:pStyle w:val="Ttulo5"/>
        <w:ind w:left="113"/>
        <w:jc w:val="center"/>
        <w:rPr>
          <w:b w:val="0"/>
        </w:rPr>
      </w:pPr>
      <w:r>
        <w:rPr>
          <w:b w:val="0"/>
        </w:rPr>
        <w:fldChar w:fldCharType="end"/>
      </w:r>
    </w:p>
    <w:p w14:paraId="49A408F1" w14:textId="13DD7A96" w:rsidR="00E40FE3" w:rsidRDefault="00713B9E" w:rsidP="007F46A1">
      <w:pPr>
        <w:spacing w:after="360"/>
        <w:jc w:val="center"/>
        <w:rPr>
          <w:b/>
          <w:sz w:val="28"/>
        </w:rPr>
      </w:pPr>
      <w:r w:rsidRPr="00404420">
        <w:rPr>
          <w:b/>
          <w:sz w:val="28"/>
        </w:rPr>
        <w:br w:type="page"/>
      </w:r>
    </w:p>
    <w:p w14:paraId="34F7E29D" w14:textId="77777777" w:rsidR="00814D78" w:rsidRPr="00CC38B9" w:rsidRDefault="00814D78" w:rsidP="00814D78">
      <w:pPr>
        <w:spacing w:after="360"/>
        <w:jc w:val="center"/>
        <w:rPr>
          <w:b/>
          <w:sz w:val="28"/>
        </w:rPr>
      </w:pPr>
      <w:r w:rsidRPr="00CC38B9">
        <w:rPr>
          <w:b/>
          <w:sz w:val="28"/>
        </w:rPr>
        <w:lastRenderedPageBreak/>
        <w:t>LISTA DE QUADROS</w:t>
      </w:r>
    </w:p>
    <w:p w14:paraId="3CACA7A0" w14:textId="013F3E43" w:rsidR="00797C3A" w:rsidRDefault="009A2D0E">
      <w:pPr>
        <w:pStyle w:val="ndicedeilustraes"/>
        <w:tabs>
          <w:tab w:val="right" w:leader="dot" w:pos="9062"/>
        </w:tabs>
        <w:rPr>
          <w:rFonts w:asciiTheme="minorHAnsi" w:eastAsiaTheme="minorEastAsia" w:hAnsiTheme="minorHAnsi" w:cstheme="minorBidi"/>
          <w:noProof/>
          <w:sz w:val="22"/>
          <w:szCs w:val="22"/>
        </w:rPr>
      </w:pPr>
      <w:r>
        <w:rPr>
          <w:b/>
          <w:caps/>
        </w:rPr>
        <w:fldChar w:fldCharType="begin"/>
      </w:r>
      <w:r w:rsidR="006706AC">
        <w:rPr>
          <w:b/>
          <w:caps/>
        </w:rPr>
        <w:instrText xml:space="preserve"> TOC \h \z \c "Quadro" </w:instrText>
      </w:r>
      <w:r>
        <w:rPr>
          <w:b/>
          <w:caps/>
        </w:rPr>
        <w:fldChar w:fldCharType="separate"/>
      </w:r>
      <w:hyperlink w:anchor="_Toc10496437" w:history="1">
        <w:r w:rsidR="00797C3A" w:rsidRPr="0050364E">
          <w:rPr>
            <w:rStyle w:val="Hyperlink"/>
            <w:noProof/>
          </w:rPr>
          <w:t>Quadro 1 – Cronograma de execução das atividades previstas</w:t>
        </w:r>
        <w:r w:rsidR="00797C3A">
          <w:rPr>
            <w:noProof/>
            <w:webHidden/>
          </w:rPr>
          <w:tab/>
        </w:r>
        <w:r w:rsidR="00797C3A">
          <w:rPr>
            <w:noProof/>
            <w:webHidden/>
          </w:rPr>
          <w:fldChar w:fldCharType="begin"/>
        </w:r>
        <w:r w:rsidR="00797C3A">
          <w:rPr>
            <w:noProof/>
            <w:webHidden/>
          </w:rPr>
          <w:instrText xml:space="preserve"> PAGEREF _Toc10496437 \h </w:instrText>
        </w:r>
        <w:r w:rsidR="00797C3A">
          <w:rPr>
            <w:noProof/>
            <w:webHidden/>
          </w:rPr>
        </w:r>
        <w:r w:rsidR="00797C3A">
          <w:rPr>
            <w:noProof/>
            <w:webHidden/>
          </w:rPr>
          <w:fldChar w:fldCharType="separate"/>
        </w:r>
        <w:r w:rsidR="00797C3A">
          <w:rPr>
            <w:noProof/>
            <w:webHidden/>
          </w:rPr>
          <w:t>24</w:t>
        </w:r>
        <w:r w:rsidR="00797C3A">
          <w:rPr>
            <w:noProof/>
            <w:webHidden/>
          </w:rPr>
          <w:fldChar w:fldCharType="end"/>
        </w:r>
      </w:hyperlink>
    </w:p>
    <w:p w14:paraId="35171835" w14:textId="082CE07C" w:rsidR="00814D78" w:rsidRDefault="009A2D0E" w:rsidP="00814D78">
      <w:pPr>
        <w:pStyle w:val="Ttulo5"/>
        <w:ind w:left="113"/>
        <w:jc w:val="center"/>
      </w:pPr>
      <w:r>
        <w:rPr>
          <w:b w:val="0"/>
          <w:caps w:val="0"/>
        </w:rPr>
        <w:fldChar w:fldCharType="end"/>
      </w:r>
    </w:p>
    <w:p w14:paraId="5208718F" w14:textId="4B263574" w:rsidR="007F46A1" w:rsidRPr="00CC38B9" w:rsidRDefault="00814D78" w:rsidP="007F46A1">
      <w:pPr>
        <w:spacing w:after="360"/>
        <w:jc w:val="center"/>
        <w:rPr>
          <w:b/>
          <w:sz w:val="28"/>
        </w:rPr>
      </w:pPr>
      <w:r w:rsidRPr="00404420">
        <w:rPr>
          <w:sz w:val="28"/>
        </w:rPr>
        <w:br w:type="page"/>
      </w:r>
      <w:r w:rsidR="007F46A1" w:rsidRPr="00CC38B9">
        <w:rPr>
          <w:b/>
          <w:sz w:val="28"/>
        </w:rPr>
        <w:lastRenderedPageBreak/>
        <w:t xml:space="preserve"> </w:t>
      </w:r>
    </w:p>
    <w:p w14:paraId="1459E11F" w14:textId="50210588" w:rsidR="00CC38B9" w:rsidRDefault="00CC38B9" w:rsidP="00CC38B9">
      <w:pPr>
        <w:spacing w:after="360"/>
        <w:jc w:val="center"/>
        <w:rPr>
          <w:b/>
          <w:sz w:val="28"/>
        </w:rPr>
      </w:pPr>
      <w:r w:rsidRPr="00CC38B9">
        <w:rPr>
          <w:b/>
          <w:sz w:val="28"/>
        </w:rPr>
        <w:t xml:space="preserve">LISTA DE </w:t>
      </w:r>
      <w:r>
        <w:rPr>
          <w:b/>
          <w:sz w:val="28"/>
        </w:rPr>
        <w:t>ABREVIATURAS E SIGLAS</w:t>
      </w:r>
    </w:p>
    <w:p w14:paraId="571E29BE" w14:textId="5EE4BF46" w:rsidR="0003366C" w:rsidRPr="00CC38B9" w:rsidRDefault="00197C10" w:rsidP="00621904">
      <w:pPr>
        <w:tabs>
          <w:tab w:val="left" w:pos="1276"/>
        </w:tabs>
      </w:pPr>
      <w:r>
        <w:t>UFES</w:t>
      </w:r>
      <w:r w:rsidR="00621904">
        <w:tab/>
      </w:r>
      <w:r w:rsidRPr="00197C10">
        <w:t>Universidade Federal do Espírito Santo</w:t>
      </w:r>
    </w:p>
    <w:p w14:paraId="3B3442CD" w14:textId="29091666" w:rsidR="00C55778" w:rsidRDefault="00197C10" w:rsidP="004B3506">
      <w:pPr>
        <w:tabs>
          <w:tab w:val="left" w:pos="1276"/>
        </w:tabs>
      </w:pPr>
      <w:r>
        <w:t>TCC</w:t>
      </w:r>
      <w:r w:rsidR="00C55778">
        <w:tab/>
      </w:r>
      <w:r w:rsidRPr="00197C10">
        <w:t>Trabalho de Conclusão de Curso</w:t>
      </w:r>
    </w:p>
    <w:p w14:paraId="5EF39813" w14:textId="28A0D026" w:rsidR="00480693" w:rsidRPr="004B3506" w:rsidRDefault="00197C10" w:rsidP="004B3506">
      <w:pPr>
        <w:tabs>
          <w:tab w:val="left" w:pos="1276"/>
        </w:tabs>
      </w:pPr>
      <w:r>
        <w:t>BD</w:t>
      </w:r>
      <w:r w:rsidR="004B3506">
        <w:tab/>
      </w:r>
      <w:r w:rsidRPr="00197C10">
        <w:t>Banco de Dados</w:t>
      </w:r>
    </w:p>
    <w:p w14:paraId="421DF66E" w14:textId="4A248A36" w:rsidR="00480693" w:rsidRPr="004B3506" w:rsidRDefault="00197C10" w:rsidP="004B3506">
      <w:pPr>
        <w:tabs>
          <w:tab w:val="left" w:pos="1276"/>
        </w:tabs>
      </w:pPr>
      <w:r>
        <w:t>CTII</w:t>
      </w:r>
      <w:r w:rsidR="004B3506">
        <w:tab/>
      </w:r>
      <w:r w:rsidRPr="00197C10">
        <w:t>Prédio II do Centro Tecnológico da UFES</w:t>
      </w:r>
    </w:p>
    <w:p w14:paraId="1283B886" w14:textId="3D1D6B07" w:rsidR="00480693" w:rsidRPr="004B3506" w:rsidRDefault="00197C10" w:rsidP="004B3506">
      <w:pPr>
        <w:tabs>
          <w:tab w:val="left" w:pos="1276"/>
        </w:tabs>
      </w:pPr>
      <w:r>
        <w:t>GPS</w:t>
      </w:r>
      <w:r w:rsidR="004B3506">
        <w:tab/>
      </w:r>
      <w:r w:rsidR="008B3F31" w:rsidRPr="008B3F31">
        <w:t xml:space="preserve">Global </w:t>
      </w:r>
      <w:proofErr w:type="spellStart"/>
      <w:r w:rsidR="008B3F31" w:rsidRPr="008B3F31">
        <w:t>Positioning</w:t>
      </w:r>
      <w:proofErr w:type="spellEnd"/>
      <w:r w:rsidR="008B3F31" w:rsidRPr="008B3F31">
        <w:t xml:space="preserve"> System</w:t>
      </w:r>
    </w:p>
    <w:p w14:paraId="624AA8FF" w14:textId="5429D7DC" w:rsidR="00480693" w:rsidRDefault="00197C10" w:rsidP="004B3506">
      <w:pPr>
        <w:tabs>
          <w:tab w:val="left" w:pos="1276"/>
        </w:tabs>
      </w:pPr>
      <w:r>
        <w:t>PHP</w:t>
      </w:r>
      <w:r w:rsidR="004B3506">
        <w:tab/>
      </w:r>
      <w:proofErr w:type="spellStart"/>
      <w:r w:rsidR="008B3F31" w:rsidRPr="008B3F31">
        <w:t>Personal</w:t>
      </w:r>
      <w:proofErr w:type="spellEnd"/>
      <w:r w:rsidR="008B3F31" w:rsidRPr="008B3F31">
        <w:t xml:space="preserve"> Home Page</w:t>
      </w:r>
    </w:p>
    <w:p w14:paraId="5D1D2925" w14:textId="1A08E335" w:rsidR="00197C10" w:rsidRPr="00CC38B9" w:rsidRDefault="00197C10" w:rsidP="00197C10">
      <w:pPr>
        <w:tabs>
          <w:tab w:val="left" w:pos="1276"/>
        </w:tabs>
      </w:pPr>
      <w:r>
        <w:t>HTML</w:t>
      </w:r>
      <w:r>
        <w:tab/>
      </w:r>
      <w:proofErr w:type="spellStart"/>
      <w:r w:rsidR="008B3F31" w:rsidRPr="008B3F31">
        <w:t>HyperText</w:t>
      </w:r>
      <w:proofErr w:type="spellEnd"/>
      <w:r w:rsidR="008B3F31" w:rsidRPr="008B3F31">
        <w:t xml:space="preserve"> Markup </w:t>
      </w:r>
      <w:proofErr w:type="spellStart"/>
      <w:r w:rsidR="008B3F31" w:rsidRPr="008B3F31">
        <w:t>Language</w:t>
      </w:r>
      <w:proofErr w:type="spellEnd"/>
    </w:p>
    <w:p w14:paraId="42C04842" w14:textId="07E269AF" w:rsidR="00197C10" w:rsidRDefault="00197C10" w:rsidP="00197C10">
      <w:pPr>
        <w:tabs>
          <w:tab w:val="left" w:pos="1276"/>
        </w:tabs>
      </w:pPr>
      <w:r>
        <w:t>CSS</w:t>
      </w:r>
      <w:r>
        <w:tab/>
      </w:r>
      <w:proofErr w:type="spellStart"/>
      <w:r w:rsidR="008B3F31" w:rsidRPr="008B3F31">
        <w:t>Cascading</w:t>
      </w:r>
      <w:proofErr w:type="spellEnd"/>
      <w:r w:rsidR="008B3F31" w:rsidRPr="008B3F31">
        <w:t xml:space="preserve"> </w:t>
      </w:r>
      <w:proofErr w:type="spellStart"/>
      <w:r w:rsidR="008B3F31" w:rsidRPr="008B3F31">
        <w:t>Style</w:t>
      </w:r>
      <w:proofErr w:type="spellEnd"/>
      <w:r w:rsidR="008B3F31" w:rsidRPr="008B3F31">
        <w:t xml:space="preserve"> </w:t>
      </w:r>
      <w:proofErr w:type="spellStart"/>
      <w:r w:rsidR="008B3F31" w:rsidRPr="008B3F31">
        <w:t>Sheets</w:t>
      </w:r>
      <w:proofErr w:type="spellEnd"/>
    </w:p>
    <w:p w14:paraId="65A0E151" w14:textId="69D7A1A3" w:rsidR="00197C10" w:rsidRPr="004B3506" w:rsidRDefault="00197C10" w:rsidP="00197C10">
      <w:pPr>
        <w:tabs>
          <w:tab w:val="left" w:pos="1276"/>
        </w:tabs>
      </w:pPr>
      <w:r>
        <w:t>SQL</w:t>
      </w:r>
      <w:r>
        <w:tab/>
      </w:r>
      <w:r w:rsidRPr="004B3506">
        <w:t>Empresa de Pesquisa Energética</w:t>
      </w:r>
    </w:p>
    <w:p w14:paraId="67F0DC5B" w14:textId="16E58823" w:rsidR="00197C10" w:rsidRPr="004B3506" w:rsidRDefault="00197C10" w:rsidP="00197C10">
      <w:pPr>
        <w:tabs>
          <w:tab w:val="left" w:pos="1276"/>
        </w:tabs>
      </w:pPr>
      <w:r>
        <w:t>SGBD</w:t>
      </w:r>
      <w:r>
        <w:tab/>
      </w:r>
      <w:r w:rsidRPr="004B3506">
        <w:t>Fundação Instituto Brasileiro de Geografia e Estatística</w:t>
      </w:r>
    </w:p>
    <w:p w14:paraId="1E427989" w14:textId="3BD0C46C" w:rsidR="00197C10" w:rsidRPr="004B3506" w:rsidRDefault="00197C10" w:rsidP="00197C10">
      <w:pPr>
        <w:tabs>
          <w:tab w:val="left" w:pos="1276"/>
        </w:tabs>
      </w:pPr>
      <w:r>
        <w:t>LCEE</w:t>
      </w:r>
      <w:r>
        <w:tab/>
      </w:r>
      <w:r w:rsidRPr="004B3506">
        <w:t>Milhões de toneladas equivalentes de petróleo</w:t>
      </w:r>
    </w:p>
    <w:p w14:paraId="654220F1" w14:textId="77777777" w:rsidR="00480693" w:rsidRPr="004B3506" w:rsidRDefault="00480693" w:rsidP="004B3506">
      <w:pPr>
        <w:tabs>
          <w:tab w:val="left" w:pos="1276"/>
        </w:tabs>
      </w:pPr>
    </w:p>
    <w:p w14:paraId="34F6A361" w14:textId="77777777" w:rsidR="00CC38B9" w:rsidRPr="005C3BC2" w:rsidRDefault="00CC38B9" w:rsidP="005C3BC2">
      <w:pPr>
        <w:rPr>
          <w:szCs w:val="24"/>
        </w:rPr>
      </w:pPr>
      <w:r w:rsidRPr="005C3BC2">
        <w:rPr>
          <w:szCs w:val="24"/>
        </w:rPr>
        <w:br w:type="page"/>
      </w:r>
    </w:p>
    <w:p w14:paraId="48190232" w14:textId="6A40B9B3" w:rsidR="00713B9E" w:rsidRPr="00CC38B9" w:rsidRDefault="00713B9E" w:rsidP="00CC38B9">
      <w:pPr>
        <w:spacing w:after="360"/>
        <w:jc w:val="center"/>
        <w:rPr>
          <w:b/>
          <w:sz w:val="28"/>
          <w:szCs w:val="28"/>
        </w:rPr>
      </w:pPr>
      <w:r w:rsidRPr="00CC38B9">
        <w:rPr>
          <w:b/>
          <w:sz w:val="28"/>
          <w:szCs w:val="28"/>
        </w:rPr>
        <w:lastRenderedPageBreak/>
        <w:t>SUMÁRIO</w:t>
      </w:r>
    </w:p>
    <w:p w14:paraId="027618AD" w14:textId="77777777" w:rsidR="00713B9E" w:rsidRDefault="00713B9E">
      <w:pPr>
        <w:pStyle w:val="Corpodetexto"/>
        <w:spacing w:line="260" w:lineRule="exact"/>
        <w:jc w:val="center"/>
        <w:rPr>
          <w:b/>
        </w:rPr>
      </w:pPr>
    </w:p>
    <w:p w14:paraId="079D5687" w14:textId="77777777" w:rsidR="00F32D25" w:rsidRDefault="00F32D25">
      <w:pPr>
        <w:pStyle w:val="Corpodetexto"/>
        <w:spacing w:line="260" w:lineRule="exact"/>
        <w:jc w:val="center"/>
        <w:rPr>
          <w:b/>
        </w:rPr>
      </w:pPr>
    </w:p>
    <w:p w14:paraId="2A7AD63A" w14:textId="21F0D315" w:rsidR="00797C3A" w:rsidRDefault="009A2D0E">
      <w:pPr>
        <w:pStyle w:val="Sumrio1"/>
        <w:rPr>
          <w:rFonts w:asciiTheme="minorHAnsi" w:eastAsiaTheme="minorEastAsia" w:hAnsiTheme="minorHAnsi" w:cstheme="minorBidi"/>
          <w:b w:val="0"/>
          <w:caps w:val="0"/>
          <w:noProof/>
          <w:sz w:val="22"/>
          <w:szCs w:val="22"/>
        </w:rPr>
      </w:pPr>
      <w:r>
        <w:fldChar w:fldCharType="begin"/>
      </w:r>
      <w:r w:rsidR="00713B9E">
        <w:instrText xml:space="preserve"> TOC \o "1-5" \h \z </w:instrText>
      </w:r>
      <w:r>
        <w:fldChar w:fldCharType="separate"/>
      </w:r>
      <w:hyperlink w:anchor="_Toc10496449" w:history="1">
        <w:r w:rsidR="00797C3A" w:rsidRPr="00B819DB">
          <w:rPr>
            <w:rStyle w:val="Hyperlink"/>
            <w:noProof/>
          </w:rPr>
          <w:t>1</w:t>
        </w:r>
        <w:r w:rsidR="00797C3A">
          <w:rPr>
            <w:rFonts w:asciiTheme="minorHAnsi" w:eastAsiaTheme="minorEastAsia" w:hAnsiTheme="minorHAnsi" w:cstheme="minorBidi"/>
            <w:b w:val="0"/>
            <w:caps w:val="0"/>
            <w:noProof/>
            <w:sz w:val="22"/>
            <w:szCs w:val="22"/>
          </w:rPr>
          <w:tab/>
        </w:r>
        <w:r w:rsidR="00797C3A" w:rsidRPr="00B819DB">
          <w:rPr>
            <w:rStyle w:val="Hyperlink"/>
            <w:noProof/>
          </w:rPr>
          <w:t>Apresentação</w:t>
        </w:r>
        <w:r w:rsidR="00797C3A">
          <w:rPr>
            <w:noProof/>
            <w:webHidden/>
          </w:rPr>
          <w:tab/>
        </w:r>
        <w:r w:rsidR="00797C3A">
          <w:rPr>
            <w:noProof/>
            <w:webHidden/>
          </w:rPr>
          <w:fldChar w:fldCharType="begin"/>
        </w:r>
        <w:r w:rsidR="00797C3A">
          <w:rPr>
            <w:noProof/>
            <w:webHidden/>
          </w:rPr>
          <w:instrText xml:space="preserve"> PAGEREF _Toc10496449 \h </w:instrText>
        </w:r>
        <w:r w:rsidR="00797C3A">
          <w:rPr>
            <w:noProof/>
            <w:webHidden/>
          </w:rPr>
        </w:r>
        <w:r w:rsidR="00797C3A">
          <w:rPr>
            <w:noProof/>
            <w:webHidden/>
          </w:rPr>
          <w:fldChar w:fldCharType="separate"/>
        </w:r>
        <w:r w:rsidR="00797C3A">
          <w:rPr>
            <w:noProof/>
            <w:webHidden/>
          </w:rPr>
          <w:t>8</w:t>
        </w:r>
        <w:r w:rsidR="00797C3A">
          <w:rPr>
            <w:noProof/>
            <w:webHidden/>
          </w:rPr>
          <w:fldChar w:fldCharType="end"/>
        </w:r>
      </w:hyperlink>
    </w:p>
    <w:p w14:paraId="45794BC2" w14:textId="4122E3E0" w:rsidR="00797C3A" w:rsidRDefault="00797C3A">
      <w:pPr>
        <w:pStyle w:val="Sumrio2"/>
        <w:tabs>
          <w:tab w:val="right" w:leader="dot" w:pos="9062"/>
        </w:tabs>
        <w:rPr>
          <w:rFonts w:asciiTheme="minorHAnsi" w:eastAsiaTheme="minorEastAsia" w:hAnsiTheme="minorHAnsi" w:cstheme="minorBidi"/>
          <w:noProof/>
          <w:sz w:val="22"/>
          <w:szCs w:val="22"/>
        </w:rPr>
      </w:pPr>
      <w:hyperlink w:anchor="_Toc10496450" w:history="1">
        <w:r w:rsidRPr="00B819DB">
          <w:rPr>
            <w:rStyle w:val="Hyperlink"/>
            <w:noProof/>
          </w:rPr>
          <w:t>1.1 Cadastramento dos Alunos, Equipamentos e Kits</w:t>
        </w:r>
        <w:r>
          <w:rPr>
            <w:noProof/>
            <w:webHidden/>
          </w:rPr>
          <w:tab/>
        </w:r>
        <w:r>
          <w:rPr>
            <w:noProof/>
            <w:webHidden/>
          </w:rPr>
          <w:fldChar w:fldCharType="begin"/>
        </w:r>
        <w:r>
          <w:rPr>
            <w:noProof/>
            <w:webHidden/>
          </w:rPr>
          <w:instrText xml:space="preserve"> PAGEREF _Toc10496450 \h </w:instrText>
        </w:r>
        <w:r>
          <w:rPr>
            <w:noProof/>
            <w:webHidden/>
          </w:rPr>
        </w:r>
        <w:r>
          <w:rPr>
            <w:noProof/>
            <w:webHidden/>
          </w:rPr>
          <w:fldChar w:fldCharType="separate"/>
        </w:r>
        <w:r>
          <w:rPr>
            <w:noProof/>
            <w:webHidden/>
          </w:rPr>
          <w:t>9</w:t>
        </w:r>
        <w:r>
          <w:rPr>
            <w:noProof/>
            <w:webHidden/>
          </w:rPr>
          <w:fldChar w:fldCharType="end"/>
        </w:r>
      </w:hyperlink>
    </w:p>
    <w:p w14:paraId="595C1F67" w14:textId="668C6327" w:rsidR="00797C3A" w:rsidRDefault="00797C3A">
      <w:pPr>
        <w:pStyle w:val="Sumrio2"/>
        <w:tabs>
          <w:tab w:val="right" w:leader="dot" w:pos="9062"/>
        </w:tabs>
        <w:rPr>
          <w:rFonts w:asciiTheme="minorHAnsi" w:eastAsiaTheme="minorEastAsia" w:hAnsiTheme="minorHAnsi" w:cstheme="minorBidi"/>
          <w:noProof/>
          <w:sz w:val="22"/>
          <w:szCs w:val="22"/>
        </w:rPr>
      </w:pPr>
      <w:hyperlink w:anchor="_Toc10496451" w:history="1">
        <w:r w:rsidRPr="00B819DB">
          <w:rPr>
            <w:rStyle w:val="Hyperlink"/>
            <w:noProof/>
          </w:rPr>
          <w:t>1.2 Da verificação de disponibilidade de Equipamentos</w:t>
        </w:r>
        <w:r>
          <w:rPr>
            <w:noProof/>
            <w:webHidden/>
          </w:rPr>
          <w:tab/>
        </w:r>
        <w:r>
          <w:rPr>
            <w:noProof/>
            <w:webHidden/>
          </w:rPr>
          <w:fldChar w:fldCharType="begin"/>
        </w:r>
        <w:r>
          <w:rPr>
            <w:noProof/>
            <w:webHidden/>
          </w:rPr>
          <w:instrText xml:space="preserve"> PAGEREF _Toc10496451 \h </w:instrText>
        </w:r>
        <w:r>
          <w:rPr>
            <w:noProof/>
            <w:webHidden/>
          </w:rPr>
        </w:r>
        <w:r>
          <w:rPr>
            <w:noProof/>
            <w:webHidden/>
          </w:rPr>
          <w:fldChar w:fldCharType="separate"/>
        </w:r>
        <w:r>
          <w:rPr>
            <w:noProof/>
            <w:webHidden/>
          </w:rPr>
          <w:t>9</w:t>
        </w:r>
        <w:r>
          <w:rPr>
            <w:noProof/>
            <w:webHidden/>
          </w:rPr>
          <w:fldChar w:fldCharType="end"/>
        </w:r>
      </w:hyperlink>
    </w:p>
    <w:p w14:paraId="3E2D88A9" w14:textId="256A4132" w:rsidR="00797C3A" w:rsidRDefault="00797C3A">
      <w:pPr>
        <w:pStyle w:val="Sumrio2"/>
        <w:tabs>
          <w:tab w:val="right" w:leader="dot" w:pos="9062"/>
        </w:tabs>
        <w:rPr>
          <w:rFonts w:asciiTheme="minorHAnsi" w:eastAsiaTheme="minorEastAsia" w:hAnsiTheme="minorHAnsi" w:cstheme="minorBidi"/>
          <w:noProof/>
          <w:sz w:val="22"/>
          <w:szCs w:val="22"/>
        </w:rPr>
      </w:pPr>
      <w:hyperlink w:anchor="_Toc10496452" w:history="1">
        <w:r w:rsidRPr="00B819DB">
          <w:rPr>
            <w:rStyle w:val="Hyperlink"/>
            <w:noProof/>
          </w:rPr>
          <w:t>1.3 Da solicitação do Equipamento</w:t>
        </w:r>
        <w:r>
          <w:rPr>
            <w:noProof/>
            <w:webHidden/>
          </w:rPr>
          <w:tab/>
        </w:r>
        <w:r>
          <w:rPr>
            <w:noProof/>
            <w:webHidden/>
          </w:rPr>
          <w:fldChar w:fldCharType="begin"/>
        </w:r>
        <w:r>
          <w:rPr>
            <w:noProof/>
            <w:webHidden/>
          </w:rPr>
          <w:instrText xml:space="preserve"> PAGEREF _Toc10496452 \h </w:instrText>
        </w:r>
        <w:r>
          <w:rPr>
            <w:noProof/>
            <w:webHidden/>
          </w:rPr>
        </w:r>
        <w:r>
          <w:rPr>
            <w:noProof/>
            <w:webHidden/>
          </w:rPr>
          <w:fldChar w:fldCharType="separate"/>
        </w:r>
        <w:r>
          <w:rPr>
            <w:noProof/>
            <w:webHidden/>
          </w:rPr>
          <w:t>10</w:t>
        </w:r>
        <w:r>
          <w:rPr>
            <w:noProof/>
            <w:webHidden/>
          </w:rPr>
          <w:fldChar w:fldCharType="end"/>
        </w:r>
      </w:hyperlink>
    </w:p>
    <w:p w14:paraId="73E097DA" w14:textId="1CF341D3" w:rsidR="00797C3A" w:rsidRDefault="00797C3A">
      <w:pPr>
        <w:pStyle w:val="Sumrio2"/>
        <w:tabs>
          <w:tab w:val="right" w:leader="dot" w:pos="9062"/>
        </w:tabs>
        <w:rPr>
          <w:rFonts w:asciiTheme="minorHAnsi" w:eastAsiaTheme="minorEastAsia" w:hAnsiTheme="minorHAnsi" w:cstheme="minorBidi"/>
          <w:noProof/>
          <w:sz w:val="22"/>
          <w:szCs w:val="22"/>
        </w:rPr>
      </w:pPr>
      <w:hyperlink w:anchor="_Toc10496453" w:history="1">
        <w:r w:rsidRPr="00B819DB">
          <w:rPr>
            <w:rStyle w:val="Hyperlink"/>
            <w:noProof/>
          </w:rPr>
          <w:t>1.4 Da retirada do Equipamento</w:t>
        </w:r>
        <w:r>
          <w:rPr>
            <w:noProof/>
            <w:webHidden/>
          </w:rPr>
          <w:tab/>
        </w:r>
        <w:r>
          <w:rPr>
            <w:noProof/>
            <w:webHidden/>
          </w:rPr>
          <w:fldChar w:fldCharType="begin"/>
        </w:r>
        <w:r>
          <w:rPr>
            <w:noProof/>
            <w:webHidden/>
          </w:rPr>
          <w:instrText xml:space="preserve"> PAGEREF _Toc10496453 \h </w:instrText>
        </w:r>
        <w:r>
          <w:rPr>
            <w:noProof/>
            <w:webHidden/>
          </w:rPr>
        </w:r>
        <w:r>
          <w:rPr>
            <w:noProof/>
            <w:webHidden/>
          </w:rPr>
          <w:fldChar w:fldCharType="separate"/>
        </w:r>
        <w:r>
          <w:rPr>
            <w:noProof/>
            <w:webHidden/>
          </w:rPr>
          <w:t>10</w:t>
        </w:r>
        <w:r>
          <w:rPr>
            <w:noProof/>
            <w:webHidden/>
          </w:rPr>
          <w:fldChar w:fldCharType="end"/>
        </w:r>
      </w:hyperlink>
    </w:p>
    <w:p w14:paraId="0A2E8BF2" w14:textId="196DA3C3" w:rsidR="00797C3A" w:rsidRDefault="00797C3A">
      <w:pPr>
        <w:pStyle w:val="Sumrio2"/>
        <w:tabs>
          <w:tab w:val="right" w:leader="dot" w:pos="9062"/>
        </w:tabs>
        <w:rPr>
          <w:rFonts w:asciiTheme="minorHAnsi" w:eastAsiaTheme="minorEastAsia" w:hAnsiTheme="minorHAnsi" w:cstheme="minorBidi"/>
          <w:noProof/>
          <w:sz w:val="22"/>
          <w:szCs w:val="22"/>
        </w:rPr>
      </w:pPr>
      <w:hyperlink w:anchor="_Toc10496454" w:history="1">
        <w:r w:rsidRPr="00B819DB">
          <w:rPr>
            <w:rStyle w:val="Hyperlink"/>
            <w:noProof/>
          </w:rPr>
          <w:t>1.5 Do transporte do Equipamento</w:t>
        </w:r>
        <w:r>
          <w:rPr>
            <w:noProof/>
            <w:webHidden/>
          </w:rPr>
          <w:tab/>
        </w:r>
        <w:r>
          <w:rPr>
            <w:noProof/>
            <w:webHidden/>
          </w:rPr>
          <w:fldChar w:fldCharType="begin"/>
        </w:r>
        <w:r>
          <w:rPr>
            <w:noProof/>
            <w:webHidden/>
          </w:rPr>
          <w:instrText xml:space="preserve"> PAGEREF _Toc10496454 \h </w:instrText>
        </w:r>
        <w:r>
          <w:rPr>
            <w:noProof/>
            <w:webHidden/>
          </w:rPr>
        </w:r>
        <w:r>
          <w:rPr>
            <w:noProof/>
            <w:webHidden/>
          </w:rPr>
          <w:fldChar w:fldCharType="separate"/>
        </w:r>
        <w:r>
          <w:rPr>
            <w:noProof/>
            <w:webHidden/>
          </w:rPr>
          <w:t>10</w:t>
        </w:r>
        <w:r>
          <w:rPr>
            <w:noProof/>
            <w:webHidden/>
          </w:rPr>
          <w:fldChar w:fldCharType="end"/>
        </w:r>
      </w:hyperlink>
    </w:p>
    <w:p w14:paraId="36BB7F3B" w14:textId="619B9F26" w:rsidR="00797C3A" w:rsidRDefault="00797C3A">
      <w:pPr>
        <w:pStyle w:val="Sumrio2"/>
        <w:tabs>
          <w:tab w:val="right" w:leader="dot" w:pos="9062"/>
        </w:tabs>
        <w:rPr>
          <w:rFonts w:asciiTheme="minorHAnsi" w:eastAsiaTheme="minorEastAsia" w:hAnsiTheme="minorHAnsi" w:cstheme="minorBidi"/>
          <w:noProof/>
          <w:sz w:val="22"/>
          <w:szCs w:val="22"/>
        </w:rPr>
      </w:pPr>
      <w:hyperlink w:anchor="_Toc10496455" w:history="1">
        <w:r w:rsidRPr="00B819DB">
          <w:rPr>
            <w:rStyle w:val="Hyperlink"/>
            <w:noProof/>
          </w:rPr>
          <w:t>1.6 Da devolução do Equipamento</w:t>
        </w:r>
        <w:r>
          <w:rPr>
            <w:noProof/>
            <w:webHidden/>
          </w:rPr>
          <w:tab/>
        </w:r>
        <w:r>
          <w:rPr>
            <w:noProof/>
            <w:webHidden/>
          </w:rPr>
          <w:fldChar w:fldCharType="begin"/>
        </w:r>
        <w:r>
          <w:rPr>
            <w:noProof/>
            <w:webHidden/>
          </w:rPr>
          <w:instrText xml:space="preserve"> PAGEREF _Toc10496455 \h </w:instrText>
        </w:r>
        <w:r>
          <w:rPr>
            <w:noProof/>
            <w:webHidden/>
          </w:rPr>
        </w:r>
        <w:r>
          <w:rPr>
            <w:noProof/>
            <w:webHidden/>
          </w:rPr>
          <w:fldChar w:fldCharType="separate"/>
        </w:r>
        <w:r>
          <w:rPr>
            <w:noProof/>
            <w:webHidden/>
          </w:rPr>
          <w:t>10</w:t>
        </w:r>
        <w:r>
          <w:rPr>
            <w:noProof/>
            <w:webHidden/>
          </w:rPr>
          <w:fldChar w:fldCharType="end"/>
        </w:r>
      </w:hyperlink>
    </w:p>
    <w:p w14:paraId="520CDCBD" w14:textId="05BC0FC8" w:rsidR="00797C3A" w:rsidRDefault="00797C3A">
      <w:pPr>
        <w:pStyle w:val="Sumrio2"/>
        <w:tabs>
          <w:tab w:val="right" w:leader="dot" w:pos="9062"/>
        </w:tabs>
        <w:rPr>
          <w:rFonts w:asciiTheme="minorHAnsi" w:eastAsiaTheme="minorEastAsia" w:hAnsiTheme="minorHAnsi" w:cstheme="minorBidi"/>
          <w:noProof/>
          <w:sz w:val="22"/>
          <w:szCs w:val="22"/>
        </w:rPr>
      </w:pPr>
      <w:hyperlink w:anchor="_Toc10496456" w:history="1">
        <w:r w:rsidRPr="00B819DB">
          <w:rPr>
            <w:rStyle w:val="Hyperlink"/>
            <w:noProof/>
          </w:rPr>
          <w:t>1.7 Renovação do Equipamento</w:t>
        </w:r>
        <w:r>
          <w:rPr>
            <w:noProof/>
            <w:webHidden/>
          </w:rPr>
          <w:tab/>
        </w:r>
        <w:r>
          <w:rPr>
            <w:noProof/>
            <w:webHidden/>
          </w:rPr>
          <w:fldChar w:fldCharType="begin"/>
        </w:r>
        <w:r>
          <w:rPr>
            <w:noProof/>
            <w:webHidden/>
          </w:rPr>
          <w:instrText xml:space="preserve"> PAGEREF _Toc10496456 \h </w:instrText>
        </w:r>
        <w:r>
          <w:rPr>
            <w:noProof/>
            <w:webHidden/>
          </w:rPr>
        </w:r>
        <w:r>
          <w:rPr>
            <w:noProof/>
            <w:webHidden/>
          </w:rPr>
          <w:fldChar w:fldCharType="separate"/>
        </w:r>
        <w:r>
          <w:rPr>
            <w:noProof/>
            <w:webHidden/>
          </w:rPr>
          <w:t>10</w:t>
        </w:r>
        <w:r>
          <w:rPr>
            <w:noProof/>
            <w:webHidden/>
          </w:rPr>
          <w:fldChar w:fldCharType="end"/>
        </w:r>
      </w:hyperlink>
    </w:p>
    <w:p w14:paraId="527D247D" w14:textId="6018DC9E" w:rsidR="00797C3A" w:rsidRDefault="00797C3A">
      <w:pPr>
        <w:pStyle w:val="Sumrio2"/>
        <w:tabs>
          <w:tab w:val="right" w:leader="dot" w:pos="9062"/>
        </w:tabs>
        <w:rPr>
          <w:rFonts w:asciiTheme="minorHAnsi" w:eastAsiaTheme="minorEastAsia" w:hAnsiTheme="minorHAnsi" w:cstheme="minorBidi"/>
          <w:noProof/>
          <w:sz w:val="22"/>
          <w:szCs w:val="22"/>
        </w:rPr>
      </w:pPr>
      <w:hyperlink w:anchor="_Toc10496457" w:history="1">
        <w:r w:rsidRPr="00B819DB">
          <w:rPr>
            <w:rStyle w:val="Hyperlink"/>
            <w:noProof/>
          </w:rPr>
          <w:t>1.8 Empréstimos de Kits</w:t>
        </w:r>
        <w:r>
          <w:rPr>
            <w:noProof/>
            <w:webHidden/>
          </w:rPr>
          <w:tab/>
        </w:r>
        <w:r>
          <w:rPr>
            <w:noProof/>
            <w:webHidden/>
          </w:rPr>
          <w:fldChar w:fldCharType="begin"/>
        </w:r>
        <w:r>
          <w:rPr>
            <w:noProof/>
            <w:webHidden/>
          </w:rPr>
          <w:instrText xml:space="preserve"> PAGEREF _Toc10496457 \h </w:instrText>
        </w:r>
        <w:r>
          <w:rPr>
            <w:noProof/>
            <w:webHidden/>
          </w:rPr>
        </w:r>
        <w:r>
          <w:rPr>
            <w:noProof/>
            <w:webHidden/>
          </w:rPr>
          <w:fldChar w:fldCharType="separate"/>
        </w:r>
        <w:r>
          <w:rPr>
            <w:noProof/>
            <w:webHidden/>
          </w:rPr>
          <w:t>11</w:t>
        </w:r>
        <w:r>
          <w:rPr>
            <w:noProof/>
            <w:webHidden/>
          </w:rPr>
          <w:fldChar w:fldCharType="end"/>
        </w:r>
      </w:hyperlink>
    </w:p>
    <w:p w14:paraId="25EDA37B" w14:textId="61F48A08" w:rsidR="00797C3A" w:rsidRDefault="00797C3A">
      <w:pPr>
        <w:pStyle w:val="Sumrio1"/>
        <w:rPr>
          <w:rFonts w:asciiTheme="minorHAnsi" w:eastAsiaTheme="minorEastAsia" w:hAnsiTheme="minorHAnsi" w:cstheme="minorBidi"/>
          <w:b w:val="0"/>
          <w:caps w:val="0"/>
          <w:noProof/>
          <w:sz w:val="22"/>
          <w:szCs w:val="22"/>
        </w:rPr>
      </w:pPr>
      <w:hyperlink w:anchor="_Toc10496458" w:history="1">
        <w:r w:rsidRPr="00B819DB">
          <w:rPr>
            <w:rStyle w:val="Hyperlink"/>
            <w:noProof/>
          </w:rPr>
          <w:t>2</w:t>
        </w:r>
        <w:r>
          <w:rPr>
            <w:rFonts w:asciiTheme="minorHAnsi" w:eastAsiaTheme="minorEastAsia" w:hAnsiTheme="minorHAnsi" w:cstheme="minorBidi"/>
            <w:b w:val="0"/>
            <w:caps w:val="0"/>
            <w:noProof/>
            <w:sz w:val="22"/>
            <w:szCs w:val="22"/>
          </w:rPr>
          <w:tab/>
        </w:r>
        <w:r w:rsidRPr="00B819DB">
          <w:rPr>
            <w:rStyle w:val="Hyperlink"/>
            <w:noProof/>
          </w:rPr>
          <w:t>Justificativa</w:t>
        </w:r>
        <w:r>
          <w:rPr>
            <w:noProof/>
            <w:webHidden/>
          </w:rPr>
          <w:tab/>
        </w:r>
        <w:r>
          <w:rPr>
            <w:noProof/>
            <w:webHidden/>
          </w:rPr>
          <w:fldChar w:fldCharType="begin"/>
        </w:r>
        <w:r>
          <w:rPr>
            <w:noProof/>
            <w:webHidden/>
          </w:rPr>
          <w:instrText xml:space="preserve"> PAGEREF _Toc10496458 \h </w:instrText>
        </w:r>
        <w:r>
          <w:rPr>
            <w:noProof/>
            <w:webHidden/>
          </w:rPr>
        </w:r>
        <w:r>
          <w:rPr>
            <w:noProof/>
            <w:webHidden/>
          </w:rPr>
          <w:fldChar w:fldCharType="separate"/>
        </w:r>
        <w:r>
          <w:rPr>
            <w:noProof/>
            <w:webHidden/>
          </w:rPr>
          <w:t>12</w:t>
        </w:r>
        <w:r>
          <w:rPr>
            <w:noProof/>
            <w:webHidden/>
          </w:rPr>
          <w:fldChar w:fldCharType="end"/>
        </w:r>
      </w:hyperlink>
    </w:p>
    <w:p w14:paraId="28A577E2" w14:textId="127D8B45" w:rsidR="00797C3A" w:rsidRDefault="00797C3A">
      <w:pPr>
        <w:pStyle w:val="Sumrio1"/>
        <w:rPr>
          <w:rFonts w:asciiTheme="minorHAnsi" w:eastAsiaTheme="minorEastAsia" w:hAnsiTheme="minorHAnsi" w:cstheme="minorBidi"/>
          <w:b w:val="0"/>
          <w:caps w:val="0"/>
          <w:noProof/>
          <w:sz w:val="22"/>
          <w:szCs w:val="22"/>
        </w:rPr>
      </w:pPr>
      <w:hyperlink w:anchor="_Toc10496459" w:history="1">
        <w:r w:rsidRPr="00B819DB">
          <w:rPr>
            <w:rStyle w:val="Hyperlink"/>
            <w:noProof/>
          </w:rPr>
          <w:t>3</w:t>
        </w:r>
        <w:r>
          <w:rPr>
            <w:rFonts w:asciiTheme="minorHAnsi" w:eastAsiaTheme="minorEastAsia" w:hAnsiTheme="minorHAnsi" w:cstheme="minorBidi"/>
            <w:b w:val="0"/>
            <w:caps w:val="0"/>
            <w:noProof/>
            <w:sz w:val="22"/>
            <w:szCs w:val="22"/>
          </w:rPr>
          <w:tab/>
        </w:r>
        <w:r w:rsidRPr="00B819DB">
          <w:rPr>
            <w:rStyle w:val="Hyperlink"/>
            <w:noProof/>
          </w:rPr>
          <w:t>Objetivo geral e objetivos específicos</w:t>
        </w:r>
        <w:r>
          <w:rPr>
            <w:noProof/>
            <w:webHidden/>
          </w:rPr>
          <w:tab/>
        </w:r>
        <w:r>
          <w:rPr>
            <w:noProof/>
            <w:webHidden/>
          </w:rPr>
          <w:fldChar w:fldCharType="begin"/>
        </w:r>
        <w:r>
          <w:rPr>
            <w:noProof/>
            <w:webHidden/>
          </w:rPr>
          <w:instrText xml:space="preserve"> PAGEREF _Toc10496459 \h </w:instrText>
        </w:r>
        <w:r>
          <w:rPr>
            <w:noProof/>
            <w:webHidden/>
          </w:rPr>
        </w:r>
        <w:r>
          <w:rPr>
            <w:noProof/>
            <w:webHidden/>
          </w:rPr>
          <w:fldChar w:fldCharType="separate"/>
        </w:r>
        <w:r>
          <w:rPr>
            <w:noProof/>
            <w:webHidden/>
          </w:rPr>
          <w:t>14</w:t>
        </w:r>
        <w:r>
          <w:rPr>
            <w:noProof/>
            <w:webHidden/>
          </w:rPr>
          <w:fldChar w:fldCharType="end"/>
        </w:r>
      </w:hyperlink>
    </w:p>
    <w:p w14:paraId="6EF4D68A" w14:textId="69460BFE" w:rsidR="00797C3A" w:rsidRDefault="00797C3A">
      <w:pPr>
        <w:pStyle w:val="Sumrio2"/>
        <w:tabs>
          <w:tab w:val="right" w:leader="dot" w:pos="9062"/>
        </w:tabs>
        <w:rPr>
          <w:rFonts w:asciiTheme="minorHAnsi" w:eastAsiaTheme="minorEastAsia" w:hAnsiTheme="minorHAnsi" w:cstheme="minorBidi"/>
          <w:noProof/>
          <w:sz w:val="22"/>
          <w:szCs w:val="22"/>
        </w:rPr>
      </w:pPr>
      <w:hyperlink w:anchor="_Toc10496460" w:history="1">
        <w:r w:rsidRPr="00B819DB">
          <w:rPr>
            <w:rStyle w:val="Hyperlink"/>
            <w:noProof/>
          </w:rPr>
          <w:t>3.1 Objetivos Geral</w:t>
        </w:r>
        <w:r>
          <w:rPr>
            <w:noProof/>
            <w:webHidden/>
          </w:rPr>
          <w:tab/>
        </w:r>
        <w:r>
          <w:rPr>
            <w:noProof/>
            <w:webHidden/>
          </w:rPr>
          <w:fldChar w:fldCharType="begin"/>
        </w:r>
        <w:r>
          <w:rPr>
            <w:noProof/>
            <w:webHidden/>
          </w:rPr>
          <w:instrText xml:space="preserve"> PAGEREF _Toc10496460 \h </w:instrText>
        </w:r>
        <w:r>
          <w:rPr>
            <w:noProof/>
            <w:webHidden/>
          </w:rPr>
        </w:r>
        <w:r>
          <w:rPr>
            <w:noProof/>
            <w:webHidden/>
          </w:rPr>
          <w:fldChar w:fldCharType="separate"/>
        </w:r>
        <w:r>
          <w:rPr>
            <w:noProof/>
            <w:webHidden/>
          </w:rPr>
          <w:t>14</w:t>
        </w:r>
        <w:r>
          <w:rPr>
            <w:noProof/>
            <w:webHidden/>
          </w:rPr>
          <w:fldChar w:fldCharType="end"/>
        </w:r>
      </w:hyperlink>
    </w:p>
    <w:p w14:paraId="41D76A3D" w14:textId="5827773D" w:rsidR="00797C3A" w:rsidRDefault="00797C3A">
      <w:pPr>
        <w:pStyle w:val="Sumrio2"/>
        <w:tabs>
          <w:tab w:val="right" w:leader="dot" w:pos="9062"/>
        </w:tabs>
        <w:rPr>
          <w:rFonts w:asciiTheme="minorHAnsi" w:eastAsiaTheme="minorEastAsia" w:hAnsiTheme="minorHAnsi" w:cstheme="minorBidi"/>
          <w:noProof/>
          <w:sz w:val="22"/>
          <w:szCs w:val="22"/>
        </w:rPr>
      </w:pPr>
      <w:hyperlink w:anchor="_Toc10496461" w:history="1">
        <w:r w:rsidRPr="00B819DB">
          <w:rPr>
            <w:rStyle w:val="Hyperlink"/>
            <w:noProof/>
          </w:rPr>
          <w:t>3.2 Objetivos Específicos</w:t>
        </w:r>
        <w:r>
          <w:rPr>
            <w:noProof/>
            <w:webHidden/>
          </w:rPr>
          <w:tab/>
        </w:r>
        <w:r>
          <w:rPr>
            <w:noProof/>
            <w:webHidden/>
          </w:rPr>
          <w:fldChar w:fldCharType="begin"/>
        </w:r>
        <w:r>
          <w:rPr>
            <w:noProof/>
            <w:webHidden/>
          </w:rPr>
          <w:instrText xml:space="preserve"> PAGEREF _Toc10496461 \h </w:instrText>
        </w:r>
        <w:r>
          <w:rPr>
            <w:noProof/>
            <w:webHidden/>
          </w:rPr>
        </w:r>
        <w:r>
          <w:rPr>
            <w:noProof/>
            <w:webHidden/>
          </w:rPr>
          <w:fldChar w:fldCharType="separate"/>
        </w:r>
        <w:r>
          <w:rPr>
            <w:noProof/>
            <w:webHidden/>
          </w:rPr>
          <w:t>14</w:t>
        </w:r>
        <w:r>
          <w:rPr>
            <w:noProof/>
            <w:webHidden/>
          </w:rPr>
          <w:fldChar w:fldCharType="end"/>
        </w:r>
      </w:hyperlink>
    </w:p>
    <w:p w14:paraId="0013749D" w14:textId="0311B848" w:rsidR="00797C3A" w:rsidRDefault="00797C3A">
      <w:pPr>
        <w:pStyle w:val="Sumrio1"/>
        <w:rPr>
          <w:rFonts w:asciiTheme="minorHAnsi" w:eastAsiaTheme="minorEastAsia" w:hAnsiTheme="minorHAnsi" w:cstheme="minorBidi"/>
          <w:b w:val="0"/>
          <w:caps w:val="0"/>
          <w:noProof/>
          <w:sz w:val="22"/>
          <w:szCs w:val="22"/>
        </w:rPr>
      </w:pPr>
      <w:hyperlink w:anchor="_Toc10496462" w:history="1">
        <w:r w:rsidRPr="00B819DB">
          <w:rPr>
            <w:rStyle w:val="Hyperlink"/>
            <w:noProof/>
          </w:rPr>
          <w:t>4</w:t>
        </w:r>
        <w:r>
          <w:rPr>
            <w:rFonts w:asciiTheme="minorHAnsi" w:eastAsiaTheme="minorEastAsia" w:hAnsiTheme="minorHAnsi" w:cstheme="minorBidi"/>
            <w:b w:val="0"/>
            <w:caps w:val="0"/>
            <w:noProof/>
            <w:sz w:val="22"/>
            <w:szCs w:val="22"/>
          </w:rPr>
          <w:tab/>
        </w:r>
        <w:r w:rsidRPr="00B819DB">
          <w:rPr>
            <w:rStyle w:val="Hyperlink"/>
            <w:noProof/>
          </w:rPr>
          <w:t>Embasamento Teórico</w:t>
        </w:r>
        <w:r>
          <w:rPr>
            <w:noProof/>
            <w:webHidden/>
          </w:rPr>
          <w:tab/>
        </w:r>
        <w:r>
          <w:rPr>
            <w:noProof/>
            <w:webHidden/>
          </w:rPr>
          <w:fldChar w:fldCharType="begin"/>
        </w:r>
        <w:r>
          <w:rPr>
            <w:noProof/>
            <w:webHidden/>
          </w:rPr>
          <w:instrText xml:space="preserve"> PAGEREF _Toc10496462 \h </w:instrText>
        </w:r>
        <w:r>
          <w:rPr>
            <w:noProof/>
            <w:webHidden/>
          </w:rPr>
        </w:r>
        <w:r>
          <w:rPr>
            <w:noProof/>
            <w:webHidden/>
          </w:rPr>
          <w:fldChar w:fldCharType="separate"/>
        </w:r>
        <w:r>
          <w:rPr>
            <w:noProof/>
            <w:webHidden/>
          </w:rPr>
          <w:t>15</w:t>
        </w:r>
        <w:r>
          <w:rPr>
            <w:noProof/>
            <w:webHidden/>
          </w:rPr>
          <w:fldChar w:fldCharType="end"/>
        </w:r>
      </w:hyperlink>
    </w:p>
    <w:p w14:paraId="056D6555" w14:textId="55F13246" w:rsidR="00797C3A" w:rsidRDefault="00797C3A">
      <w:pPr>
        <w:pStyle w:val="Sumrio2"/>
        <w:tabs>
          <w:tab w:val="right" w:leader="dot" w:pos="9062"/>
        </w:tabs>
        <w:rPr>
          <w:rFonts w:asciiTheme="minorHAnsi" w:eastAsiaTheme="minorEastAsia" w:hAnsiTheme="minorHAnsi" w:cstheme="minorBidi"/>
          <w:noProof/>
          <w:sz w:val="22"/>
          <w:szCs w:val="22"/>
        </w:rPr>
      </w:pPr>
      <w:hyperlink w:anchor="_Toc10496463" w:history="1">
        <w:r w:rsidRPr="00B819DB">
          <w:rPr>
            <w:rStyle w:val="Hyperlink"/>
            <w:noProof/>
          </w:rPr>
          <w:t>4.1 Automatização de processos</w:t>
        </w:r>
        <w:r>
          <w:rPr>
            <w:noProof/>
            <w:webHidden/>
          </w:rPr>
          <w:tab/>
        </w:r>
        <w:r>
          <w:rPr>
            <w:noProof/>
            <w:webHidden/>
          </w:rPr>
          <w:fldChar w:fldCharType="begin"/>
        </w:r>
        <w:r>
          <w:rPr>
            <w:noProof/>
            <w:webHidden/>
          </w:rPr>
          <w:instrText xml:space="preserve"> PAGEREF _Toc10496463 \h </w:instrText>
        </w:r>
        <w:r>
          <w:rPr>
            <w:noProof/>
            <w:webHidden/>
          </w:rPr>
        </w:r>
        <w:r>
          <w:rPr>
            <w:noProof/>
            <w:webHidden/>
          </w:rPr>
          <w:fldChar w:fldCharType="separate"/>
        </w:r>
        <w:r>
          <w:rPr>
            <w:noProof/>
            <w:webHidden/>
          </w:rPr>
          <w:t>15</w:t>
        </w:r>
        <w:r>
          <w:rPr>
            <w:noProof/>
            <w:webHidden/>
          </w:rPr>
          <w:fldChar w:fldCharType="end"/>
        </w:r>
      </w:hyperlink>
    </w:p>
    <w:p w14:paraId="50D52D7E" w14:textId="01087E9E" w:rsidR="00797C3A" w:rsidRDefault="00797C3A">
      <w:pPr>
        <w:pStyle w:val="Sumrio2"/>
        <w:tabs>
          <w:tab w:val="right" w:leader="dot" w:pos="9062"/>
        </w:tabs>
        <w:rPr>
          <w:rFonts w:asciiTheme="minorHAnsi" w:eastAsiaTheme="minorEastAsia" w:hAnsiTheme="minorHAnsi" w:cstheme="minorBidi"/>
          <w:noProof/>
          <w:sz w:val="22"/>
          <w:szCs w:val="22"/>
        </w:rPr>
      </w:pPr>
      <w:hyperlink w:anchor="_Toc10496464" w:history="1">
        <w:r w:rsidRPr="00B819DB">
          <w:rPr>
            <w:rStyle w:val="Hyperlink"/>
            <w:noProof/>
          </w:rPr>
          <w:t>4.2 Aplicação Web</w:t>
        </w:r>
        <w:r>
          <w:rPr>
            <w:noProof/>
            <w:webHidden/>
          </w:rPr>
          <w:tab/>
        </w:r>
        <w:r>
          <w:rPr>
            <w:noProof/>
            <w:webHidden/>
          </w:rPr>
          <w:fldChar w:fldCharType="begin"/>
        </w:r>
        <w:r>
          <w:rPr>
            <w:noProof/>
            <w:webHidden/>
          </w:rPr>
          <w:instrText xml:space="preserve"> PAGEREF _Toc10496464 \h </w:instrText>
        </w:r>
        <w:r>
          <w:rPr>
            <w:noProof/>
            <w:webHidden/>
          </w:rPr>
        </w:r>
        <w:r>
          <w:rPr>
            <w:noProof/>
            <w:webHidden/>
          </w:rPr>
          <w:fldChar w:fldCharType="separate"/>
        </w:r>
        <w:r>
          <w:rPr>
            <w:noProof/>
            <w:webHidden/>
          </w:rPr>
          <w:t>15</w:t>
        </w:r>
        <w:r>
          <w:rPr>
            <w:noProof/>
            <w:webHidden/>
          </w:rPr>
          <w:fldChar w:fldCharType="end"/>
        </w:r>
      </w:hyperlink>
    </w:p>
    <w:p w14:paraId="1D3F2A70" w14:textId="1A874C0B" w:rsidR="00797C3A" w:rsidRDefault="00797C3A">
      <w:pPr>
        <w:pStyle w:val="Sumrio2"/>
        <w:tabs>
          <w:tab w:val="right" w:leader="dot" w:pos="9062"/>
        </w:tabs>
        <w:rPr>
          <w:rFonts w:asciiTheme="minorHAnsi" w:eastAsiaTheme="minorEastAsia" w:hAnsiTheme="minorHAnsi" w:cstheme="minorBidi"/>
          <w:noProof/>
          <w:sz w:val="22"/>
          <w:szCs w:val="22"/>
        </w:rPr>
      </w:pPr>
      <w:hyperlink w:anchor="_Toc10496465" w:history="1">
        <w:r w:rsidRPr="00B819DB">
          <w:rPr>
            <w:rStyle w:val="Hyperlink"/>
            <w:noProof/>
          </w:rPr>
          <w:t>4.3 Banco de Dados</w:t>
        </w:r>
        <w:r>
          <w:rPr>
            <w:noProof/>
            <w:webHidden/>
          </w:rPr>
          <w:tab/>
        </w:r>
        <w:r>
          <w:rPr>
            <w:noProof/>
            <w:webHidden/>
          </w:rPr>
          <w:fldChar w:fldCharType="begin"/>
        </w:r>
        <w:r>
          <w:rPr>
            <w:noProof/>
            <w:webHidden/>
          </w:rPr>
          <w:instrText xml:space="preserve"> PAGEREF _Toc10496465 \h </w:instrText>
        </w:r>
        <w:r>
          <w:rPr>
            <w:noProof/>
            <w:webHidden/>
          </w:rPr>
        </w:r>
        <w:r>
          <w:rPr>
            <w:noProof/>
            <w:webHidden/>
          </w:rPr>
          <w:fldChar w:fldCharType="separate"/>
        </w:r>
        <w:r>
          <w:rPr>
            <w:noProof/>
            <w:webHidden/>
          </w:rPr>
          <w:t>16</w:t>
        </w:r>
        <w:r>
          <w:rPr>
            <w:noProof/>
            <w:webHidden/>
          </w:rPr>
          <w:fldChar w:fldCharType="end"/>
        </w:r>
      </w:hyperlink>
    </w:p>
    <w:p w14:paraId="1B4BCF06" w14:textId="7BA566B7" w:rsidR="00797C3A" w:rsidRDefault="00797C3A">
      <w:pPr>
        <w:pStyle w:val="Sumrio2"/>
        <w:tabs>
          <w:tab w:val="right" w:leader="dot" w:pos="9062"/>
        </w:tabs>
        <w:rPr>
          <w:rFonts w:asciiTheme="minorHAnsi" w:eastAsiaTheme="minorEastAsia" w:hAnsiTheme="minorHAnsi" w:cstheme="minorBidi"/>
          <w:noProof/>
          <w:sz w:val="22"/>
          <w:szCs w:val="22"/>
        </w:rPr>
      </w:pPr>
      <w:hyperlink w:anchor="_Toc10496466" w:history="1">
        <w:r w:rsidRPr="00B819DB">
          <w:rPr>
            <w:rStyle w:val="Hyperlink"/>
            <w:noProof/>
          </w:rPr>
          <w:t>4.4 Sistema Embarcado</w:t>
        </w:r>
        <w:r>
          <w:rPr>
            <w:noProof/>
            <w:webHidden/>
          </w:rPr>
          <w:tab/>
        </w:r>
        <w:r>
          <w:rPr>
            <w:noProof/>
            <w:webHidden/>
          </w:rPr>
          <w:fldChar w:fldCharType="begin"/>
        </w:r>
        <w:r>
          <w:rPr>
            <w:noProof/>
            <w:webHidden/>
          </w:rPr>
          <w:instrText xml:space="preserve"> PAGEREF _Toc10496466 \h </w:instrText>
        </w:r>
        <w:r>
          <w:rPr>
            <w:noProof/>
            <w:webHidden/>
          </w:rPr>
        </w:r>
        <w:r>
          <w:rPr>
            <w:noProof/>
            <w:webHidden/>
          </w:rPr>
          <w:fldChar w:fldCharType="separate"/>
        </w:r>
        <w:r>
          <w:rPr>
            <w:noProof/>
            <w:webHidden/>
          </w:rPr>
          <w:t>18</w:t>
        </w:r>
        <w:r>
          <w:rPr>
            <w:noProof/>
            <w:webHidden/>
          </w:rPr>
          <w:fldChar w:fldCharType="end"/>
        </w:r>
      </w:hyperlink>
    </w:p>
    <w:p w14:paraId="4651E5D5" w14:textId="5E95F2B7" w:rsidR="00797C3A" w:rsidRDefault="00797C3A">
      <w:pPr>
        <w:pStyle w:val="Sumrio1"/>
        <w:rPr>
          <w:rFonts w:asciiTheme="minorHAnsi" w:eastAsiaTheme="minorEastAsia" w:hAnsiTheme="minorHAnsi" w:cstheme="minorBidi"/>
          <w:b w:val="0"/>
          <w:caps w:val="0"/>
          <w:noProof/>
          <w:sz w:val="22"/>
          <w:szCs w:val="22"/>
        </w:rPr>
      </w:pPr>
      <w:hyperlink w:anchor="_Toc10496467" w:history="1">
        <w:r w:rsidRPr="00B819DB">
          <w:rPr>
            <w:rStyle w:val="Hyperlink"/>
            <w:noProof/>
          </w:rPr>
          <w:t>5</w:t>
        </w:r>
        <w:r>
          <w:rPr>
            <w:rFonts w:asciiTheme="minorHAnsi" w:eastAsiaTheme="minorEastAsia" w:hAnsiTheme="minorHAnsi" w:cstheme="minorBidi"/>
            <w:b w:val="0"/>
            <w:caps w:val="0"/>
            <w:noProof/>
            <w:sz w:val="22"/>
            <w:szCs w:val="22"/>
          </w:rPr>
          <w:tab/>
        </w:r>
        <w:r w:rsidRPr="00B819DB">
          <w:rPr>
            <w:rStyle w:val="Hyperlink"/>
            <w:noProof/>
          </w:rPr>
          <w:t>Metodologia e etapas de desenvolvimento</w:t>
        </w:r>
        <w:r>
          <w:rPr>
            <w:noProof/>
            <w:webHidden/>
          </w:rPr>
          <w:tab/>
        </w:r>
        <w:r>
          <w:rPr>
            <w:noProof/>
            <w:webHidden/>
          </w:rPr>
          <w:fldChar w:fldCharType="begin"/>
        </w:r>
        <w:r>
          <w:rPr>
            <w:noProof/>
            <w:webHidden/>
          </w:rPr>
          <w:instrText xml:space="preserve"> PAGEREF _Toc10496467 \h </w:instrText>
        </w:r>
        <w:r>
          <w:rPr>
            <w:noProof/>
            <w:webHidden/>
          </w:rPr>
        </w:r>
        <w:r>
          <w:rPr>
            <w:noProof/>
            <w:webHidden/>
          </w:rPr>
          <w:fldChar w:fldCharType="separate"/>
        </w:r>
        <w:r>
          <w:rPr>
            <w:noProof/>
            <w:webHidden/>
          </w:rPr>
          <w:t>20</w:t>
        </w:r>
        <w:r>
          <w:rPr>
            <w:noProof/>
            <w:webHidden/>
          </w:rPr>
          <w:fldChar w:fldCharType="end"/>
        </w:r>
      </w:hyperlink>
    </w:p>
    <w:p w14:paraId="4EEAEF40" w14:textId="7611ABCD" w:rsidR="00797C3A" w:rsidRDefault="00797C3A">
      <w:pPr>
        <w:pStyle w:val="Sumrio2"/>
        <w:tabs>
          <w:tab w:val="right" w:leader="dot" w:pos="9062"/>
        </w:tabs>
        <w:rPr>
          <w:rFonts w:asciiTheme="minorHAnsi" w:eastAsiaTheme="minorEastAsia" w:hAnsiTheme="minorHAnsi" w:cstheme="minorBidi"/>
          <w:noProof/>
          <w:sz w:val="22"/>
          <w:szCs w:val="22"/>
        </w:rPr>
      </w:pPr>
      <w:hyperlink w:anchor="_Toc10496468" w:history="1">
        <w:r w:rsidRPr="00B819DB">
          <w:rPr>
            <w:rStyle w:val="Hyperlink"/>
            <w:noProof/>
          </w:rPr>
          <w:t>5.1 Estabelecer e Revisar as propriedades do sistema</w:t>
        </w:r>
        <w:r>
          <w:rPr>
            <w:noProof/>
            <w:webHidden/>
          </w:rPr>
          <w:tab/>
        </w:r>
        <w:r>
          <w:rPr>
            <w:noProof/>
            <w:webHidden/>
          </w:rPr>
          <w:fldChar w:fldCharType="begin"/>
        </w:r>
        <w:r>
          <w:rPr>
            <w:noProof/>
            <w:webHidden/>
          </w:rPr>
          <w:instrText xml:space="preserve"> PAGEREF _Toc10496468 \h </w:instrText>
        </w:r>
        <w:r>
          <w:rPr>
            <w:noProof/>
            <w:webHidden/>
          </w:rPr>
        </w:r>
        <w:r>
          <w:rPr>
            <w:noProof/>
            <w:webHidden/>
          </w:rPr>
          <w:fldChar w:fldCharType="separate"/>
        </w:r>
        <w:r>
          <w:rPr>
            <w:noProof/>
            <w:webHidden/>
          </w:rPr>
          <w:t>20</w:t>
        </w:r>
        <w:r>
          <w:rPr>
            <w:noProof/>
            <w:webHidden/>
          </w:rPr>
          <w:fldChar w:fldCharType="end"/>
        </w:r>
      </w:hyperlink>
    </w:p>
    <w:p w14:paraId="25E9400B" w14:textId="4237E915" w:rsidR="00797C3A" w:rsidRDefault="00797C3A">
      <w:pPr>
        <w:pStyle w:val="Sumrio2"/>
        <w:tabs>
          <w:tab w:val="right" w:leader="dot" w:pos="9062"/>
        </w:tabs>
        <w:rPr>
          <w:rFonts w:asciiTheme="minorHAnsi" w:eastAsiaTheme="minorEastAsia" w:hAnsiTheme="minorHAnsi" w:cstheme="minorBidi"/>
          <w:noProof/>
          <w:sz w:val="22"/>
          <w:szCs w:val="22"/>
        </w:rPr>
      </w:pPr>
      <w:hyperlink w:anchor="_Toc10496469" w:history="1">
        <w:r w:rsidRPr="00B819DB">
          <w:rPr>
            <w:rStyle w:val="Hyperlink"/>
            <w:noProof/>
          </w:rPr>
          <w:t>5.2 Instalação dos pacotes, programas e sistema operacional para o desenvolvimento do projeto</w:t>
        </w:r>
        <w:r>
          <w:rPr>
            <w:noProof/>
            <w:webHidden/>
          </w:rPr>
          <w:tab/>
        </w:r>
        <w:r>
          <w:rPr>
            <w:noProof/>
            <w:webHidden/>
          </w:rPr>
          <w:fldChar w:fldCharType="begin"/>
        </w:r>
        <w:r>
          <w:rPr>
            <w:noProof/>
            <w:webHidden/>
          </w:rPr>
          <w:instrText xml:space="preserve"> PAGEREF _Toc10496469 \h </w:instrText>
        </w:r>
        <w:r>
          <w:rPr>
            <w:noProof/>
            <w:webHidden/>
          </w:rPr>
        </w:r>
        <w:r>
          <w:rPr>
            <w:noProof/>
            <w:webHidden/>
          </w:rPr>
          <w:fldChar w:fldCharType="separate"/>
        </w:r>
        <w:r>
          <w:rPr>
            <w:noProof/>
            <w:webHidden/>
          </w:rPr>
          <w:t>20</w:t>
        </w:r>
        <w:r>
          <w:rPr>
            <w:noProof/>
            <w:webHidden/>
          </w:rPr>
          <w:fldChar w:fldCharType="end"/>
        </w:r>
      </w:hyperlink>
    </w:p>
    <w:p w14:paraId="004ABF04" w14:textId="598A5DCC" w:rsidR="00797C3A" w:rsidRDefault="00797C3A">
      <w:pPr>
        <w:pStyle w:val="Sumrio2"/>
        <w:tabs>
          <w:tab w:val="right" w:leader="dot" w:pos="9062"/>
        </w:tabs>
        <w:rPr>
          <w:rFonts w:asciiTheme="minorHAnsi" w:eastAsiaTheme="minorEastAsia" w:hAnsiTheme="minorHAnsi" w:cstheme="minorBidi"/>
          <w:noProof/>
          <w:sz w:val="22"/>
          <w:szCs w:val="22"/>
        </w:rPr>
      </w:pPr>
      <w:hyperlink w:anchor="_Toc10496470" w:history="1">
        <w:r w:rsidRPr="00B819DB">
          <w:rPr>
            <w:rStyle w:val="Hyperlink"/>
            <w:noProof/>
          </w:rPr>
          <w:t>5.3 Construção do Módulo leitor de código de barras</w:t>
        </w:r>
        <w:r>
          <w:rPr>
            <w:noProof/>
            <w:webHidden/>
          </w:rPr>
          <w:tab/>
        </w:r>
        <w:r>
          <w:rPr>
            <w:noProof/>
            <w:webHidden/>
          </w:rPr>
          <w:fldChar w:fldCharType="begin"/>
        </w:r>
        <w:r>
          <w:rPr>
            <w:noProof/>
            <w:webHidden/>
          </w:rPr>
          <w:instrText xml:space="preserve"> PAGEREF _Toc10496470 \h </w:instrText>
        </w:r>
        <w:r>
          <w:rPr>
            <w:noProof/>
            <w:webHidden/>
          </w:rPr>
        </w:r>
        <w:r>
          <w:rPr>
            <w:noProof/>
            <w:webHidden/>
          </w:rPr>
          <w:fldChar w:fldCharType="separate"/>
        </w:r>
        <w:r>
          <w:rPr>
            <w:noProof/>
            <w:webHidden/>
          </w:rPr>
          <w:t>20</w:t>
        </w:r>
        <w:r>
          <w:rPr>
            <w:noProof/>
            <w:webHidden/>
          </w:rPr>
          <w:fldChar w:fldCharType="end"/>
        </w:r>
      </w:hyperlink>
    </w:p>
    <w:p w14:paraId="4E8EA7D6" w14:textId="0C652DEE" w:rsidR="00797C3A" w:rsidRDefault="00797C3A">
      <w:pPr>
        <w:pStyle w:val="Sumrio2"/>
        <w:tabs>
          <w:tab w:val="right" w:leader="dot" w:pos="9062"/>
        </w:tabs>
        <w:rPr>
          <w:rFonts w:asciiTheme="minorHAnsi" w:eastAsiaTheme="minorEastAsia" w:hAnsiTheme="minorHAnsi" w:cstheme="minorBidi"/>
          <w:noProof/>
          <w:sz w:val="22"/>
          <w:szCs w:val="22"/>
        </w:rPr>
      </w:pPr>
      <w:hyperlink w:anchor="_Toc10496471" w:history="1">
        <w:r w:rsidRPr="00B819DB">
          <w:rPr>
            <w:rStyle w:val="Hyperlink"/>
            <w:noProof/>
          </w:rPr>
          <w:t>5.4 Construção do Módulo GPS</w:t>
        </w:r>
        <w:r>
          <w:rPr>
            <w:noProof/>
            <w:webHidden/>
          </w:rPr>
          <w:tab/>
        </w:r>
        <w:r>
          <w:rPr>
            <w:noProof/>
            <w:webHidden/>
          </w:rPr>
          <w:fldChar w:fldCharType="begin"/>
        </w:r>
        <w:r>
          <w:rPr>
            <w:noProof/>
            <w:webHidden/>
          </w:rPr>
          <w:instrText xml:space="preserve"> PAGEREF _Toc10496471 \h </w:instrText>
        </w:r>
        <w:r>
          <w:rPr>
            <w:noProof/>
            <w:webHidden/>
          </w:rPr>
        </w:r>
        <w:r>
          <w:rPr>
            <w:noProof/>
            <w:webHidden/>
          </w:rPr>
          <w:fldChar w:fldCharType="separate"/>
        </w:r>
        <w:r>
          <w:rPr>
            <w:noProof/>
            <w:webHidden/>
          </w:rPr>
          <w:t>20</w:t>
        </w:r>
        <w:r>
          <w:rPr>
            <w:noProof/>
            <w:webHidden/>
          </w:rPr>
          <w:fldChar w:fldCharType="end"/>
        </w:r>
      </w:hyperlink>
    </w:p>
    <w:p w14:paraId="51C99D1A" w14:textId="2E8C8DA4" w:rsidR="00797C3A" w:rsidRDefault="00797C3A">
      <w:pPr>
        <w:pStyle w:val="Sumrio2"/>
        <w:tabs>
          <w:tab w:val="right" w:leader="dot" w:pos="9062"/>
        </w:tabs>
        <w:rPr>
          <w:rFonts w:asciiTheme="minorHAnsi" w:eastAsiaTheme="minorEastAsia" w:hAnsiTheme="minorHAnsi" w:cstheme="minorBidi"/>
          <w:noProof/>
          <w:sz w:val="22"/>
          <w:szCs w:val="22"/>
        </w:rPr>
      </w:pPr>
      <w:hyperlink w:anchor="_Toc10496472" w:history="1">
        <w:r w:rsidRPr="00B819DB">
          <w:rPr>
            <w:rStyle w:val="Hyperlink"/>
            <w:noProof/>
          </w:rPr>
          <w:t>5.5 Montando o banco de dados do sistema</w:t>
        </w:r>
        <w:r>
          <w:rPr>
            <w:noProof/>
            <w:webHidden/>
          </w:rPr>
          <w:tab/>
        </w:r>
        <w:r>
          <w:rPr>
            <w:noProof/>
            <w:webHidden/>
          </w:rPr>
          <w:fldChar w:fldCharType="begin"/>
        </w:r>
        <w:r>
          <w:rPr>
            <w:noProof/>
            <w:webHidden/>
          </w:rPr>
          <w:instrText xml:space="preserve"> PAGEREF _Toc10496472 \h </w:instrText>
        </w:r>
        <w:r>
          <w:rPr>
            <w:noProof/>
            <w:webHidden/>
          </w:rPr>
        </w:r>
        <w:r>
          <w:rPr>
            <w:noProof/>
            <w:webHidden/>
          </w:rPr>
          <w:fldChar w:fldCharType="separate"/>
        </w:r>
        <w:r>
          <w:rPr>
            <w:noProof/>
            <w:webHidden/>
          </w:rPr>
          <w:t>21</w:t>
        </w:r>
        <w:r>
          <w:rPr>
            <w:noProof/>
            <w:webHidden/>
          </w:rPr>
          <w:fldChar w:fldCharType="end"/>
        </w:r>
      </w:hyperlink>
    </w:p>
    <w:p w14:paraId="3E9CC6F0" w14:textId="2CEA0FEE" w:rsidR="00797C3A" w:rsidRDefault="00797C3A">
      <w:pPr>
        <w:pStyle w:val="Sumrio2"/>
        <w:tabs>
          <w:tab w:val="right" w:leader="dot" w:pos="9062"/>
        </w:tabs>
        <w:rPr>
          <w:rFonts w:asciiTheme="minorHAnsi" w:eastAsiaTheme="minorEastAsia" w:hAnsiTheme="minorHAnsi" w:cstheme="minorBidi"/>
          <w:noProof/>
          <w:sz w:val="22"/>
          <w:szCs w:val="22"/>
        </w:rPr>
      </w:pPr>
      <w:hyperlink w:anchor="_Toc10496473" w:history="1">
        <w:r w:rsidRPr="00B819DB">
          <w:rPr>
            <w:rStyle w:val="Hyperlink"/>
            <w:noProof/>
          </w:rPr>
          <w:t>5.6 Desenvolvimento da interface web</w:t>
        </w:r>
        <w:r>
          <w:rPr>
            <w:noProof/>
            <w:webHidden/>
          </w:rPr>
          <w:tab/>
        </w:r>
        <w:r>
          <w:rPr>
            <w:noProof/>
            <w:webHidden/>
          </w:rPr>
          <w:fldChar w:fldCharType="begin"/>
        </w:r>
        <w:r>
          <w:rPr>
            <w:noProof/>
            <w:webHidden/>
          </w:rPr>
          <w:instrText xml:space="preserve"> PAGEREF _Toc10496473 \h </w:instrText>
        </w:r>
        <w:r>
          <w:rPr>
            <w:noProof/>
            <w:webHidden/>
          </w:rPr>
        </w:r>
        <w:r>
          <w:rPr>
            <w:noProof/>
            <w:webHidden/>
          </w:rPr>
          <w:fldChar w:fldCharType="separate"/>
        </w:r>
        <w:r>
          <w:rPr>
            <w:noProof/>
            <w:webHidden/>
          </w:rPr>
          <w:t>21</w:t>
        </w:r>
        <w:r>
          <w:rPr>
            <w:noProof/>
            <w:webHidden/>
          </w:rPr>
          <w:fldChar w:fldCharType="end"/>
        </w:r>
      </w:hyperlink>
    </w:p>
    <w:p w14:paraId="1F88AC86" w14:textId="7662275D" w:rsidR="00797C3A" w:rsidRDefault="00797C3A">
      <w:pPr>
        <w:pStyle w:val="Sumrio2"/>
        <w:tabs>
          <w:tab w:val="right" w:leader="dot" w:pos="9062"/>
        </w:tabs>
        <w:rPr>
          <w:rFonts w:asciiTheme="minorHAnsi" w:eastAsiaTheme="minorEastAsia" w:hAnsiTheme="minorHAnsi" w:cstheme="minorBidi"/>
          <w:noProof/>
          <w:sz w:val="22"/>
          <w:szCs w:val="22"/>
        </w:rPr>
      </w:pPr>
      <w:hyperlink w:anchor="_Toc10496474" w:history="1">
        <w:r w:rsidRPr="00B819DB">
          <w:rPr>
            <w:rStyle w:val="Hyperlink"/>
            <w:noProof/>
          </w:rPr>
          <w:t>5.7 Integração do Hardware e Software</w:t>
        </w:r>
        <w:r>
          <w:rPr>
            <w:noProof/>
            <w:webHidden/>
          </w:rPr>
          <w:tab/>
        </w:r>
        <w:r>
          <w:rPr>
            <w:noProof/>
            <w:webHidden/>
          </w:rPr>
          <w:fldChar w:fldCharType="begin"/>
        </w:r>
        <w:r>
          <w:rPr>
            <w:noProof/>
            <w:webHidden/>
          </w:rPr>
          <w:instrText xml:space="preserve"> PAGEREF _Toc10496474 \h </w:instrText>
        </w:r>
        <w:r>
          <w:rPr>
            <w:noProof/>
            <w:webHidden/>
          </w:rPr>
        </w:r>
        <w:r>
          <w:rPr>
            <w:noProof/>
            <w:webHidden/>
          </w:rPr>
          <w:fldChar w:fldCharType="separate"/>
        </w:r>
        <w:r>
          <w:rPr>
            <w:noProof/>
            <w:webHidden/>
          </w:rPr>
          <w:t>21</w:t>
        </w:r>
        <w:r>
          <w:rPr>
            <w:noProof/>
            <w:webHidden/>
          </w:rPr>
          <w:fldChar w:fldCharType="end"/>
        </w:r>
      </w:hyperlink>
    </w:p>
    <w:p w14:paraId="594F4128" w14:textId="5828CF6F" w:rsidR="00797C3A" w:rsidRDefault="00797C3A">
      <w:pPr>
        <w:pStyle w:val="Sumrio2"/>
        <w:tabs>
          <w:tab w:val="right" w:leader="dot" w:pos="9062"/>
        </w:tabs>
        <w:rPr>
          <w:rFonts w:asciiTheme="minorHAnsi" w:eastAsiaTheme="minorEastAsia" w:hAnsiTheme="minorHAnsi" w:cstheme="minorBidi"/>
          <w:noProof/>
          <w:sz w:val="22"/>
          <w:szCs w:val="22"/>
        </w:rPr>
      </w:pPr>
      <w:hyperlink w:anchor="_Toc10496475" w:history="1">
        <w:r w:rsidRPr="00B819DB">
          <w:rPr>
            <w:rStyle w:val="Hyperlink"/>
            <w:noProof/>
          </w:rPr>
          <w:t>5.8 Testes e validações</w:t>
        </w:r>
        <w:r>
          <w:rPr>
            <w:noProof/>
            <w:webHidden/>
          </w:rPr>
          <w:tab/>
        </w:r>
        <w:r>
          <w:rPr>
            <w:noProof/>
            <w:webHidden/>
          </w:rPr>
          <w:fldChar w:fldCharType="begin"/>
        </w:r>
        <w:r>
          <w:rPr>
            <w:noProof/>
            <w:webHidden/>
          </w:rPr>
          <w:instrText xml:space="preserve"> PAGEREF _Toc10496475 \h </w:instrText>
        </w:r>
        <w:r>
          <w:rPr>
            <w:noProof/>
            <w:webHidden/>
          </w:rPr>
        </w:r>
        <w:r>
          <w:rPr>
            <w:noProof/>
            <w:webHidden/>
          </w:rPr>
          <w:fldChar w:fldCharType="separate"/>
        </w:r>
        <w:r>
          <w:rPr>
            <w:noProof/>
            <w:webHidden/>
          </w:rPr>
          <w:t>21</w:t>
        </w:r>
        <w:r>
          <w:rPr>
            <w:noProof/>
            <w:webHidden/>
          </w:rPr>
          <w:fldChar w:fldCharType="end"/>
        </w:r>
      </w:hyperlink>
    </w:p>
    <w:p w14:paraId="50838960" w14:textId="7B88DCBE" w:rsidR="00797C3A" w:rsidRDefault="00797C3A">
      <w:pPr>
        <w:pStyle w:val="Sumrio2"/>
        <w:tabs>
          <w:tab w:val="right" w:leader="dot" w:pos="9062"/>
        </w:tabs>
        <w:rPr>
          <w:rFonts w:asciiTheme="minorHAnsi" w:eastAsiaTheme="minorEastAsia" w:hAnsiTheme="minorHAnsi" w:cstheme="minorBidi"/>
          <w:noProof/>
          <w:sz w:val="22"/>
          <w:szCs w:val="22"/>
        </w:rPr>
      </w:pPr>
      <w:hyperlink w:anchor="_Toc10496476" w:history="1">
        <w:r w:rsidRPr="00B819DB">
          <w:rPr>
            <w:rStyle w:val="Hyperlink"/>
            <w:noProof/>
          </w:rPr>
          <w:t>5.9 Lições Aprendidas</w:t>
        </w:r>
        <w:r>
          <w:rPr>
            <w:noProof/>
            <w:webHidden/>
          </w:rPr>
          <w:tab/>
        </w:r>
        <w:r>
          <w:rPr>
            <w:noProof/>
            <w:webHidden/>
          </w:rPr>
          <w:fldChar w:fldCharType="begin"/>
        </w:r>
        <w:r>
          <w:rPr>
            <w:noProof/>
            <w:webHidden/>
          </w:rPr>
          <w:instrText xml:space="preserve"> PAGEREF _Toc10496476 \h </w:instrText>
        </w:r>
        <w:r>
          <w:rPr>
            <w:noProof/>
            <w:webHidden/>
          </w:rPr>
        </w:r>
        <w:r>
          <w:rPr>
            <w:noProof/>
            <w:webHidden/>
          </w:rPr>
          <w:fldChar w:fldCharType="separate"/>
        </w:r>
        <w:r>
          <w:rPr>
            <w:noProof/>
            <w:webHidden/>
          </w:rPr>
          <w:t>21</w:t>
        </w:r>
        <w:r>
          <w:rPr>
            <w:noProof/>
            <w:webHidden/>
          </w:rPr>
          <w:fldChar w:fldCharType="end"/>
        </w:r>
      </w:hyperlink>
    </w:p>
    <w:p w14:paraId="613A0CA7" w14:textId="2E09E6D9" w:rsidR="00797C3A" w:rsidRDefault="00797C3A">
      <w:pPr>
        <w:pStyle w:val="Sumrio1"/>
        <w:rPr>
          <w:rFonts w:asciiTheme="minorHAnsi" w:eastAsiaTheme="minorEastAsia" w:hAnsiTheme="minorHAnsi" w:cstheme="minorBidi"/>
          <w:b w:val="0"/>
          <w:caps w:val="0"/>
          <w:noProof/>
          <w:sz w:val="22"/>
          <w:szCs w:val="22"/>
        </w:rPr>
      </w:pPr>
      <w:hyperlink w:anchor="_Toc10496477" w:history="1">
        <w:r w:rsidRPr="00B819DB">
          <w:rPr>
            <w:rStyle w:val="Hyperlink"/>
            <w:noProof/>
          </w:rPr>
          <w:t>6</w:t>
        </w:r>
        <w:r>
          <w:rPr>
            <w:rFonts w:asciiTheme="minorHAnsi" w:eastAsiaTheme="minorEastAsia" w:hAnsiTheme="minorHAnsi" w:cstheme="minorBidi"/>
            <w:b w:val="0"/>
            <w:caps w:val="0"/>
            <w:noProof/>
            <w:sz w:val="22"/>
            <w:szCs w:val="22"/>
          </w:rPr>
          <w:tab/>
        </w:r>
        <w:r w:rsidRPr="00B819DB">
          <w:rPr>
            <w:rStyle w:val="Hyperlink"/>
            <w:noProof/>
          </w:rPr>
          <w:t>Cronograma de execução</w:t>
        </w:r>
        <w:r>
          <w:rPr>
            <w:noProof/>
            <w:webHidden/>
          </w:rPr>
          <w:tab/>
        </w:r>
        <w:r>
          <w:rPr>
            <w:noProof/>
            <w:webHidden/>
          </w:rPr>
          <w:fldChar w:fldCharType="begin"/>
        </w:r>
        <w:r>
          <w:rPr>
            <w:noProof/>
            <w:webHidden/>
          </w:rPr>
          <w:instrText xml:space="preserve"> PAGEREF _Toc10496477 \h </w:instrText>
        </w:r>
        <w:r>
          <w:rPr>
            <w:noProof/>
            <w:webHidden/>
          </w:rPr>
        </w:r>
        <w:r>
          <w:rPr>
            <w:noProof/>
            <w:webHidden/>
          </w:rPr>
          <w:fldChar w:fldCharType="separate"/>
        </w:r>
        <w:r>
          <w:rPr>
            <w:noProof/>
            <w:webHidden/>
          </w:rPr>
          <w:t>22</w:t>
        </w:r>
        <w:r>
          <w:rPr>
            <w:noProof/>
            <w:webHidden/>
          </w:rPr>
          <w:fldChar w:fldCharType="end"/>
        </w:r>
      </w:hyperlink>
    </w:p>
    <w:p w14:paraId="0B044846" w14:textId="65C040BB" w:rsidR="00797C3A" w:rsidRDefault="00797C3A">
      <w:pPr>
        <w:pStyle w:val="Sumrio1"/>
        <w:rPr>
          <w:rFonts w:asciiTheme="minorHAnsi" w:eastAsiaTheme="minorEastAsia" w:hAnsiTheme="minorHAnsi" w:cstheme="minorBidi"/>
          <w:b w:val="0"/>
          <w:caps w:val="0"/>
          <w:noProof/>
          <w:sz w:val="22"/>
          <w:szCs w:val="22"/>
        </w:rPr>
      </w:pPr>
      <w:hyperlink w:anchor="_Toc10496478" w:history="1">
        <w:r w:rsidRPr="00B819DB">
          <w:rPr>
            <w:rStyle w:val="Hyperlink"/>
            <w:noProof/>
          </w:rPr>
          <w:t>7</w:t>
        </w:r>
        <w:r>
          <w:rPr>
            <w:rFonts w:asciiTheme="minorHAnsi" w:eastAsiaTheme="minorEastAsia" w:hAnsiTheme="minorHAnsi" w:cstheme="minorBidi"/>
            <w:b w:val="0"/>
            <w:caps w:val="0"/>
            <w:noProof/>
            <w:sz w:val="22"/>
            <w:szCs w:val="22"/>
          </w:rPr>
          <w:tab/>
        </w:r>
        <w:r w:rsidRPr="00B819DB">
          <w:rPr>
            <w:rStyle w:val="Hyperlink"/>
            <w:noProof/>
          </w:rPr>
          <w:t>locação de recursos</w:t>
        </w:r>
        <w:r>
          <w:rPr>
            <w:noProof/>
            <w:webHidden/>
          </w:rPr>
          <w:tab/>
        </w:r>
        <w:r>
          <w:rPr>
            <w:noProof/>
            <w:webHidden/>
          </w:rPr>
          <w:fldChar w:fldCharType="begin"/>
        </w:r>
        <w:r>
          <w:rPr>
            <w:noProof/>
            <w:webHidden/>
          </w:rPr>
          <w:instrText xml:space="preserve"> PAGEREF _Toc10496478 \h </w:instrText>
        </w:r>
        <w:r>
          <w:rPr>
            <w:noProof/>
            <w:webHidden/>
          </w:rPr>
        </w:r>
        <w:r>
          <w:rPr>
            <w:noProof/>
            <w:webHidden/>
          </w:rPr>
          <w:fldChar w:fldCharType="separate"/>
        </w:r>
        <w:r>
          <w:rPr>
            <w:noProof/>
            <w:webHidden/>
          </w:rPr>
          <w:t>25</w:t>
        </w:r>
        <w:r>
          <w:rPr>
            <w:noProof/>
            <w:webHidden/>
          </w:rPr>
          <w:fldChar w:fldCharType="end"/>
        </w:r>
      </w:hyperlink>
    </w:p>
    <w:p w14:paraId="3E556498" w14:textId="5EA5C62F" w:rsidR="00797C3A" w:rsidRDefault="00797C3A">
      <w:pPr>
        <w:pStyle w:val="Sumrio1"/>
        <w:rPr>
          <w:rFonts w:asciiTheme="minorHAnsi" w:eastAsiaTheme="minorEastAsia" w:hAnsiTheme="minorHAnsi" w:cstheme="minorBidi"/>
          <w:b w:val="0"/>
          <w:caps w:val="0"/>
          <w:noProof/>
          <w:sz w:val="22"/>
          <w:szCs w:val="22"/>
        </w:rPr>
      </w:pPr>
      <w:hyperlink w:anchor="_Toc10496479" w:history="1">
        <w:r w:rsidRPr="00B819DB">
          <w:rPr>
            <w:rStyle w:val="Hyperlink"/>
            <w:noProof/>
          </w:rPr>
          <w:t>referências BIBLIOGRÁFICAS</w:t>
        </w:r>
        <w:r>
          <w:rPr>
            <w:noProof/>
            <w:webHidden/>
          </w:rPr>
          <w:tab/>
        </w:r>
        <w:r>
          <w:rPr>
            <w:noProof/>
            <w:webHidden/>
          </w:rPr>
          <w:fldChar w:fldCharType="begin"/>
        </w:r>
        <w:r>
          <w:rPr>
            <w:noProof/>
            <w:webHidden/>
          </w:rPr>
          <w:instrText xml:space="preserve"> PAGEREF _Toc10496479 \h </w:instrText>
        </w:r>
        <w:r>
          <w:rPr>
            <w:noProof/>
            <w:webHidden/>
          </w:rPr>
        </w:r>
        <w:r>
          <w:rPr>
            <w:noProof/>
            <w:webHidden/>
          </w:rPr>
          <w:fldChar w:fldCharType="separate"/>
        </w:r>
        <w:r>
          <w:rPr>
            <w:noProof/>
            <w:webHidden/>
          </w:rPr>
          <w:t>27</w:t>
        </w:r>
        <w:r>
          <w:rPr>
            <w:noProof/>
            <w:webHidden/>
          </w:rPr>
          <w:fldChar w:fldCharType="end"/>
        </w:r>
      </w:hyperlink>
    </w:p>
    <w:p w14:paraId="665855E1" w14:textId="543C5AF9" w:rsidR="00713B9E" w:rsidRDefault="009A2D0E">
      <w:pPr>
        <w:pStyle w:val="Sumrio4"/>
      </w:pPr>
      <w:r>
        <w:fldChar w:fldCharType="end"/>
      </w:r>
    </w:p>
    <w:p w14:paraId="65E38C47" w14:textId="77777777" w:rsidR="00713B9E" w:rsidRDefault="00713B9E">
      <w:pPr>
        <w:pStyle w:val="Corpodetexto"/>
        <w:spacing w:line="260" w:lineRule="exact"/>
        <w:jc w:val="center"/>
        <w:rPr>
          <w:b/>
        </w:rPr>
      </w:pPr>
    </w:p>
    <w:p w14:paraId="65895D14" w14:textId="77777777" w:rsidR="00713B9E" w:rsidRPr="00903030" w:rsidRDefault="00713B9E" w:rsidP="00903030">
      <w:pPr>
        <w:spacing w:line="240" w:lineRule="auto"/>
        <w:jc w:val="left"/>
        <w:rPr>
          <w:b/>
          <w:caps/>
        </w:rPr>
        <w:sectPr w:rsidR="00713B9E" w:rsidRPr="00903030" w:rsidSect="007E234B">
          <w:pgSz w:w="11907" w:h="16840" w:code="9"/>
          <w:pgMar w:top="1701" w:right="1134" w:bottom="1134" w:left="1701" w:header="1134" w:footer="964" w:gutter="0"/>
          <w:pgNumType w:fmt="lowerRoman" w:start="1"/>
          <w:cols w:space="720"/>
          <w:noEndnote/>
        </w:sectPr>
      </w:pPr>
    </w:p>
    <w:p w14:paraId="61C4A793" w14:textId="0F091AA6" w:rsidR="00C15DA5" w:rsidRDefault="008B3F31" w:rsidP="004E421B">
      <w:pPr>
        <w:pStyle w:val="Ttulo1"/>
      </w:pPr>
      <w:bookmarkStart w:id="1" w:name="_Toc10496449"/>
      <w:r>
        <w:lastRenderedPageBreak/>
        <w:t>Apresentação</w:t>
      </w:r>
      <w:bookmarkEnd w:id="1"/>
    </w:p>
    <w:p w14:paraId="3178F21E" w14:textId="63B95EC3" w:rsidR="00A12388" w:rsidRDefault="00A12388" w:rsidP="00A12388">
      <w:r>
        <w:t>O Departamento de Engenharia Elétrica da UFES possui diversos equipamentos que podem ser utilizados nos laboratórios durante as aulas práticas ou fora aula</w:t>
      </w:r>
      <w:r w:rsidR="00C615D9">
        <w:t>, somente</w:t>
      </w:r>
      <w:r w:rsidR="00476F22">
        <w:t xml:space="preserve"> dentro dos laboratórios</w:t>
      </w:r>
      <w:r w:rsidR="00C615D9">
        <w:t>,</w:t>
      </w:r>
      <w:r>
        <w:t xml:space="preserve"> para projetos a serem desenvolvidos como trabalho de conclusão do curso (TCC), trabalhos de diversas disciplinas, etc. Estes equipamentos costumam ter um alto custo, portanto, deve</w:t>
      </w:r>
      <w:r w:rsidR="00C627A0">
        <w:t>-se</w:t>
      </w:r>
      <w:r>
        <w:t xml:space="preserve"> ter muito cuidado com eles. O uso do equipamento é de extrema importância no desenvolvimento acadêmico dos alunos.</w:t>
      </w:r>
    </w:p>
    <w:p w14:paraId="6E8DCC1D" w14:textId="77777777" w:rsidR="00A12388" w:rsidRDefault="00A12388" w:rsidP="00A12388"/>
    <w:p w14:paraId="2F7395DD" w14:textId="7C60C552" w:rsidR="00A12388" w:rsidRDefault="00A12388" w:rsidP="00A12388">
      <w:r>
        <w:t xml:space="preserve">Durante as aulas práticas acompanhada por professores no laboratório, há empréstimos de Kits com cabos de osciloscópio e de fonte de alimentação e protoboard. Esse processo de empréstimo de Kits é controlado manualmente. Para adquirir o Kit, o aluno tem que entregar um documento com foto e só será devolvido na devolução do Kit. O funcionário fixa no documento do aluno uma ficha com número referente ao Kit emprestado. Esse processo acaba gerando filas no laboratório e confusão na organização dos documentos dos alunos. </w:t>
      </w:r>
      <w:r w:rsidR="00A32C4F">
        <w:t>A seguir temos a Figura 1 que mostra essa como que fica os documentos dos alunos com a ficha:</w:t>
      </w:r>
    </w:p>
    <w:p w14:paraId="277EE0C3" w14:textId="77777777" w:rsidR="00A32C4F" w:rsidRDefault="00A32C4F" w:rsidP="00A12388"/>
    <w:p w14:paraId="577CC379" w14:textId="16459EF1" w:rsidR="00A32C4F" w:rsidRDefault="00A32C4F" w:rsidP="00A32C4F">
      <w:pPr>
        <w:pStyle w:val="Legenda"/>
        <w:keepNext/>
        <w:jc w:val="center"/>
      </w:pPr>
      <w:bookmarkStart w:id="2" w:name="_Toc10496428"/>
      <w:r>
        <w:t xml:space="preserve">Figura </w:t>
      </w:r>
      <w:fldSimple w:instr=" SEQ Figura \* ARABIC ">
        <w:r>
          <w:rPr>
            <w:noProof/>
          </w:rPr>
          <w:t>1</w:t>
        </w:r>
      </w:fldSimple>
      <w:r>
        <w:t xml:space="preserve"> - Fotos dos documentos dos alunos com a ficha</w:t>
      </w:r>
      <w:bookmarkEnd w:id="2"/>
    </w:p>
    <w:p w14:paraId="00E09F1B" w14:textId="6D822428" w:rsidR="00A32C4F" w:rsidRDefault="00A32C4F" w:rsidP="00A32C4F">
      <w:pPr>
        <w:jc w:val="center"/>
      </w:pPr>
      <w:r>
        <w:rPr>
          <w:noProof/>
        </w:rPr>
        <w:drawing>
          <wp:inline distT="0" distB="0" distL="0" distR="0" wp14:anchorId="4163928D" wp14:editId="500F774E">
            <wp:extent cx="3686175" cy="2764631"/>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8.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93179" cy="2769884"/>
                    </a:xfrm>
                    <a:prstGeom prst="rect">
                      <a:avLst/>
                    </a:prstGeom>
                  </pic:spPr>
                </pic:pic>
              </a:graphicData>
            </a:graphic>
          </wp:inline>
        </w:drawing>
      </w:r>
    </w:p>
    <w:p w14:paraId="2B04B065" w14:textId="77777777" w:rsidR="00806806" w:rsidRPr="00FE0F3F" w:rsidRDefault="00806806" w:rsidP="00806806">
      <w:pPr>
        <w:spacing w:before="120" w:line="240" w:lineRule="auto"/>
        <w:ind w:left="1701"/>
        <w:rPr>
          <w:sz w:val="18"/>
          <w:szCs w:val="18"/>
        </w:rPr>
      </w:pPr>
      <w:r w:rsidRPr="00FE0F3F">
        <w:rPr>
          <w:sz w:val="18"/>
          <w:szCs w:val="18"/>
        </w:rPr>
        <w:t>Fonte: Produção do próprio autor.</w:t>
      </w:r>
    </w:p>
    <w:p w14:paraId="34B1FB5B" w14:textId="77777777" w:rsidR="00806806" w:rsidRDefault="00806806" w:rsidP="00806806"/>
    <w:p w14:paraId="04CBDDE3" w14:textId="77777777" w:rsidR="00A32C4F" w:rsidRDefault="00A32C4F" w:rsidP="00A32C4F"/>
    <w:p w14:paraId="004915C2" w14:textId="77777777" w:rsidR="00A12388" w:rsidRDefault="00A12388" w:rsidP="00A12388"/>
    <w:p w14:paraId="0ED4581F" w14:textId="4D935A51" w:rsidR="00A12388" w:rsidRDefault="00476F22" w:rsidP="00A12388">
      <w:r>
        <w:lastRenderedPageBreak/>
        <w:t>Também</w:t>
      </w:r>
      <w:r w:rsidR="00A12388">
        <w:t xml:space="preserve"> não há um controle para equipamentos que serão utilizados fora dos laboratórios. Deve ser montando um sistema que auxilie e controle </w:t>
      </w:r>
      <w:r w:rsidR="00806806">
        <w:t>d</w:t>
      </w:r>
      <w:r w:rsidR="00A12388">
        <w:t xml:space="preserve">esses empréstimos.  </w:t>
      </w:r>
      <w:r w:rsidR="00806806">
        <w:t>Se houvesse um</w:t>
      </w:r>
      <w:r w:rsidR="00A12388">
        <w:t xml:space="preserve"> controle manual</w:t>
      </w:r>
      <w:r w:rsidR="00806806">
        <w:t>,</w:t>
      </w:r>
      <w:r w:rsidR="00A12388">
        <w:t xml:space="preserve"> </w:t>
      </w:r>
      <w:r w:rsidR="00806806">
        <w:t>faria</w:t>
      </w:r>
      <w:r w:rsidR="00A12388">
        <w:t xml:space="preserve"> anotando o número de identificação do aluno, número de identificação do equipamento, a data de retirada e posteriormente a data de devolução. Com esse sistema pode haver problemas com anotações errada dos dados, não dá para gerar e analisar o histórico de equipamentos e também não tem como saber a localização que ele se encontra. </w:t>
      </w:r>
    </w:p>
    <w:p w14:paraId="034549ED" w14:textId="77777777" w:rsidR="00A12388" w:rsidRDefault="00A12388" w:rsidP="00A12388"/>
    <w:p w14:paraId="1431AE79" w14:textId="537FF414" w:rsidR="00A12388" w:rsidRDefault="00A12388" w:rsidP="00A12388">
      <w:r>
        <w:t>É preciso fazer um sistema que seja capaz de registrar os equipamentos de forma informatizada e que seja possível saber a sua localização, tirando todos os problemas causados pelo sistema manual. É preciso automatizar.</w:t>
      </w:r>
    </w:p>
    <w:p w14:paraId="49AD50BA" w14:textId="77777777" w:rsidR="00806806" w:rsidRDefault="00806806" w:rsidP="00A12388"/>
    <w:p w14:paraId="6D5E81E0" w14:textId="66A7AD39" w:rsidR="00A12388" w:rsidRDefault="00806806" w:rsidP="00A12388">
      <w:r>
        <w:t>Assim o desenvolvimento trabalho tem</w:t>
      </w:r>
      <w:r w:rsidR="00A12388">
        <w:t xml:space="preserve"> como ideia desenvolver de um sistema de baixo custo para automatizar o processo de empréstimo de equipamentos </w:t>
      </w:r>
      <w:r w:rsidR="00440139">
        <w:t>e Kits</w:t>
      </w:r>
      <w:r w:rsidR="00A12388">
        <w:t xml:space="preserve"> presentes </w:t>
      </w:r>
      <w:r w:rsidR="00440139">
        <w:t>nos laboratórios</w:t>
      </w:r>
      <w:r w:rsidR="00A12388">
        <w:t xml:space="preserve"> da Engenharia Elétrica da UFES.</w:t>
      </w:r>
    </w:p>
    <w:p w14:paraId="7C060091" w14:textId="77777777" w:rsidR="008875CA" w:rsidRDefault="008875CA" w:rsidP="00A12388"/>
    <w:p w14:paraId="47A84D80" w14:textId="58A0D566" w:rsidR="00A12388" w:rsidRDefault="00290C16" w:rsidP="00A12388">
      <w:r>
        <w:t xml:space="preserve">O projeto final </w:t>
      </w:r>
      <w:r w:rsidR="00BD76FD">
        <w:t xml:space="preserve">será uma interface web </w:t>
      </w:r>
      <w:r w:rsidR="00C615D9">
        <w:t>utilizado</w:t>
      </w:r>
      <w:r w:rsidR="00BD76FD">
        <w:t xml:space="preserve"> </w:t>
      </w:r>
      <w:r w:rsidR="00C615D9">
        <w:t>pelos</w:t>
      </w:r>
      <w:r w:rsidR="00BD76FD">
        <w:t xml:space="preserve"> funcionário</w:t>
      </w:r>
      <w:r w:rsidR="00C615D9">
        <w:t>s</w:t>
      </w:r>
      <w:r w:rsidR="00BD76FD">
        <w:t xml:space="preserve"> ou monitor</w:t>
      </w:r>
      <w:r w:rsidR="00C615D9">
        <w:t>es do laboratório</w:t>
      </w:r>
      <w:r w:rsidR="00BD76FD">
        <w:t xml:space="preserve"> que </w:t>
      </w:r>
      <w:r>
        <w:t xml:space="preserve">deverá ser capaz de fazer os seguintes </w:t>
      </w:r>
      <w:r w:rsidR="00A12388">
        <w:t>procedimentos</w:t>
      </w:r>
      <w:r w:rsidR="00035870">
        <w:t xml:space="preserve"> para os empréstimos de equipamentos</w:t>
      </w:r>
      <w:r w:rsidR="00D473D3">
        <w:t xml:space="preserve"> e Kits</w:t>
      </w:r>
      <w:r w:rsidR="00A12388">
        <w:t>:</w:t>
      </w:r>
    </w:p>
    <w:p w14:paraId="1EB21054" w14:textId="1170E820" w:rsidR="00A12388" w:rsidRDefault="00A12388" w:rsidP="00A12388">
      <w:pPr>
        <w:pStyle w:val="Ttulo2"/>
      </w:pPr>
      <w:bookmarkStart w:id="3" w:name="_Toc10496450"/>
      <w:r>
        <w:t>Cadastramento dos Alunos</w:t>
      </w:r>
      <w:r w:rsidR="00C615D9">
        <w:t>, Equipamentos e Kits</w:t>
      </w:r>
      <w:bookmarkEnd w:id="3"/>
    </w:p>
    <w:p w14:paraId="2FD1EF7F" w14:textId="09C27DB9" w:rsidR="00C615D9" w:rsidRDefault="00C615D9" w:rsidP="00A12388">
      <w:r>
        <w:t xml:space="preserve">O sistema tem que catalogar todos os alunos, equipamentos e Kits. O cadastro deve ser feito antes de qualquer empréstimo que o aluno possa fazer, onde serão inseridos os dados dos alunos como nome e matrícula. Para realizar o cadastramento, o aluno deverá procurar o responsável pela tarefa (funcionário ou monitor). </w:t>
      </w:r>
    </w:p>
    <w:p w14:paraId="08B18C4F" w14:textId="77777777" w:rsidR="00C615D9" w:rsidRDefault="00C615D9" w:rsidP="00A12388"/>
    <w:p w14:paraId="30291E6A" w14:textId="23DDA28C" w:rsidR="00A12388" w:rsidRDefault="00290C16" w:rsidP="00A12388">
      <w:r>
        <w:t>Os</w:t>
      </w:r>
      <w:r w:rsidR="00A12388">
        <w:t xml:space="preserve"> alunos cadastrados no </w:t>
      </w:r>
      <w:r>
        <w:t>sistema</w:t>
      </w:r>
      <w:r w:rsidR="00A12388">
        <w:t xml:space="preserve"> de empréstimo est</w:t>
      </w:r>
      <w:r>
        <w:t>arão</w:t>
      </w:r>
      <w:r w:rsidR="00A12388">
        <w:t xml:space="preserve"> habilitados a solicitar empréstimo de equipamentos</w:t>
      </w:r>
      <w:r w:rsidR="00D473D3">
        <w:t xml:space="preserve"> e kits</w:t>
      </w:r>
      <w:r w:rsidR="00A12388">
        <w:t>, ficando responsável pelo bem durante o período de empréstimo</w:t>
      </w:r>
      <w:r w:rsidR="00806806">
        <w:t>, sendo o professor ser capaz de localizar o</w:t>
      </w:r>
      <w:r w:rsidR="00D473D3">
        <w:t>s</w:t>
      </w:r>
      <w:r w:rsidR="00806806">
        <w:t xml:space="preserve"> equipament</w:t>
      </w:r>
      <w:r w:rsidR="00D473D3">
        <w:t>os</w:t>
      </w:r>
      <w:r w:rsidR="00806806">
        <w:t xml:space="preserve"> pelo GPS </w:t>
      </w:r>
      <w:r w:rsidR="00D473D3">
        <w:t>através</w:t>
      </w:r>
      <w:r w:rsidR="00806806">
        <w:t xml:space="preserve"> </w:t>
      </w:r>
      <w:r w:rsidR="00D473D3">
        <w:t xml:space="preserve">da </w:t>
      </w:r>
      <w:r w:rsidR="00806806">
        <w:t>interface web</w:t>
      </w:r>
      <w:r w:rsidR="00A12388">
        <w:t xml:space="preserve">. </w:t>
      </w:r>
    </w:p>
    <w:p w14:paraId="34808F51" w14:textId="2FAC6415" w:rsidR="00A12388" w:rsidRDefault="00A12388" w:rsidP="00A12388">
      <w:pPr>
        <w:pStyle w:val="Ttulo2"/>
      </w:pPr>
      <w:bookmarkStart w:id="4" w:name="_Toc10496451"/>
      <w:r>
        <w:t>Da verificação de disponibilidade</w:t>
      </w:r>
      <w:r w:rsidR="00035870">
        <w:t xml:space="preserve"> de Equipamentos</w:t>
      </w:r>
      <w:bookmarkEnd w:id="4"/>
    </w:p>
    <w:p w14:paraId="7A39A985" w14:textId="3B7DC5E0" w:rsidR="00A12388" w:rsidRDefault="00A12388" w:rsidP="00A12388">
      <w:r>
        <w:t>O sistema fa</w:t>
      </w:r>
      <w:r w:rsidR="008875CA">
        <w:t>rá</w:t>
      </w:r>
      <w:r>
        <w:t xml:space="preserve"> uma verificação automática se equipamento est</w:t>
      </w:r>
      <w:r w:rsidR="008875CA">
        <w:t>ará</w:t>
      </w:r>
      <w:r>
        <w:t xml:space="preserve"> disponível. Assim se estiver disponível e se o aluno estiver cadastrado, poderá validar o empréstimo</w:t>
      </w:r>
      <w:r w:rsidR="00BD76FD">
        <w:t xml:space="preserve"> no horário solicitado</w:t>
      </w:r>
      <w:r>
        <w:t>.</w:t>
      </w:r>
      <w:r w:rsidR="00BD76FD">
        <w:t xml:space="preserve"> </w:t>
      </w:r>
      <w:r>
        <w:t xml:space="preserve">  </w:t>
      </w:r>
    </w:p>
    <w:p w14:paraId="7E255608" w14:textId="77777777" w:rsidR="008875CA" w:rsidRDefault="008875CA" w:rsidP="00A12388"/>
    <w:p w14:paraId="11295BD7" w14:textId="059B9AB0" w:rsidR="00A12388" w:rsidRDefault="00A12388" w:rsidP="00A12388">
      <w:pPr>
        <w:pStyle w:val="Ttulo2"/>
      </w:pPr>
      <w:bookmarkStart w:id="5" w:name="_Toc10496452"/>
      <w:r>
        <w:lastRenderedPageBreak/>
        <w:t xml:space="preserve">Da solicitação </w:t>
      </w:r>
      <w:r w:rsidR="00D473D3">
        <w:t>do Equipamento</w:t>
      </w:r>
      <w:bookmarkEnd w:id="5"/>
    </w:p>
    <w:p w14:paraId="7AB4F8C8" w14:textId="2F02538B" w:rsidR="00A12388" w:rsidRDefault="00A12388" w:rsidP="00A12388">
      <w:r>
        <w:t xml:space="preserve">Caso se os equipamentos estejam disponíveis e se o aluno estiver cadastrado, pode ser feita a solicitação do empréstimo </w:t>
      </w:r>
      <w:r w:rsidR="00476F22">
        <w:t xml:space="preserve">do equipamento </w:t>
      </w:r>
      <w:r>
        <w:t xml:space="preserve">na plataforma web com preenchimento de um formulário com os seguintes dados: números de matrícula, código do equipamento requisitado e data e hora prevista de devolução. O número de matrícula vai ser dado pelo </w:t>
      </w:r>
      <w:r w:rsidR="00806806">
        <w:t>código de barras presente na carteirinha</w:t>
      </w:r>
      <w:r>
        <w:t>. Também terá o campo de observações onde o usuário pode descrever possíveis anormalidades, como fios soltos, conexões errôneas, etc. dos equipamentos.</w:t>
      </w:r>
    </w:p>
    <w:p w14:paraId="074BCC93" w14:textId="01F3C50D" w:rsidR="00BD76FD" w:rsidRDefault="00BD76FD" w:rsidP="00A12388"/>
    <w:p w14:paraId="7FDB2630" w14:textId="4B5E2043" w:rsidR="00BD76FD" w:rsidRDefault="00BD76FD" w:rsidP="00A12388">
      <w:r>
        <w:t>Lembrando que somente o monitor ou funcionário do laboratório que poderá mexer na interface web</w:t>
      </w:r>
      <w:r w:rsidR="00C615D9">
        <w:t xml:space="preserve">, assim </w:t>
      </w:r>
      <w:r w:rsidR="00797C3A">
        <w:t>para esse passo, o aluno deverá dirigir ao monitor.</w:t>
      </w:r>
    </w:p>
    <w:p w14:paraId="0BB8FAE8" w14:textId="73A53DAD" w:rsidR="00A12388" w:rsidRDefault="00A12388" w:rsidP="00A12388">
      <w:pPr>
        <w:pStyle w:val="Ttulo2"/>
      </w:pPr>
      <w:bookmarkStart w:id="6" w:name="_Toc10496453"/>
      <w:r>
        <w:t xml:space="preserve">Da retirada do </w:t>
      </w:r>
      <w:r w:rsidR="00D473D3">
        <w:t>E</w:t>
      </w:r>
      <w:r>
        <w:t>quipamento</w:t>
      </w:r>
      <w:bookmarkEnd w:id="6"/>
      <w:r>
        <w:t xml:space="preserve"> </w:t>
      </w:r>
    </w:p>
    <w:p w14:paraId="527E5FA3" w14:textId="1ABB995D" w:rsidR="00A12388" w:rsidRDefault="00A12388" w:rsidP="00A12388">
      <w:r>
        <w:t>O próprio sistema irá informar se está autorizada a retirada do equipamento</w:t>
      </w:r>
      <w:r w:rsidR="00C615D9">
        <w:t xml:space="preserve"> quando o aluno for buscar</w:t>
      </w:r>
      <w:r>
        <w:t xml:space="preserve">. Não </w:t>
      </w:r>
      <w:r w:rsidR="001B2F5D">
        <w:t>se autoriza</w:t>
      </w:r>
      <w:r>
        <w:t xml:space="preserve"> caso o </w:t>
      </w:r>
      <w:r w:rsidR="00C615D9">
        <w:t>aluno</w:t>
      </w:r>
      <w:r>
        <w:t xml:space="preserve"> está com algum equipamento pendente ou este veio com problemas.</w:t>
      </w:r>
    </w:p>
    <w:p w14:paraId="5527C362" w14:textId="25579BAF" w:rsidR="00A12388" w:rsidRDefault="00A12388" w:rsidP="00A12388">
      <w:pPr>
        <w:pStyle w:val="Ttulo2"/>
      </w:pPr>
      <w:bookmarkStart w:id="7" w:name="_Toc10496454"/>
      <w:r>
        <w:t xml:space="preserve">Do transporte </w:t>
      </w:r>
      <w:r w:rsidR="00D473D3">
        <w:t>do Equipamento</w:t>
      </w:r>
      <w:bookmarkEnd w:id="7"/>
    </w:p>
    <w:p w14:paraId="717F7844" w14:textId="2C8B24A7" w:rsidR="00A12388" w:rsidRDefault="00A12388" w:rsidP="00A12388">
      <w:r>
        <w:t xml:space="preserve">A forma e o meio de retirada e de transporte para o local de utilização desses equipamentos são de responsabilidade do solicitante. </w:t>
      </w:r>
      <w:r w:rsidR="00806806">
        <w:t>Os professores poderão saber aonde eles estão localizados através do sistema de GPS.</w:t>
      </w:r>
    </w:p>
    <w:p w14:paraId="4235B799" w14:textId="66D46B26" w:rsidR="00A12388" w:rsidRDefault="00A12388" w:rsidP="00A12388">
      <w:pPr>
        <w:pStyle w:val="Ttulo2"/>
      </w:pPr>
      <w:bookmarkStart w:id="8" w:name="_Toc10496455"/>
      <w:r>
        <w:t xml:space="preserve">Da devolução do </w:t>
      </w:r>
      <w:r w:rsidR="00D473D3">
        <w:t>E</w:t>
      </w:r>
      <w:r>
        <w:t>quipamento</w:t>
      </w:r>
      <w:bookmarkEnd w:id="8"/>
      <w:r>
        <w:t xml:space="preserve"> </w:t>
      </w:r>
    </w:p>
    <w:p w14:paraId="72F10649" w14:textId="24C8357C" w:rsidR="00A12388" w:rsidRDefault="00A12388" w:rsidP="00A12388">
      <w:r>
        <w:t>O equipamento deverá ser devolvido à recepção do Laboratório dentro da data e hora agendadas.  Um profissional irá proceder à conferência física do material e irá confirmar no sistema se houve a devolução, adicionando observações de eventuais problemas ou danos ocasionados ao equipamento durante seu empréstimo. Se a devolução proceder sem problemas, o sistema irá mandar um recibo de devolução por e-mail do usuário.</w:t>
      </w:r>
      <w:r w:rsidR="00806806">
        <w:t xml:space="preserve"> </w:t>
      </w:r>
      <w:r>
        <w:t xml:space="preserve">Se o material for entregue danificado e possuir fila de espera, os solicitantes em aguardo irão ser informados do ocorrido. </w:t>
      </w:r>
    </w:p>
    <w:p w14:paraId="238B094B" w14:textId="507AAC72" w:rsidR="00A12388" w:rsidRDefault="00A12388" w:rsidP="00A12388">
      <w:pPr>
        <w:pStyle w:val="Ttulo2"/>
      </w:pPr>
      <w:bookmarkStart w:id="9" w:name="_Toc10496456"/>
      <w:r>
        <w:t xml:space="preserve">Renovação </w:t>
      </w:r>
      <w:r w:rsidR="00D473D3">
        <w:t>do Equipamento</w:t>
      </w:r>
      <w:bookmarkEnd w:id="9"/>
    </w:p>
    <w:p w14:paraId="4A1526EE" w14:textId="7D3E4427" w:rsidR="00FC41EF" w:rsidRDefault="00A12388" w:rsidP="00A12388">
      <w:r>
        <w:t xml:space="preserve">Caso deseje perdurar o prazo do objeto de empréstimo, o solicitante poderá fazer a Renovação. </w:t>
      </w:r>
      <w:r w:rsidR="00C615D9">
        <w:t>O aluno terá que dirigir ao funcionário ou monitor para</w:t>
      </w:r>
      <w:r>
        <w:t xml:space="preserve"> solicitar a renovação</w:t>
      </w:r>
      <w:r w:rsidR="00C615D9">
        <w:t xml:space="preserve"> através da </w:t>
      </w:r>
      <w:r w:rsidR="00C615D9">
        <w:lastRenderedPageBreak/>
        <w:t>plataforma web.</w:t>
      </w:r>
      <w:r>
        <w:t xml:space="preserve"> Caso o objeto de empréstimo não possua fila de espera, a renovação poderá ser feita com sucesso. </w:t>
      </w:r>
    </w:p>
    <w:p w14:paraId="7A3C3F9D" w14:textId="7461528F" w:rsidR="00D473D3" w:rsidRDefault="00D473D3" w:rsidP="00A12388"/>
    <w:p w14:paraId="54A920C6" w14:textId="3665CAB2" w:rsidR="00D473D3" w:rsidRDefault="00D473D3" w:rsidP="00D473D3">
      <w:pPr>
        <w:pStyle w:val="Ttulo2"/>
      </w:pPr>
      <w:bookmarkStart w:id="10" w:name="_Toc10496457"/>
      <w:r>
        <w:t>Empréstimos de Kits</w:t>
      </w:r>
      <w:bookmarkEnd w:id="10"/>
    </w:p>
    <w:p w14:paraId="53611E62" w14:textId="2D66F6AE" w:rsidR="00A12388" w:rsidRDefault="00D473D3" w:rsidP="00A12388">
      <w:r>
        <w:t>Os empréstimos de Kits funcionarão de forma diferente dos equipamentos. O aluno não necessitará de solicitar o empréstimo anteriormente</w:t>
      </w:r>
      <w:r w:rsidR="00C615D9">
        <w:t xml:space="preserve"> do uso</w:t>
      </w:r>
      <w:r>
        <w:t xml:space="preserve">. Quando ele for para sua aula, </w:t>
      </w:r>
      <w:r w:rsidR="00476F22">
        <w:t>dirigir</w:t>
      </w:r>
      <w:r w:rsidR="00C615D9">
        <w:t>á</w:t>
      </w:r>
      <w:r>
        <w:t xml:space="preserve"> ao funcionário ou monitor que vai registrar o empréstimo do Kit lendo o código de barras da carteirinha do estudante e o có</w:t>
      </w:r>
      <w:r w:rsidR="00476F22">
        <w:t xml:space="preserve">digo de barras do Kit, não necessitando de pegar o documento. A devolução só necessitará a entrega do Kit, onde o funcionário ou monitor dará baixa utilizando o código de barras do Kit. </w:t>
      </w:r>
    </w:p>
    <w:p w14:paraId="288354D9" w14:textId="77777777" w:rsidR="00F74D38" w:rsidRDefault="00F74D38">
      <w:pPr>
        <w:spacing w:line="240" w:lineRule="auto"/>
        <w:jc w:val="left"/>
      </w:pPr>
      <w:r>
        <w:br w:type="page"/>
      </w:r>
    </w:p>
    <w:p w14:paraId="515AE13F" w14:textId="37454788" w:rsidR="005E6FAA" w:rsidRDefault="00A12388" w:rsidP="004E421B">
      <w:pPr>
        <w:pStyle w:val="Ttulo1"/>
      </w:pPr>
      <w:bookmarkStart w:id="11" w:name="_Toc335309197"/>
      <w:bookmarkStart w:id="12" w:name="_Toc335309213"/>
      <w:bookmarkStart w:id="13" w:name="_Toc10496458"/>
      <w:r>
        <w:lastRenderedPageBreak/>
        <w:t>Justificativa</w:t>
      </w:r>
      <w:bookmarkEnd w:id="13"/>
    </w:p>
    <w:p w14:paraId="781DFC2B" w14:textId="765F803A" w:rsidR="00A12388" w:rsidRDefault="00A12388" w:rsidP="00A12388">
      <w:r>
        <w:t>Atualmente os Kits ficam armazenados no almoxarifado do laboratório e quando são emprestados é preciso que o aluno entregue algum documento com foto (Carteira de Identidade ou Carteira Estudantil) onde o funcionário do laboratório guarda o documento junto com uma ficha, sendo entregue somente quando o estudante devolver o K</w:t>
      </w:r>
      <w:r w:rsidR="005434EB">
        <w:t>it</w:t>
      </w:r>
      <w:r>
        <w:t>. Isso gera confusão para ser pegar e entregar dos documentos e demora com filas de estudantes. Por isso é necessário que seja feito um controle mais aprimorado desses empréstimos. Além disso, o sistema manual não guarda o histórico de empréstimo</w:t>
      </w:r>
      <w:r w:rsidR="00D473D3">
        <w:t>s</w:t>
      </w:r>
      <w:r>
        <w:t>.</w:t>
      </w:r>
    </w:p>
    <w:p w14:paraId="316008C4" w14:textId="77777777" w:rsidR="00A12388" w:rsidRDefault="00A12388" w:rsidP="00A12388"/>
    <w:p w14:paraId="4C3D0684" w14:textId="7FA7A588" w:rsidR="00A12388" w:rsidRDefault="00A12388" w:rsidP="00A12388">
      <w:r>
        <w:t xml:space="preserve">Tais </w:t>
      </w:r>
      <w:r w:rsidR="00035870">
        <w:t>equipamentos dos laboratórios</w:t>
      </w:r>
      <w:r>
        <w:t xml:space="preserve"> são constantemente utilizados e, dessa forma, </w:t>
      </w:r>
      <w:r w:rsidR="00035870">
        <w:t>foi proposto</w:t>
      </w:r>
      <w:r>
        <w:t xml:space="preserve"> a pensar em uma solução e executá-la de forma que auxilie o processo de gerenciamento de K</w:t>
      </w:r>
      <w:r w:rsidR="00440139">
        <w:t>it</w:t>
      </w:r>
      <w:r>
        <w:t>s</w:t>
      </w:r>
      <w:r w:rsidR="00035870">
        <w:t xml:space="preserve"> e equipamentos</w:t>
      </w:r>
      <w:r>
        <w:t xml:space="preserve"> dos laboratórios, ajudando tanto alunos e professores como os próprios funcionários do local. </w:t>
      </w:r>
    </w:p>
    <w:p w14:paraId="0A114225" w14:textId="77777777" w:rsidR="00A12388" w:rsidRDefault="00A12388" w:rsidP="00A12388"/>
    <w:p w14:paraId="45B99109" w14:textId="721AD2AE" w:rsidR="00A12388" w:rsidRDefault="00A12388" w:rsidP="00A12388">
      <w:r>
        <w:t>Os equipamentos do Laboratório do prédio da Engenharia Elétrica são de alto custo e são utilizados nas aulas práticas, o que torna necessário ter um controle minimamente estruturado dos empréstimos para que não tenha percas, prejuízos e aulas práticas com alunos sem equipamentos. Para ter este controle, os dados do equipamento e do aluno que solicitou devem ser armazenados corretamente para que, caso ocorra algum problema com o equipamento, sejam tomadas atitudes necessárias para resolvê-lo, ou caso seja utilizado em alguma outra aula, não possa ser emprestado. O controle manual desses empréstimos é efetivo até certo ponto, mas pode apresentar alguns erros.</w:t>
      </w:r>
    </w:p>
    <w:p w14:paraId="7AFDE50D" w14:textId="77777777" w:rsidR="00A12388" w:rsidRDefault="00A12388" w:rsidP="00A12388"/>
    <w:p w14:paraId="79491B4E" w14:textId="3CB3126A" w:rsidR="00A12388" w:rsidRDefault="00A12388" w:rsidP="00A12388">
      <w:r>
        <w:t>Com um sistema automatizado ganha agilidade, maior segurança na data do empréstimo e ainda manter um histórico atualizado de cada um dos equipamentos de empréstimos. Uma implementação de um sistema eletrônico para controlar os empréstimos é necessário para que os dados sejam registrados corretamente. Assim é proposto desenvolver um projeto que apresente melhorias em economia de tempo e trabalho humano dos laboratórios de eletrônica do prédio do CT II. Um sistema automatizado se ganha agilidade, maior segurança nos dados do empréstimo e ainda mantém um histórico sempre atualizado dos empréstimos de cada K</w:t>
      </w:r>
      <w:r w:rsidR="005434EB">
        <w:t>it</w:t>
      </w:r>
      <w:r>
        <w:t>.</w:t>
      </w:r>
    </w:p>
    <w:p w14:paraId="04A97BA5" w14:textId="77777777" w:rsidR="00A12388" w:rsidRDefault="00A12388" w:rsidP="00A12388"/>
    <w:p w14:paraId="0EE2E832" w14:textId="77777777" w:rsidR="00035870" w:rsidRDefault="00A12388" w:rsidP="00A12388">
      <w:r>
        <w:lastRenderedPageBreak/>
        <w:t xml:space="preserve">Manter um histórico de empréstimos é importante para evitar o uso excessivo do mesmo equipamento, ou seja, nem sempre emprestar equipamentos mesmo para evitar o seu desgaste excessivo. </w:t>
      </w:r>
    </w:p>
    <w:p w14:paraId="3D4884BA" w14:textId="77777777" w:rsidR="00035870" w:rsidRDefault="00035870" w:rsidP="00A12388"/>
    <w:p w14:paraId="74F9299A" w14:textId="31F27392" w:rsidR="00A12388" w:rsidRDefault="00A12388" w:rsidP="00A12388">
      <w:r>
        <w:t xml:space="preserve">Já existem sistemas que possam ser utilizados, mas muitos são desenvolvidos para bibliotecas, possuindo funções excedentes e alto custo. Desta forma, o sistema será desenvolvido para automatizar o processamento de empréstimos do equipamento e armazenar o histórico. </w:t>
      </w:r>
    </w:p>
    <w:p w14:paraId="15BDEFC9" w14:textId="77777777" w:rsidR="00A12388" w:rsidRDefault="00A12388" w:rsidP="00A12388"/>
    <w:p w14:paraId="32A4A8CB" w14:textId="039CA065" w:rsidR="00A12388" w:rsidRDefault="00A12388" w:rsidP="00A12388">
      <w:r>
        <w:t>Também podem ser feitos diversas funções em um sistema automatizado de BD (Banco de Dados) que facilitam na visualização dos dados de empréstimos: listar os equipamentos utilizados por aula, por aluno, ou sala, diversas formas de gerar relatório dos itens emprestados e histórico de empréstimo por estudante.</w:t>
      </w:r>
    </w:p>
    <w:p w14:paraId="71EC451E" w14:textId="77777777" w:rsidR="00A12388" w:rsidRDefault="00A12388" w:rsidP="00A12388"/>
    <w:p w14:paraId="102473C8" w14:textId="41C81859" w:rsidR="00A12388" w:rsidRDefault="00A12388" w:rsidP="00A12388">
      <w:r>
        <w:t>Também esse sistema irá permitir que equipamentos sejam utilizados fora do laboratório, pois poderá monitor a suas localizações através de um sistema com GPS que alimenta o banco de dados com a posições geográficas dos equipamentos.</w:t>
      </w:r>
    </w:p>
    <w:p w14:paraId="617A7813" w14:textId="77777777" w:rsidR="00A12388" w:rsidRDefault="00A12388" w:rsidP="00A12388"/>
    <w:p w14:paraId="325D687D" w14:textId="7B7D3AB6" w:rsidR="00A12388" w:rsidRDefault="00A12388" w:rsidP="00A12388">
      <w:r>
        <w:t xml:space="preserve">Deve-se pesquisar a forma que será feita o acesso a interface </w:t>
      </w:r>
      <w:r w:rsidR="009C0C91">
        <w:t>web</w:t>
      </w:r>
      <w:r>
        <w:t xml:space="preserve"> e ao banco de dados</w:t>
      </w:r>
      <w:r w:rsidR="00797C3A">
        <w:t xml:space="preserve"> e </w:t>
      </w:r>
      <w:r>
        <w:t>como irão usá-las. É preciso encontrar também uma melhor forma de projetar um sistema de GPS que seja barato e discreto para serem colocados em todos os equipamentos do laboratório.</w:t>
      </w:r>
    </w:p>
    <w:p w14:paraId="447E595A" w14:textId="77777777" w:rsidR="00A12388" w:rsidRDefault="00A12388" w:rsidP="00A12388"/>
    <w:p w14:paraId="5D4A312E" w14:textId="116C9BFE" w:rsidR="005E6FAA" w:rsidRDefault="00A12388" w:rsidP="00A12388">
      <w:r>
        <w:t>Uma limitação desse projeto é principalmente o custo dos circuitos</w:t>
      </w:r>
      <w:r w:rsidR="00035870">
        <w:t xml:space="preserve"> embarcados com GPS</w:t>
      </w:r>
      <w:r>
        <w:t xml:space="preserve"> implementados em todos equipamentos e do sistema web fosse acessada remotamente em todas as partes do mundo. Outra limitação também é o tempo para seja desenvolvido, o que pode não conseguir atingir todos os requisitos iniciais do projeto.</w:t>
      </w:r>
      <w:r w:rsidR="005E6FAA">
        <w:t xml:space="preserve"> </w:t>
      </w:r>
    </w:p>
    <w:p w14:paraId="7F8DB21E" w14:textId="61A0477D" w:rsidR="00A12388" w:rsidRDefault="00A12388" w:rsidP="00A12388">
      <w:pPr>
        <w:rPr>
          <w:iCs/>
        </w:rPr>
      </w:pPr>
    </w:p>
    <w:p w14:paraId="151B89FC" w14:textId="77777777" w:rsidR="0059558E" w:rsidRDefault="0059558E">
      <w:pPr>
        <w:spacing w:line="240" w:lineRule="auto"/>
        <w:jc w:val="left"/>
        <w:rPr>
          <w:iCs/>
        </w:rPr>
      </w:pPr>
      <w:r>
        <w:rPr>
          <w:iCs/>
        </w:rPr>
        <w:br w:type="page"/>
      </w:r>
    </w:p>
    <w:p w14:paraId="5C8953EC" w14:textId="7B3A87DC" w:rsidR="005060D2" w:rsidRPr="00F74D38" w:rsidRDefault="00FA609F" w:rsidP="004E421B">
      <w:pPr>
        <w:pStyle w:val="Ttulo1"/>
      </w:pPr>
      <w:bookmarkStart w:id="14" w:name="_Toc10496459"/>
      <w:bookmarkEnd w:id="11"/>
      <w:r w:rsidRPr="00FA609F">
        <w:lastRenderedPageBreak/>
        <w:t>Objetivo geral e objetivos específicos</w:t>
      </w:r>
      <w:bookmarkEnd w:id="14"/>
    </w:p>
    <w:p w14:paraId="1B657A99" w14:textId="4E1BD54A" w:rsidR="005060D2" w:rsidRPr="0059153C" w:rsidRDefault="00FA609F" w:rsidP="005E6FAA">
      <w:pPr>
        <w:pStyle w:val="Ttulo2"/>
      </w:pPr>
      <w:bookmarkStart w:id="15" w:name="_Toc10496460"/>
      <w:r w:rsidRPr="00FA609F">
        <w:t>Objetivos Geral</w:t>
      </w:r>
      <w:bookmarkEnd w:id="15"/>
    </w:p>
    <w:p w14:paraId="63FA5BDD" w14:textId="5DFFEAE9" w:rsidR="00FA609F" w:rsidRDefault="00FA609F" w:rsidP="00FA609F">
      <w:r>
        <w:t xml:space="preserve">O projeto proposto tem como objetivo geral a simplificação e automatização do gerenciamento de empréstimos de equipamentos </w:t>
      </w:r>
      <w:r w:rsidR="00797C3A">
        <w:t xml:space="preserve">e Kits </w:t>
      </w:r>
      <w:r>
        <w:t xml:space="preserve">no Laboratório de </w:t>
      </w:r>
      <w:r w:rsidR="003A4647">
        <w:t>Engenharia</w:t>
      </w:r>
      <w:r>
        <w:t xml:space="preserve"> Elétrica da </w:t>
      </w:r>
      <w:r w:rsidR="003A4647">
        <w:t>UFES</w:t>
      </w:r>
      <w:r>
        <w:t>. Será desenvolvido de um sistema de controle para equipamentos</w:t>
      </w:r>
      <w:r w:rsidR="00797C3A">
        <w:t xml:space="preserve"> e Kits</w:t>
      </w:r>
      <w:r>
        <w:t xml:space="preserve"> do laboratórios da Engenharia Elétrica da </w:t>
      </w:r>
      <w:r w:rsidR="00E96BD5">
        <w:t>UFES</w:t>
      </w:r>
      <w:r>
        <w:t xml:space="preserve">. Este sistema obterá de forma automatizada o código do equipamento, matrícula do estudante, data de empréstimo e entrega e além de informações adicionais para geração de relatórios.  </w:t>
      </w:r>
    </w:p>
    <w:p w14:paraId="16A32C84" w14:textId="74E88DC1" w:rsidR="00FA609F" w:rsidRDefault="00FA609F" w:rsidP="00FA609F">
      <w:pPr>
        <w:pStyle w:val="Ttulo2"/>
      </w:pPr>
      <w:bookmarkStart w:id="16" w:name="_Toc10496461"/>
      <w:r>
        <w:t xml:space="preserve">Objetivos </w:t>
      </w:r>
      <w:r w:rsidR="003A4647">
        <w:t>Específicos</w:t>
      </w:r>
      <w:bookmarkEnd w:id="16"/>
    </w:p>
    <w:p w14:paraId="0CEF87C4" w14:textId="77777777" w:rsidR="00FA609F" w:rsidRDefault="00FA609F" w:rsidP="00FA609F">
      <w:r>
        <w:t>Os objetivos estão listados nos tópicos a seguir:</w:t>
      </w:r>
    </w:p>
    <w:p w14:paraId="5C382C70" w14:textId="77777777" w:rsidR="00FA609F" w:rsidRDefault="00FA609F" w:rsidP="00FA609F"/>
    <w:p w14:paraId="12CECCF4" w14:textId="2D91E0FC" w:rsidR="00FA609F" w:rsidRDefault="00FA609F" w:rsidP="003A4647">
      <w:pPr>
        <w:pStyle w:val="PargrafodaLista"/>
        <w:numPr>
          <w:ilvl w:val="0"/>
          <w:numId w:val="36"/>
        </w:numPr>
      </w:pPr>
      <w:r>
        <w:t>Desenvolver um sistema para fazer a leitura dos códigos de barra presente na carteira de estudante e do patrimônio do equipamento;</w:t>
      </w:r>
    </w:p>
    <w:p w14:paraId="22997818" w14:textId="7747E432" w:rsidR="00FA609F" w:rsidRDefault="00FA609F" w:rsidP="003A4647">
      <w:pPr>
        <w:pStyle w:val="PargrafodaLista"/>
        <w:numPr>
          <w:ilvl w:val="0"/>
          <w:numId w:val="36"/>
        </w:numPr>
      </w:pPr>
      <w:r>
        <w:t>Fazer sistema de banco de dados que irá armazenar os dados dos empréstimos;</w:t>
      </w:r>
    </w:p>
    <w:p w14:paraId="74A1072F" w14:textId="0B5883EB" w:rsidR="00FA609F" w:rsidRDefault="00FA609F" w:rsidP="003A4647">
      <w:pPr>
        <w:pStyle w:val="PargrafodaLista"/>
        <w:numPr>
          <w:ilvl w:val="0"/>
          <w:numId w:val="36"/>
        </w:numPr>
      </w:pPr>
      <w:r>
        <w:t>Construir um sistema barato e discreto que insere no BD dados da localização do equipamento;</w:t>
      </w:r>
    </w:p>
    <w:p w14:paraId="609D8770" w14:textId="7B71EF10" w:rsidR="00FA609F" w:rsidRDefault="00FA609F" w:rsidP="003A4647">
      <w:pPr>
        <w:pStyle w:val="PargrafodaLista"/>
        <w:numPr>
          <w:ilvl w:val="0"/>
          <w:numId w:val="36"/>
        </w:numPr>
      </w:pPr>
      <w:r>
        <w:t>Desenvolver uma interface web para fazer o controle dos empréstimos de maneira automatizada integrado com o sistema de leitura do código de barras;</w:t>
      </w:r>
    </w:p>
    <w:p w14:paraId="1661CD26" w14:textId="7C92103E" w:rsidR="00FA609F" w:rsidRDefault="00FA609F" w:rsidP="00E96BD5">
      <w:pPr>
        <w:pStyle w:val="PargrafodaLista"/>
        <w:numPr>
          <w:ilvl w:val="0"/>
          <w:numId w:val="36"/>
        </w:numPr>
      </w:pPr>
      <w:r>
        <w:t xml:space="preserve">Registrar toda uma coleção de </w:t>
      </w:r>
      <w:r w:rsidR="00E96BD5">
        <w:t>Kit</w:t>
      </w:r>
      <w:r>
        <w:t>s</w:t>
      </w:r>
      <w:r w:rsidR="00035870">
        <w:t xml:space="preserve"> e equipamentos</w:t>
      </w:r>
      <w:r>
        <w:t xml:space="preserve"> didáticos para aulas de eletrônica nos laboratórios do CT II;</w:t>
      </w:r>
    </w:p>
    <w:p w14:paraId="0C960539" w14:textId="0F85E2DA" w:rsidR="005060D2" w:rsidRDefault="005060D2" w:rsidP="004E421B">
      <w:pPr>
        <w:pStyle w:val="Ttulo1"/>
      </w:pPr>
      <w:r>
        <w:br w:type="page"/>
      </w:r>
      <w:bookmarkStart w:id="17" w:name="_Toc10496462"/>
      <w:r w:rsidR="00440139" w:rsidRPr="00440139">
        <w:lastRenderedPageBreak/>
        <w:t>Embasamento Teórico</w:t>
      </w:r>
      <w:bookmarkEnd w:id="17"/>
    </w:p>
    <w:p w14:paraId="72532356" w14:textId="4785A0AA" w:rsidR="005060D2" w:rsidRDefault="00440139" w:rsidP="005E6FAA">
      <w:pPr>
        <w:pStyle w:val="Ttulo2"/>
      </w:pPr>
      <w:bookmarkStart w:id="18" w:name="_Toc10496463"/>
      <w:r>
        <w:t>Automatização de processos</w:t>
      </w:r>
      <w:bookmarkEnd w:id="18"/>
    </w:p>
    <w:p w14:paraId="030649CF" w14:textId="4311A0B7" w:rsidR="003A4647" w:rsidRDefault="003A4647" w:rsidP="003A4647">
      <w:r>
        <w:t xml:space="preserve">Automatizar processos significa passar as tarefas realizadas de maneira manual pelas pessoas para equipamentos, máquinas, instrumentos e outros </w:t>
      </w:r>
      <w:r w:rsidR="00512A74">
        <w:t>(GESTÃOCLICK, 2016)</w:t>
      </w:r>
      <w:r>
        <w:t>. Para que a automatização de processos ofereça os resultados esperados, é muito importante garantir que sua implantação seja feita de maneira estruturada e de acordo com as diretrizes de onde está sendo aplicado</w:t>
      </w:r>
      <w:r w:rsidR="00512A74">
        <w:t xml:space="preserve"> (</w:t>
      </w:r>
      <w:proofErr w:type="spellStart"/>
      <w:r w:rsidR="00512A74">
        <w:t>ELETRôNICO</w:t>
      </w:r>
      <w:proofErr w:type="spellEnd"/>
      <w:r w:rsidR="00512A74">
        <w:t>, 2016). No</w:t>
      </w:r>
      <w:r>
        <w:t xml:space="preserve"> meio industrial, a preocupação com produtividade, redução do risco operacional e qualidade, leva à implantação de sistemas de automatização. </w:t>
      </w:r>
    </w:p>
    <w:p w14:paraId="234A3DA4" w14:textId="77777777" w:rsidR="003A4647" w:rsidRDefault="003A4647" w:rsidP="003A4647"/>
    <w:p w14:paraId="722B7795" w14:textId="415366AE" w:rsidR="003A4647" w:rsidRDefault="003A4647" w:rsidP="003A4647">
      <w:r>
        <w:t>A parte operacional na automação industrial é uma parte do sistema que atua diretamente no processo e é um conjunto de elementos que fazem com que a máquina se mova e realize a operação desejada</w:t>
      </w:r>
      <w:r w:rsidR="00512A74">
        <w:t xml:space="preserve"> (CITISYSTEMS, 2016)</w:t>
      </w:r>
      <w:r>
        <w:t>, aperfeiçoamento constante das atividades dos processos.</w:t>
      </w:r>
    </w:p>
    <w:p w14:paraId="089794C4" w14:textId="77777777" w:rsidR="003A4647" w:rsidRDefault="003A4647" w:rsidP="003A4647"/>
    <w:p w14:paraId="3A32E836" w14:textId="46ED4DC2" w:rsidR="003A4647" w:rsidRDefault="003A4647" w:rsidP="003A4647">
      <w:r>
        <w:t xml:space="preserve">Automação em processos </w:t>
      </w:r>
      <w:r w:rsidR="00E96BD5">
        <w:t>indústrias</w:t>
      </w:r>
      <w:r>
        <w:t xml:space="preserve"> foram abordadas nas disciplinas de Controle Inteligente e Sistemas Realimentados, onde eram abordados diversos meios de controlar o processo. Neste projeto desenvolverá principalmente um sistema de software e hardware para automatizar o processo de </w:t>
      </w:r>
      <w:r w:rsidR="00E96BD5">
        <w:t>empréstimos</w:t>
      </w:r>
      <w:r>
        <w:t xml:space="preserve"> de equipamentos do laboratório.</w:t>
      </w:r>
    </w:p>
    <w:p w14:paraId="4E03449F" w14:textId="77777777" w:rsidR="003A4647" w:rsidRDefault="003A4647" w:rsidP="003A4647"/>
    <w:p w14:paraId="6E6C5BE7" w14:textId="2028F53E" w:rsidR="003A4647" w:rsidRDefault="003A4647" w:rsidP="00440139">
      <w:pPr>
        <w:pStyle w:val="Ttulo2"/>
      </w:pPr>
      <w:bookmarkStart w:id="19" w:name="_Toc10496464"/>
      <w:r>
        <w:t>Aplicação W</w:t>
      </w:r>
      <w:r w:rsidR="005434EB">
        <w:t>eb</w:t>
      </w:r>
      <w:bookmarkEnd w:id="19"/>
    </w:p>
    <w:p w14:paraId="4E0EAC72" w14:textId="3671E3E6" w:rsidR="003A4647" w:rsidRDefault="003A4647" w:rsidP="003A4647">
      <w:r>
        <w:t xml:space="preserve">uma aplicação web é um software que é instalado em um servidor web e é projetado para responder a solicitações, processar informações, armazenar informações e dimensionar as respostas de acordo com a demanda e, em muitos casos, é distribuído em vários sistemas ou servidores </w:t>
      </w:r>
      <w:r w:rsidR="00C627A0">
        <w:t>(</w:t>
      </w:r>
      <w:proofErr w:type="spellStart"/>
      <w:r w:rsidR="00C627A0">
        <w:t>MACêDO</w:t>
      </w:r>
      <w:proofErr w:type="spellEnd"/>
      <w:r w:rsidR="00C627A0">
        <w:t>, 2016).</w:t>
      </w:r>
      <w:r>
        <w:t xml:space="preserve"> </w:t>
      </w:r>
      <w:r w:rsidR="00E96BD5">
        <w:t>Essas aplicações apresentam</w:t>
      </w:r>
      <w:r>
        <w:t xml:space="preserve"> várias linguagens de programação (PHP, </w:t>
      </w:r>
      <w:proofErr w:type="spellStart"/>
      <w:r>
        <w:t>Javascript</w:t>
      </w:r>
      <w:proofErr w:type="spellEnd"/>
      <w:r>
        <w:t xml:space="preserve">, </w:t>
      </w:r>
      <w:proofErr w:type="spellStart"/>
      <w:r>
        <w:t>etc</w:t>
      </w:r>
      <w:proofErr w:type="spellEnd"/>
      <w:r>
        <w:t>) e elementos de interface gráfica (HTML, CSS).</w:t>
      </w:r>
    </w:p>
    <w:p w14:paraId="23FA7140" w14:textId="77777777" w:rsidR="003A4647" w:rsidRDefault="003A4647" w:rsidP="003A4647"/>
    <w:p w14:paraId="59D763F0" w14:textId="0FAC8C4D" w:rsidR="003A4647" w:rsidRDefault="003A4647" w:rsidP="003A4647">
      <w:r>
        <w:t xml:space="preserve">As aplicações web se diferenciam das aplicações ‘desktop’ pois não precisa de instalação no computador, acessíveis de qualquer lugar com Internet, não depende de sistema operacional tendo todo o processamento de funções e instruções feito no servidor web e o navegador funciona apenas como uma ‘interface’ </w:t>
      </w:r>
      <w:r w:rsidR="00E96BD5">
        <w:t>da aplicação</w:t>
      </w:r>
      <w:r>
        <w:t xml:space="preserve"> </w:t>
      </w:r>
      <w:r w:rsidR="00C627A0">
        <w:t>o (</w:t>
      </w:r>
      <w:proofErr w:type="spellStart"/>
      <w:r w:rsidR="00C627A0">
        <w:t>CóDIGO</w:t>
      </w:r>
      <w:proofErr w:type="spellEnd"/>
      <w:r w:rsidR="00C627A0">
        <w:t xml:space="preserve">, 2016). </w:t>
      </w:r>
      <w:r>
        <w:t xml:space="preserve">Essas vantagens de </w:t>
      </w:r>
      <w:r>
        <w:lastRenderedPageBreak/>
        <w:t>aplicação</w:t>
      </w:r>
      <w:r w:rsidR="009C0C91">
        <w:t xml:space="preserve"> web</w:t>
      </w:r>
      <w:r>
        <w:t xml:space="preserve"> foram vistas principalmente na </w:t>
      </w:r>
      <w:r w:rsidR="00C627A0">
        <w:t>disciplina Redes</w:t>
      </w:r>
      <w:r>
        <w:t xml:space="preserve"> de Computadores e de Automação.</w:t>
      </w:r>
    </w:p>
    <w:p w14:paraId="3721D72A" w14:textId="77777777" w:rsidR="003A4647" w:rsidRDefault="003A4647" w:rsidP="003A4647"/>
    <w:p w14:paraId="28482C18" w14:textId="172024A1" w:rsidR="003A4647" w:rsidRDefault="003A4647" w:rsidP="003A4647">
      <w:r>
        <w:t xml:space="preserve">Há a </w:t>
      </w:r>
      <w:r w:rsidR="00E96BD5">
        <w:t>existência</w:t>
      </w:r>
      <w:r>
        <w:t xml:space="preserve"> de frameworks. Um framework em desenvolvimento de software, é uma abstração que une códigos comuns entre vários projetos de software provendo uma funcionalidade genérica </w:t>
      </w:r>
      <w:r w:rsidR="00C627A0">
        <w:t>a (</w:t>
      </w:r>
      <w:proofErr w:type="spellStart"/>
      <w:r w:rsidR="00C627A0">
        <w:t>WIKIPéDIA</w:t>
      </w:r>
      <w:proofErr w:type="spellEnd"/>
      <w:r w:rsidR="00C627A0">
        <w:t xml:space="preserve">, 2016). </w:t>
      </w:r>
      <w:r>
        <w:t>Assim ter</w:t>
      </w:r>
      <w:r w:rsidR="00C627A0">
        <w:t>á</w:t>
      </w:r>
      <w:r>
        <w:t xml:space="preserve"> para o desenvolvimento para esse software a framework chamada </w:t>
      </w:r>
      <w:proofErr w:type="spellStart"/>
      <w:r>
        <w:t>CakePHP</w:t>
      </w:r>
      <w:proofErr w:type="spellEnd"/>
      <w:r>
        <w:t xml:space="preserve"> </w:t>
      </w:r>
      <w:r w:rsidR="00C627A0">
        <w:t>(CAKEPHP, 2016) que torna</w:t>
      </w:r>
      <w:r>
        <w:t xml:space="preserve"> a construção de aplicativos da web mais simples, mais rápida e requer menos código. </w:t>
      </w:r>
    </w:p>
    <w:p w14:paraId="73D05348" w14:textId="77777777" w:rsidR="003A4647" w:rsidRDefault="003A4647" w:rsidP="003A4647"/>
    <w:p w14:paraId="1A17E4B3" w14:textId="09F808E5" w:rsidR="003A4647" w:rsidRDefault="003A4647" w:rsidP="00440139">
      <w:pPr>
        <w:pStyle w:val="Ttulo2"/>
      </w:pPr>
      <w:bookmarkStart w:id="20" w:name="_Toc10496465"/>
      <w:r>
        <w:t>Banco de Dados</w:t>
      </w:r>
      <w:bookmarkEnd w:id="20"/>
    </w:p>
    <w:p w14:paraId="21AD5E1A" w14:textId="05441D6F" w:rsidR="003A4647" w:rsidRDefault="003A4647" w:rsidP="003A4647">
      <w:r>
        <w:t xml:space="preserve">Um banco de dados é uma coleção de dados inter-relacionados, representando informações sobre um domínio específico, ou seja, sempre que for possível agrupar informações que se relacionam e tratam de um mesmo assunto, posso dizer que tenho um banco de dados </w:t>
      </w:r>
      <w:r w:rsidR="00C627A0">
        <w:t>(DEVMEDIA, 2016).</w:t>
      </w:r>
      <w:r>
        <w:t xml:space="preserve"> Como exemplo de banco de dados pode</w:t>
      </w:r>
      <w:r w:rsidR="00C627A0">
        <w:t>-se</w:t>
      </w:r>
      <w:r>
        <w:t xml:space="preserve"> citar um sistema de bibliotecas, uma agenda telefônica, um cadastro de clientes, etc.</w:t>
      </w:r>
    </w:p>
    <w:p w14:paraId="12FFD255" w14:textId="77777777" w:rsidR="003A4647" w:rsidRDefault="003A4647" w:rsidP="003A4647"/>
    <w:p w14:paraId="7B34B3E8" w14:textId="2D6C99E5" w:rsidR="003A4647" w:rsidRDefault="003A4647" w:rsidP="003A4647">
      <w:r>
        <w:t xml:space="preserve">Um sistema de gerenciamento de banco de dados (SGBD) é um software que possui recursos capazes de manipular as informações do banco de dados e interagir com o usuário. Existem vários </w:t>
      </w:r>
      <w:proofErr w:type="spellStart"/>
      <w:r>
        <w:t>SGBDs</w:t>
      </w:r>
      <w:proofErr w:type="spellEnd"/>
      <w:r>
        <w:t xml:space="preserve"> no mercado, como Oracle, SQL Server, DB2, PostgreSQL, MySQL, o próprio Access ou </w:t>
      </w:r>
      <w:proofErr w:type="spellStart"/>
      <w:r>
        <w:t>Paradox</w:t>
      </w:r>
      <w:proofErr w:type="spellEnd"/>
      <w:r>
        <w:t xml:space="preserve">, entre outros </w:t>
      </w:r>
      <w:r w:rsidR="00C627A0">
        <w:t>(DEVMEDIA, 2016).</w:t>
      </w:r>
    </w:p>
    <w:p w14:paraId="2FE6D1DB" w14:textId="77777777" w:rsidR="003A4647" w:rsidRDefault="003A4647" w:rsidP="003A4647"/>
    <w:p w14:paraId="450D7ABA" w14:textId="09E4BE31" w:rsidR="003A4647" w:rsidRDefault="003A4647" w:rsidP="003A4647">
      <w:r>
        <w:t xml:space="preserve">Os sistemas de banco de dados têm certas vantagens em relação ao sistema tradicional de armazenamento de arquivos. Eles são implementados com a função de isolar os detalhes internos do banco de dados do usuário, ou seja, promover a abstração desses dados e também permitir a relativa dependência dos dados e aplicativos que acessam </w:t>
      </w:r>
      <w:r w:rsidR="00C627A0">
        <w:t>m (DEVMEDIA, 2016).</w:t>
      </w:r>
    </w:p>
    <w:p w14:paraId="312A05F1" w14:textId="77777777" w:rsidR="003A4647" w:rsidRDefault="003A4647" w:rsidP="003A4647"/>
    <w:p w14:paraId="3432B642" w14:textId="25EFA4CC" w:rsidR="003A4647" w:rsidRDefault="003A4647" w:rsidP="003A4647">
      <w:r>
        <w:t xml:space="preserve">Outro fator importante é a questão da segurança e integridade dos dados, pois estes são geralmente criptografados e não são acessados tão facilmente. No entanto, a implantação de um sistema de banco de dados é mais cara e nem sempre é necessário usá-lo </w:t>
      </w:r>
      <w:r w:rsidR="00C627A0">
        <w:t>(DEVMEDIA, 2016)</w:t>
      </w:r>
      <w:r>
        <w:t>.</w:t>
      </w:r>
    </w:p>
    <w:p w14:paraId="1886D54D" w14:textId="77777777" w:rsidR="003A4647" w:rsidRDefault="003A4647" w:rsidP="003A4647"/>
    <w:p w14:paraId="07B19DDA" w14:textId="575BEE2B" w:rsidR="003A4647" w:rsidRDefault="003A4647" w:rsidP="003A4647">
      <w:r>
        <w:lastRenderedPageBreak/>
        <w:t>Para realizar consultas, inserir, editar e vincular dados armazenados no banco de dados, é usada uma linguagem baseada em consultas estruturadas chamada SQL (</w:t>
      </w:r>
      <w:proofErr w:type="spellStart"/>
      <w:r>
        <w:t>Structured</w:t>
      </w:r>
      <w:proofErr w:type="spellEnd"/>
      <w:r>
        <w:t xml:space="preserve"> Query </w:t>
      </w:r>
      <w:proofErr w:type="spellStart"/>
      <w:r>
        <w:t>Language</w:t>
      </w:r>
      <w:proofErr w:type="spellEnd"/>
      <w:r>
        <w:t xml:space="preserve">) </w:t>
      </w:r>
      <w:r w:rsidR="00C627A0">
        <w:t>) (DEVMEDIA, 2016)</w:t>
      </w:r>
      <w:r>
        <w:t>.</w:t>
      </w:r>
    </w:p>
    <w:p w14:paraId="4401747C" w14:textId="77777777" w:rsidR="003A4647" w:rsidRDefault="003A4647" w:rsidP="003A4647"/>
    <w:p w14:paraId="06DE8D0C" w14:textId="5B1597BC" w:rsidR="003A4647" w:rsidRDefault="003A4647" w:rsidP="003A4647">
      <w:r>
        <w:t xml:space="preserve">A </w:t>
      </w:r>
      <w:r w:rsidR="00E96BD5">
        <w:t>importância</w:t>
      </w:r>
      <w:r>
        <w:t xml:space="preserve"> em banco de dados foi </w:t>
      </w:r>
      <w:r w:rsidR="00C627A0">
        <w:t>abordada</w:t>
      </w:r>
      <w:r>
        <w:t xml:space="preserve"> principalmente em disciplinas como Controle Inteligente. O banco de dados </w:t>
      </w:r>
      <w:r w:rsidR="00C627A0">
        <w:t>será utilizado</w:t>
      </w:r>
      <w:r>
        <w:t xml:space="preserve"> para armazenar os dados </w:t>
      </w:r>
      <w:r w:rsidR="00C627A0">
        <w:t>dos empréstimos</w:t>
      </w:r>
      <w:r>
        <w:t xml:space="preserve"> de equipamentos. SGBD utilizado será o MySQL, devido </w:t>
      </w:r>
      <w:r w:rsidR="00C627A0">
        <w:t>ao</w:t>
      </w:r>
      <w:r>
        <w:t xml:space="preserve"> fato de estar presente no XAMPP, que é um pacote com os principais servidores de código aberto do mercado, utilizado para o desenvolvimento da interface </w:t>
      </w:r>
      <w:r w:rsidR="009C0C91">
        <w:t>web</w:t>
      </w:r>
      <w:r w:rsidR="00C627A0">
        <w:t xml:space="preserve"> (TECHTUDO, 2016).</w:t>
      </w:r>
    </w:p>
    <w:p w14:paraId="22D5AA3A" w14:textId="77777777" w:rsidR="003A4647" w:rsidRDefault="003A4647" w:rsidP="003A4647"/>
    <w:p w14:paraId="79F034A1" w14:textId="54A6FA90" w:rsidR="003A4647" w:rsidRDefault="003A4647" w:rsidP="003A4647">
      <w:r>
        <w:t xml:space="preserve">Pode-se ser utilizado o modelo de banco de dados para o projeto para o projeto dado pela </w:t>
      </w:r>
      <w:r w:rsidR="00A86BAA">
        <w:t>F</w:t>
      </w:r>
      <w:r>
        <w:t xml:space="preserve">igura </w:t>
      </w:r>
      <w:r w:rsidR="00A32C4F">
        <w:t>2</w:t>
      </w:r>
      <w:r>
        <w:t>.</w:t>
      </w:r>
    </w:p>
    <w:p w14:paraId="0F200239" w14:textId="77777777" w:rsidR="003A4647" w:rsidRDefault="003A4647" w:rsidP="003A4647"/>
    <w:p w14:paraId="7074AF10" w14:textId="77777777" w:rsidR="002962C2" w:rsidRPr="00772AFB" w:rsidRDefault="002962C2" w:rsidP="002962C2"/>
    <w:p w14:paraId="476CD9B2" w14:textId="53838E92" w:rsidR="002962C2" w:rsidRPr="00772AFB" w:rsidRDefault="002962C2" w:rsidP="008875CA">
      <w:pPr>
        <w:pStyle w:val="Legenda"/>
        <w:ind w:left="1412"/>
      </w:pPr>
      <w:bookmarkStart w:id="21" w:name="_Toc335989464"/>
      <w:bookmarkStart w:id="22" w:name="_Ref9278615"/>
      <w:bookmarkStart w:id="23" w:name="_Toc10496429"/>
      <w:r w:rsidRPr="00772AFB">
        <w:t xml:space="preserve">Figura </w:t>
      </w:r>
      <w:fldSimple w:instr=" SEQ Figura \* ARABIC ">
        <w:r w:rsidR="00A32C4F">
          <w:rPr>
            <w:noProof/>
          </w:rPr>
          <w:t>2</w:t>
        </w:r>
      </w:fldSimple>
      <w:bookmarkEnd w:id="22"/>
      <w:r>
        <w:t xml:space="preserve"> –</w:t>
      </w:r>
      <w:bookmarkEnd w:id="21"/>
      <w:r w:rsidR="004F77A8">
        <w:t xml:space="preserve"> Configuração do Banco de Dados.</w:t>
      </w:r>
      <w:bookmarkEnd w:id="23"/>
    </w:p>
    <w:p w14:paraId="35E85642" w14:textId="77777777" w:rsidR="002962C2" w:rsidRPr="00772AFB" w:rsidRDefault="002962C2" w:rsidP="002962C2">
      <w:pPr>
        <w:jc w:val="center"/>
      </w:pPr>
      <w:r>
        <w:rPr>
          <w:noProof/>
        </w:rPr>
        <w:drawing>
          <wp:inline distT="0" distB="0" distL="0" distR="0" wp14:anchorId="57D0ADD0" wp14:editId="66E6F131">
            <wp:extent cx="3130964" cy="628813"/>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lo.b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0964" cy="628813"/>
                    </a:xfrm>
                    <a:prstGeom prst="rect">
                      <a:avLst/>
                    </a:prstGeom>
                  </pic:spPr>
                </pic:pic>
              </a:graphicData>
            </a:graphic>
          </wp:inline>
        </w:drawing>
      </w:r>
    </w:p>
    <w:p w14:paraId="4569050E" w14:textId="3519F356" w:rsidR="008875CA" w:rsidRPr="00FE0F3F" w:rsidRDefault="008875CA" w:rsidP="008875CA">
      <w:pPr>
        <w:spacing w:line="240" w:lineRule="auto"/>
        <w:ind w:left="1985"/>
        <w:rPr>
          <w:sz w:val="18"/>
          <w:szCs w:val="18"/>
        </w:rPr>
      </w:pPr>
      <w:r w:rsidRPr="00FE0F3F">
        <w:rPr>
          <w:sz w:val="18"/>
          <w:szCs w:val="18"/>
        </w:rPr>
        <w:t>Font</w:t>
      </w:r>
      <w:r>
        <w:rPr>
          <w:sz w:val="18"/>
          <w:szCs w:val="18"/>
        </w:rPr>
        <w:t xml:space="preserve">e: </w:t>
      </w:r>
      <w:bookmarkStart w:id="24" w:name="_Hlk10489751"/>
      <w:r w:rsidR="005434EB">
        <w:rPr>
          <w:sz w:val="18"/>
          <w:szCs w:val="18"/>
        </w:rPr>
        <w:t xml:space="preserve">Martins, </w:t>
      </w:r>
      <w:proofErr w:type="spellStart"/>
      <w:r w:rsidR="00A124C4" w:rsidRPr="00A124C4">
        <w:rPr>
          <w:sz w:val="18"/>
          <w:szCs w:val="18"/>
        </w:rPr>
        <w:t>G</w:t>
      </w:r>
      <w:r w:rsidR="00A124C4">
        <w:rPr>
          <w:sz w:val="18"/>
          <w:szCs w:val="18"/>
        </w:rPr>
        <w:t>iovanne</w:t>
      </w:r>
      <w:proofErr w:type="spellEnd"/>
      <w:r w:rsidR="00A124C4">
        <w:rPr>
          <w:sz w:val="18"/>
          <w:szCs w:val="18"/>
        </w:rPr>
        <w:t xml:space="preserve"> Maran</w:t>
      </w:r>
      <w:r w:rsidR="005434EB">
        <w:rPr>
          <w:sz w:val="18"/>
          <w:szCs w:val="18"/>
        </w:rPr>
        <w:t>goni</w:t>
      </w:r>
      <w:r>
        <w:rPr>
          <w:sz w:val="18"/>
          <w:szCs w:val="18"/>
        </w:rPr>
        <w:t xml:space="preserve"> (</w:t>
      </w:r>
      <w:r w:rsidRPr="00FE0F3F">
        <w:rPr>
          <w:sz w:val="18"/>
          <w:szCs w:val="18"/>
        </w:rPr>
        <w:t>2008</w:t>
      </w:r>
      <w:r>
        <w:rPr>
          <w:sz w:val="18"/>
          <w:szCs w:val="18"/>
        </w:rPr>
        <w:t>)</w:t>
      </w:r>
      <w:r w:rsidRPr="00FE0F3F">
        <w:rPr>
          <w:sz w:val="18"/>
          <w:szCs w:val="18"/>
        </w:rPr>
        <w:t>.</w:t>
      </w:r>
      <w:bookmarkEnd w:id="24"/>
    </w:p>
    <w:p w14:paraId="77D1CA41" w14:textId="77777777" w:rsidR="003A4647" w:rsidRDefault="003A4647" w:rsidP="003A4647"/>
    <w:p w14:paraId="46492702" w14:textId="6BA6FBC1" w:rsidR="003A4647" w:rsidRDefault="003A4647" w:rsidP="003A4647">
      <w:r>
        <w:t xml:space="preserve">Na </w:t>
      </w:r>
      <w:r w:rsidR="00A86BAA">
        <w:t>F</w:t>
      </w:r>
      <w:r>
        <w:t xml:space="preserve">igura </w:t>
      </w:r>
      <w:r w:rsidR="00806806">
        <w:t>3</w:t>
      </w:r>
      <w:r>
        <w:t xml:space="preserve"> apresenta outra forma de configuração do BD.</w:t>
      </w:r>
    </w:p>
    <w:p w14:paraId="7F6A5A41" w14:textId="77777777" w:rsidR="003A4647" w:rsidRDefault="003A4647" w:rsidP="003A4647"/>
    <w:p w14:paraId="77B988C0" w14:textId="7D4F4EE8" w:rsidR="002962C2" w:rsidRDefault="002962C2" w:rsidP="002962C2">
      <w:pPr>
        <w:pStyle w:val="Legenda"/>
        <w:ind w:left="1985"/>
      </w:pPr>
      <w:bookmarkStart w:id="25" w:name="_Toc335989465"/>
      <w:bookmarkStart w:id="26" w:name="_Ref9278647"/>
      <w:bookmarkStart w:id="27" w:name="_Toc10496430"/>
      <w:r>
        <w:t xml:space="preserve">Figura </w:t>
      </w:r>
      <w:fldSimple w:instr=" SEQ Figura \* ARABIC ">
        <w:r w:rsidR="00A32C4F">
          <w:rPr>
            <w:noProof/>
          </w:rPr>
          <w:t>3</w:t>
        </w:r>
      </w:fldSimple>
      <w:bookmarkEnd w:id="26"/>
      <w:r>
        <w:t xml:space="preserve"> – </w:t>
      </w:r>
      <w:bookmarkEnd w:id="25"/>
      <w:r w:rsidR="004F77A8">
        <w:t>Outra configuração do banco de dados</w:t>
      </w:r>
      <w:bookmarkEnd w:id="27"/>
    </w:p>
    <w:p w14:paraId="23C0323A" w14:textId="77777777" w:rsidR="002962C2" w:rsidRDefault="002962C2" w:rsidP="002962C2">
      <w:pPr>
        <w:pStyle w:val="Corpodetexto"/>
        <w:jc w:val="center"/>
      </w:pPr>
      <w:r>
        <w:rPr>
          <w:noProof/>
        </w:rPr>
        <w:drawing>
          <wp:inline distT="0" distB="0" distL="0" distR="0" wp14:anchorId="645F5938" wp14:editId="0CD8D60B">
            <wp:extent cx="3206026" cy="200865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206026" cy="2008653"/>
                    </a:xfrm>
                    <a:prstGeom prst="rect">
                      <a:avLst/>
                    </a:prstGeom>
                    <a:noFill/>
                    <a:ln>
                      <a:noFill/>
                    </a:ln>
                  </pic:spPr>
                </pic:pic>
              </a:graphicData>
            </a:graphic>
          </wp:inline>
        </w:drawing>
      </w:r>
    </w:p>
    <w:p w14:paraId="1F5393F1" w14:textId="4B4A301B" w:rsidR="002962C2" w:rsidRPr="00FE0F3F" w:rsidRDefault="002962C2" w:rsidP="002962C2">
      <w:pPr>
        <w:spacing w:line="240" w:lineRule="auto"/>
        <w:ind w:left="1985"/>
        <w:rPr>
          <w:sz w:val="18"/>
          <w:szCs w:val="18"/>
        </w:rPr>
      </w:pPr>
      <w:r w:rsidRPr="00FE0F3F">
        <w:rPr>
          <w:sz w:val="18"/>
          <w:szCs w:val="18"/>
        </w:rPr>
        <w:t>Font</w:t>
      </w:r>
      <w:r>
        <w:rPr>
          <w:sz w:val="18"/>
          <w:szCs w:val="18"/>
        </w:rPr>
        <w:t xml:space="preserve">e: </w:t>
      </w:r>
      <w:r w:rsidR="009C0C91">
        <w:rPr>
          <w:sz w:val="18"/>
          <w:szCs w:val="18"/>
        </w:rPr>
        <w:t xml:space="preserve">Ikeda, Renan Felipe Toshiaki </w:t>
      </w:r>
      <w:proofErr w:type="spellStart"/>
      <w:r w:rsidR="009C0C91">
        <w:rPr>
          <w:sz w:val="18"/>
          <w:szCs w:val="18"/>
        </w:rPr>
        <w:t>Bieszczad</w:t>
      </w:r>
      <w:proofErr w:type="spellEnd"/>
      <w:r w:rsidR="00A124C4">
        <w:rPr>
          <w:sz w:val="18"/>
          <w:szCs w:val="18"/>
        </w:rPr>
        <w:t xml:space="preserve"> (</w:t>
      </w:r>
      <w:r w:rsidR="00A124C4" w:rsidRPr="00FE0F3F">
        <w:rPr>
          <w:sz w:val="18"/>
          <w:szCs w:val="18"/>
        </w:rPr>
        <w:t>2008</w:t>
      </w:r>
      <w:r w:rsidR="00A124C4">
        <w:rPr>
          <w:sz w:val="18"/>
          <w:szCs w:val="18"/>
        </w:rPr>
        <w:t>)</w:t>
      </w:r>
      <w:r w:rsidR="00A124C4" w:rsidRPr="00FE0F3F">
        <w:rPr>
          <w:sz w:val="18"/>
          <w:szCs w:val="18"/>
        </w:rPr>
        <w:t>.</w:t>
      </w:r>
    </w:p>
    <w:p w14:paraId="2F67E958" w14:textId="77777777" w:rsidR="003A4647" w:rsidRDefault="003A4647" w:rsidP="003A4647"/>
    <w:p w14:paraId="406FAB5D" w14:textId="77777777" w:rsidR="003A4647" w:rsidRDefault="003A4647" w:rsidP="003A4647"/>
    <w:p w14:paraId="170DD2D3" w14:textId="5DB4D1DA" w:rsidR="003A4647" w:rsidRDefault="003A4647" w:rsidP="003A4647">
      <w:r>
        <w:t xml:space="preserve">Na </w:t>
      </w:r>
      <w:r w:rsidR="00A86BAA">
        <w:t>F</w:t>
      </w:r>
      <w:r>
        <w:t xml:space="preserve">igura </w:t>
      </w:r>
      <w:r w:rsidR="00A86BAA">
        <w:t>3</w:t>
      </w:r>
      <w:r>
        <w:t xml:space="preserve"> mostra um esquemático de como vai ser acessado o banco de dados.</w:t>
      </w:r>
    </w:p>
    <w:p w14:paraId="085D996F" w14:textId="77777777" w:rsidR="003A4647" w:rsidRDefault="003A4647" w:rsidP="003A4647"/>
    <w:p w14:paraId="634AEC49" w14:textId="27C23BCA" w:rsidR="002962C2" w:rsidRDefault="002962C2" w:rsidP="004F77A8">
      <w:pPr>
        <w:pStyle w:val="Legenda"/>
        <w:ind w:left="0"/>
        <w:jc w:val="center"/>
      </w:pPr>
      <w:bookmarkStart w:id="28" w:name="_Toc335989466"/>
      <w:bookmarkStart w:id="29" w:name="_Ref9278778"/>
      <w:bookmarkStart w:id="30" w:name="_Toc10496431"/>
      <w:r>
        <w:t xml:space="preserve">Figura </w:t>
      </w:r>
      <w:fldSimple w:instr=" SEQ Figura \* ARABIC ">
        <w:r w:rsidR="00A32C4F">
          <w:rPr>
            <w:noProof/>
          </w:rPr>
          <w:t>4</w:t>
        </w:r>
      </w:fldSimple>
      <w:bookmarkEnd w:id="29"/>
      <w:r>
        <w:t xml:space="preserve"> – </w:t>
      </w:r>
      <w:bookmarkEnd w:id="28"/>
      <w:r w:rsidR="004F77A8">
        <w:t>Acesso ao banco de dados</w:t>
      </w:r>
      <w:bookmarkEnd w:id="30"/>
    </w:p>
    <w:p w14:paraId="4C579CE9" w14:textId="32062048" w:rsidR="002962C2" w:rsidRDefault="002962C2" w:rsidP="004F77A8">
      <w:pPr>
        <w:pStyle w:val="Corpodetexto"/>
        <w:jc w:val="center"/>
      </w:pPr>
      <w:r>
        <w:rPr>
          <w:noProof/>
        </w:rPr>
        <w:drawing>
          <wp:inline distT="0" distB="0" distL="0" distR="0" wp14:anchorId="49AA156E" wp14:editId="5C38FCE0">
            <wp:extent cx="3450809" cy="16383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457209" cy="1641339"/>
                    </a:xfrm>
                    <a:prstGeom prst="rect">
                      <a:avLst/>
                    </a:prstGeom>
                    <a:noFill/>
                    <a:ln>
                      <a:noFill/>
                    </a:ln>
                  </pic:spPr>
                </pic:pic>
              </a:graphicData>
            </a:graphic>
          </wp:inline>
        </w:drawing>
      </w:r>
    </w:p>
    <w:p w14:paraId="582B822A" w14:textId="6502B532" w:rsidR="002962C2" w:rsidRPr="005434EB" w:rsidRDefault="005434EB" w:rsidP="005434EB">
      <w:pPr>
        <w:spacing w:line="240" w:lineRule="auto"/>
        <w:ind w:left="1985"/>
        <w:rPr>
          <w:sz w:val="18"/>
          <w:szCs w:val="18"/>
        </w:rPr>
      </w:pPr>
      <w:r w:rsidRPr="00FE0F3F">
        <w:rPr>
          <w:sz w:val="18"/>
          <w:szCs w:val="18"/>
        </w:rPr>
        <w:t>Font</w:t>
      </w:r>
      <w:r>
        <w:rPr>
          <w:sz w:val="18"/>
          <w:szCs w:val="18"/>
        </w:rPr>
        <w:t xml:space="preserve">e: Martins, </w:t>
      </w:r>
      <w:proofErr w:type="spellStart"/>
      <w:r w:rsidRPr="00A124C4">
        <w:rPr>
          <w:sz w:val="18"/>
          <w:szCs w:val="18"/>
        </w:rPr>
        <w:t>G</w:t>
      </w:r>
      <w:r>
        <w:rPr>
          <w:sz w:val="18"/>
          <w:szCs w:val="18"/>
        </w:rPr>
        <w:t>iovanne</w:t>
      </w:r>
      <w:proofErr w:type="spellEnd"/>
      <w:r>
        <w:rPr>
          <w:sz w:val="18"/>
          <w:szCs w:val="18"/>
        </w:rPr>
        <w:t xml:space="preserve"> Marangoni (</w:t>
      </w:r>
      <w:r w:rsidRPr="00FE0F3F">
        <w:rPr>
          <w:sz w:val="18"/>
          <w:szCs w:val="18"/>
        </w:rPr>
        <w:t>2008</w:t>
      </w:r>
      <w:r>
        <w:rPr>
          <w:sz w:val="18"/>
          <w:szCs w:val="18"/>
        </w:rPr>
        <w:t>)</w:t>
      </w:r>
      <w:r w:rsidRPr="00FE0F3F">
        <w:rPr>
          <w:sz w:val="18"/>
          <w:szCs w:val="18"/>
        </w:rPr>
        <w:t>.</w:t>
      </w:r>
    </w:p>
    <w:p w14:paraId="060E7C76" w14:textId="77777777" w:rsidR="003A4647" w:rsidRDefault="003A4647" w:rsidP="003A4647"/>
    <w:p w14:paraId="74C967AC" w14:textId="77777777" w:rsidR="003A4647" w:rsidRDefault="003A4647" w:rsidP="003A4647"/>
    <w:p w14:paraId="6D9B2326" w14:textId="60E35D7F" w:rsidR="003A4647" w:rsidRDefault="003A4647" w:rsidP="00440139">
      <w:pPr>
        <w:pStyle w:val="Ttulo2"/>
      </w:pPr>
      <w:bookmarkStart w:id="31" w:name="_Toc10496466"/>
      <w:r>
        <w:t>Sistema Embarcado</w:t>
      </w:r>
      <w:bookmarkEnd w:id="31"/>
    </w:p>
    <w:p w14:paraId="73A057C5" w14:textId="77777777" w:rsidR="003A4647" w:rsidRDefault="003A4647" w:rsidP="003A4647"/>
    <w:p w14:paraId="69542137" w14:textId="62617F62" w:rsidR="003A4647" w:rsidRDefault="003A4647" w:rsidP="003A4647">
      <w:r>
        <w:t xml:space="preserve">O sistema embarcado, também chamado de sistema embutido, é um sistema microprocessado em que um computador está anexado ao sistema que ele controla. Um sistema embarcado pode realizar um conjunto de tarefas que foram predefinidas. O sistema é usado para tarefas específicas, e assim, através de engenharia é possível otimizar um determinado produto e diminuir o tamanho, bem como os recursos computacionais e o seu valor final </w:t>
      </w:r>
      <w:r w:rsidR="00C627A0">
        <w:t>(NET, 2016)</w:t>
      </w:r>
      <w:r>
        <w:t>.</w:t>
      </w:r>
    </w:p>
    <w:p w14:paraId="5B8B3689" w14:textId="77777777" w:rsidR="003A4647" w:rsidRDefault="003A4647" w:rsidP="003A4647"/>
    <w:p w14:paraId="06B813C5" w14:textId="1D1A8AFB" w:rsidR="003A4647" w:rsidRDefault="003A4647" w:rsidP="003A4647">
      <w:r>
        <w:t xml:space="preserve">Os sistemas embarcados estão por toda a nossa volta, e por essa razão, não </w:t>
      </w:r>
      <w:r w:rsidR="00C627A0">
        <w:t>se</w:t>
      </w:r>
      <w:r>
        <w:t xml:space="preserve"> d</w:t>
      </w:r>
      <w:r w:rsidR="00C627A0">
        <w:t>á</w:t>
      </w:r>
      <w:r>
        <w:t xml:space="preserve"> conta de sua capacidade computacional, já que est</w:t>
      </w:r>
      <w:r w:rsidR="00C627A0">
        <w:t>á</w:t>
      </w:r>
      <w:r>
        <w:t xml:space="preserve"> tão </w:t>
      </w:r>
      <w:r w:rsidR="005434EB">
        <w:t>envolvido</w:t>
      </w:r>
      <w:r>
        <w:t xml:space="preserve"> com tais mecanismos </w:t>
      </w:r>
      <w:r w:rsidR="00C627A0">
        <w:t xml:space="preserve">(NET, 2016). </w:t>
      </w:r>
      <w:r>
        <w:t xml:space="preserve"> Há uma grande variedade de processadores disponíveis no mercado, o que leva ao </w:t>
      </w:r>
      <w:r w:rsidR="00E96BD5">
        <w:t>desenvolvimento</w:t>
      </w:r>
      <w:r>
        <w:t xml:space="preserve"> de vários sistemas.</w:t>
      </w:r>
    </w:p>
    <w:p w14:paraId="5EDB128E" w14:textId="77777777" w:rsidR="003A4647" w:rsidRDefault="003A4647" w:rsidP="003A4647"/>
    <w:p w14:paraId="1563AEF3" w14:textId="39AF5B51" w:rsidR="003A4647" w:rsidRDefault="003A4647" w:rsidP="003A4647">
      <w:r>
        <w:t xml:space="preserve">Há muitas restrições em sistemas embarcados comparando com os computadores </w:t>
      </w:r>
      <w:r w:rsidR="00E96BD5">
        <w:t>convencionais</w:t>
      </w:r>
      <w:r>
        <w:t>. Entre eles, as restrições dimensionais, que envolvem tamanho e peso, são extremamente importantes em equipamentos pequenos, como telefones celulares. Outra restrição é o consumo de energia, que é extremamente importante em equipamentos móveis e é alimentado por baterias, como no caso de um dispositivo GPS. Restrições de recursos, como memória e processamento, afetam o design do software. Deve ter um software eficaz para que seu sistema não enfrente problemas. Outra restrição que pode ser citada é a da execução. Isso é relevante porque vários aplicativos devem ser executados em um momento muito específico.</w:t>
      </w:r>
    </w:p>
    <w:p w14:paraId="2C3B6031" w14:textId="77777777" w:rsidR="003A4647" w:rsidRDefault="003A4647" w:rsidP="003A4647"/>
    <w:p w14:paraId="7CE60F50" w14:textId="692B4B12" w:rsidR="003A4647" w:rsidRDefault="003A4647" w:rsidP="003A4647">
      <w:r>
        <w:t xml:space="preserve">O sistema embarcado é dedicado a uma única finalidade, ou um pequeno conjunto de propósitos </w:t>
      </w:r>
      <w:r w:rsidR="00C627A0">
        <w:t>(</w:t>
      </w:r>
      <w:proofErr w:type="spellStart"/>
      <w:r w:rsidR="00C627A0">
        <w:t>PORTUGUêS</w:t>
      </w:r>
      <w:proofErr w:type="spellEnd"/>
      <w:r w:rsidR="00C627A0">
        <w:t>, 2016).</w:t>
      </w:r>
      <w:r>
        <w:t xml:space="preserve"> Ele é depende da sua aplicação. </w:t>
      </w:r>
    </w:p>
    <w:p w14:paraId="20E67643" w14:textId="77777777" w:rsidR="003A4647" w:rsidRDefault="003A4647" w:rsidP="003A4647"/>
    <w:p w14:paraId="7A7F8CF4" w14:textId="421AB0A4" w:rsidR="005060D2" w:rsidRDefault="003A4647" w:rsidP="003A4647">
      <w:r>
        <w:t xml:space="preserve">Sistemas Embarcados foi abordado nas disciplinas como Sistemas Embarcados, Eletrônica Básica 1 e 2. Será utilizado este conceito para desenvolver um sistema que tenha o sistema que irá informar a localização do equipamento e também o sistema que irá reconhecer o código do equipamento e a matrícula do aluno através do código de barras quando for ser feito o </w:t>
      </w:r>
      <w:r w:rsidR="00440139">
        <w:t>empréstimo</w:t>
      </w:r>
      <w:r>
        <w:t xml:space="preserve">. </w:t>
      </w:r>
    </w:p>
    <w:p w14:paraId="6FCDA7CD" w14:textId="51079DEF" w:rsidR="005060D2" w:rsidRDefault="005060D2" w:rsidP="005060D2">
      <w:pPr>
        <w:pStyle w:val="Corpodetexto"/>
      </w:pPr>
      <w:bookmarkStart w:id="32" w:name="_Toc335309207"/>
    </w:p>
    <w:p w14:paraId="3FAB59B6" w14:textId="77777777" w:rsidR="005060D2" w:rsidRDefault="005060D2" w:rsidP="008E5D93">
      <w:pPr>
        <w:pStyle w:val="Legenda"/>
      </w:pPr>
    </w:p>
    <w:p w14:paraId="508044FD" w14:textId="7605E243" w:rsidR="005060D2" w:rsidRDefault="005060D2" w:rsidP="005060D2">
      <w:pPr>
        <w:spacing w:line="240" w:lineRule="auto"/>
        <w:jc w:val="left"/>
        <w:rPr>
          <w:sz w:val="20"/>
        </w:rPr>
      </w:pPr>
    </w:p>
    <w:p w14:paraId="1CEF62F6" w14:textId="035A4F28" w:rsidR="005060D2" w:rsidRDefault="005060D2" w:rsidP="003A4647">
      <w:pPr>
        <w:ind w:left="2694"/>
        <w:rPr>
          <w:noProof/>
        </w:rPr>
      </w:pPr>
      <w:r w:rsidRPr="00217095">
        <w:rPr>
          <w:noProof/>
        </w:rPr>
        <w:t xml:space="preserve"> </w:t>
      </w:r>
      <w:bookmarkEnd w:id="32"/>
    </w:p>
    <w:p w14:paraId="26B44884" w14:textId="1CE927D2" w:rsidR="005060D2" w:rsidRDefault="005060D2" w:rsidP="004E421B">
      <w:pPr>
        <w:pStyle w:val="Ttulo1"/>
      </w:pPr>
      <w:bookmarkStart w:id="33" w:name="_Toc523891314"/>
      <w:r>
        <w:br w:type="page"/>
      </w:r>
      <w:bookmarkStart w:id="34" w:name="_Toc10496467"/>
      <w:bookmarkEnd w:id="33"/>
      <w:r w:rsidR="00440139" w:rsidRPr="00440139">
        <w:lastRenderedPageBreak/>
        <w:t>Metodologia e etapas de desenvolvimento</w:t>
      </w:r>
      <w:bookmarkEnd w:id="34"/>
    </w:p>
    <w:p w14:paraId="544A102C" w14:textId="77777777" w:rsidR="00A75F53" w:rsidRDefault="00A75F53" w:rsidP="00A75F53">
      <w:r>
        <w:t xml:space="preserve">O desenvolvimento do trabalho será dividido em etapas para modularizar, dividir em partes onde cada uma dessas partes será responsável pela realização de uma etapa do projeto. Esta forma de desenvolvimento teve como objetivo reduzir falhas no processo de desenvolvimento. </w:t>
      </w:r>
    </w:p>
    <w:p w14:paraId="21C4F8A2" w14:textId="77777777" w:rsidR="00A75F53" w:rsidRDefault="00A75F53" w:rsidP="00A75F53"/>
    <w:p w14:paraId="32595B3B" w14:textId="74E72311" w:rsidR="00A75F53" w:rsidRDefault="00A75F53" w:rsidP="00A75F53">
      <w:r>
        <w:t xml:space="preserve">Os estágios de desenvolvimento serão </w:t>
      </w:r>
      <w:r w:rsidR="00827869">
        <w:t>abordados</w:t>
      </w:r>
      <w:r>
        <w:t xml:space="preserve"> nas seções a seguir. </w:t>
      </w:r>
    </w:p>
    <w:p w14:paraId="290DB3D6" w14:textId="77777777" w:rsidR="00A75F53" w:rsidRDefault="00A75F53" w:rsidP="00A75F53"/>
    <w:p w14:paraId="0DB8E493" w14:textId="1652EC93" w:rsidR="00A75F53" w:rsidRDefault="00A75F53" w:rsidP="00827869">
      <w:pPr>
        <w:pStyle w:val="Ttulo2"/>
      </w:pPr>
      <w:bookmarkStart w:id="35" w:name="_Toc10496468"/>
      <w:r>
        <w:t>Estabelecer e Revisar as propriedades do sistema</w:t>
      </w:r>
      <w:bookmarkEnd w:id="35"/>
    </w:p>
    <w:p w14:paraId="092587FD" w14:textId="77777777" w:rsidR="00A75F53" w:rsidRDefault="00A75F53" w:rsidP="00A75F53">
      <w:r>
        <w:t xml:space="preserve">Alguns requisitos e características do sistema serão definidos, para que as atividades que o compõem o projeto sejam melhor direcionados. </w:t>
      </w:r>
    </w:p>
    <w:p w14:paraId="7FDEAB4E" w14:textId="77777777" w:rsidR="00A75F53" w:rsidRDefault="00A75F53" w:rsidP="00A75F53"/>
    <w:p w14:paraId="1C5ECA98" w14:textId="26EACA50" w:rsidR="00A75F53" w:rsidRDefault="00A75F53" w:rsidP="00827869">
      <w:pPr>
        <w:pStyle w:val="Ttulo2"/>
      </w:pPr>
      <w:bookmarkStart w:id="36" w:name="_Toc10496469"/>
      <w:r>
        <w:t xml:space="preserve">Instalação </w:t>
      </w:r>
      <w:r w:rsidR="00827869">
        <w:t>dos pacotes</w:t>
      </w:r>
      <w:r>
        <w:t>, programas e sistema operacional para o desenvolvimento do projeto</w:t>
      </w:r>
      <w:bookmarkEnd w:id="36"/>
    </w:p>
    <w:p w14:paraId="7B8EFB69" w14:textId="0F81AD27" w:rsidR="00A75F53" w:rsidRDefault="00A75F53" w:rsidP="00A75F53">
      <w:r>
        <w:t xml:space="preserve">Antes de iniciar o projeto, deve </w:t>
      </w:r>
      <w:r w:rsidR="00827869">
        <w:t>instalar</w:t>
      </w:r>
      <w:r>
        <w:t xml:space="preserve"> </w:t>
      </w:r>
      <w:r w:rsidR="00827869">
        <w:t>os programas</w:t>
      </w:r>
      <w:r>
        <w:t xml:space="preserve"> para o desenvolvimento do hardware (programação do microcontroladores, placas de circuito impresso, simulações dos circuitos) e para o desenvolvimento da interface </w:t>
      </w:r>
      <w:r w:rsidR="009C0C91">
        <w:t>web</w:t>
      </w:r>
      <w:r>
        <w:t xml:space="preserve"> e banco de dados (o pacote XAMPP).</w:t>
      </w:r>
    </w:p>
    <w:p w14:paraId="374FF550" w14:textId="77777777" w:rsidR="00A75F53" w:rsidRDefault="00A75F53" w:rsidP="00A75F53"/>
    <w:p w14:paraId="1182D5CF" w14:textId="1A66654A" w:rsidR="00A75F53" w:rsidRDefault="00A75F53" w:rsidP="00827869">
      <w:pPr>
        <w:pStyle w:val="Ttulo2"/>
      </w:pPr>
      <w:bookmarkStart w:id="37" w:name="_Toc10496470"/>
      <w:r>
        <w:t>Construção do Módulo leitor de código de barras</w:t>
      </w:r>
      <w:bookmarkEnd w:id="37"/>
    </w:p>
    <w:p w14:paraId="63510E36" w14:textId="018FD0FA" w:rsidR="00A75F53" w:rsidRDefault="00A75F53" w:rsidP="00A75F53">
      <w:r>
        <w:t xml:space="preserve">Aqui será desenvolvido o circuito responsável pela leitura do código de barras do equipamento e da carteira do estudante que </w:t>
      </w:r>
      <w:r w:rsidR="00827869">
        <w:t>identifica</w:t>
      </w:r>
      <w:r>
        <w:t xml:space="preserve"> a sua matrícula. </w:t>
      </w:r>
    </w:p>
    <w:p w14:paraId="379B074F" w14:textId="77777777" w:rsidR="00A75F53" w:rsidRDefault="00A75F53" w:rsidP="00A75F53"/>
    <w:p w14:paraId="5174256F" w14:textId="2C578010" w:rsidR="00A75F53" w:rsidRDefault="00A75F53" w:rsidP="00827869">
      <w:pPr>
        <w:pStyle w:val="Ttulo2"/>
      </w:pPr>
      <w:bookmarkStart w:id="38" w:name="_Toc10496471"/>
      <w:r>
        <w:t>Construção do Módulo GPS</w:t>
      </w:r>
      <w:bookmarkEnd w:id="38"/>
    </w:p>
    <w:p w14:paraId="6FCCF4F4" w14:textId="77777777" w:rsidR="00A75F53" w:rsidRDefault="00A75F53" w:rsidP="00A75F53">
      <w:r>
        <w:t xml:space="preserve">Módulo que vai alimentar o banco de dados com a localização dos equipamentos. </w:t>
      </w:r>
    </w:p>
    <w:p w14:paraId="24DE287B" w14:textId="77777777" w:rsidR="00A75F53" w:rsidRDefault="00A75F53" w:rsidP="00A75F53"/>
    <w:p w14:paraId="79C3C9A0" w14:textId="7A68A9C4" w:rsidR="00A75F53" w:rsidRDefault="00A75F53" w:rsidP="00827869">
      <w:pPr>
        <w:pStyle w:val="Ttulo2"/>
      </w:pPr>
      <w:bookmarkStart w:id="39" w:name="_Toc10496472"/>
      <w:r>
        <w:lastRenderedPageBreak/>
        <w:t>Montando o banco de dados do sistema</w:t>
      </w:r>
      <w:bookmarkEnd w:id="39"/>
    </w:p>
    <w:p w14:paraId="671B023F" w14:textId="464605F8" w:rsidR="00A75F53" w:rsidRDefault="00A75F53" w:rsidP="00A75F53">
      <w:r>
        <w:t xml:space="preserve">Será modelado um banco de dados com todas as tabelas com colunas e relações </w:t>
      </w:r>
      <w:r w:rsidR="00827869">
        <w:t>necessárias</w:t>
      </w:r>
      <w:r>
        <w:t xml:space="preserve"> para atender o objetivo do projeto. </w:t>
      </w:r>
    </w:p>
    <w:p w14:paraId="1232264C" w14:textId="77777777" w:rsidR="00A75F53" w:rsidRDefault="00A75F53" w:rsidP="00A75F53"/>
    <w:p w14:paraId="28F3EB4E" w14:textId="5C4C9AE3" w:rsidR="00A75F53" w:rsidRDefault="00A75F53" w:rsidP="00827869">
      <w:pPr>
        <w:pStyle w:val="Ttulo2"/>
      </w:pPr>
      <w:bookmarkStart w:id="40" w:name="_Toc10496473"/>
      <w:r>
        <w:t>Desenvolvimento da interface web</w:t>
      </w:r>
      <w:bookmarkEnd w:id="40"/>
    </w:p>
    <w:p w14:paraId="3096E3EE" w14:textId="03189BBC" w:rsidR="00A75F53" w:rsidRDefault="00A75F53" w:rsidP="00A75F53">
      <w:r>
        <w:t xml:space="preserve">Com o banco de dados modelado, inicia o desenvolvimento da interface web do sistema. Para o desenvolvimento dessa interface irá ser utilizado principalmente </w:t>
      </w:r>
      <w:r w:rsidR="00827869">
        <w:t>frameworks</w:t>
      </w:r>
      <w:r>
        <w:t xml:space="preserve">, que facilitam o </w:t>
      </w:r>
      <w:r w:rsidR="00827869">
        <w:t>desenvolvimento</w:t>
      </w:r>
      <w:r>
        <w:t>.</w:t>
      </w:r>
    </w:p>
    <w:p w14:paraId="27B2FE13" w14:textId="77777777" w:rsidR="00A75F53" w:rsidRDefault="00A75F53" w:rsidP="00A75F53"/>
    <w:p w14:paraId="18C9E5DD" w14:textId="5CE9E67F" w:rsidR="00A75F53" w:rsidRDefault="00A75F53" w:rsidP="00827869">
      <w:pPr>
        <w:pStyle w:val="Ttulo2"/>
      </w:pPr>
      <w:bookmarkStart w:id="41" w:name="_Toc10496474"/>
      <w:r>
        <w:t>Integração do Hardware e Software</w:t>
      </w:r>
      <w:bookmarkEnd w:id="41"/>
    </w:p>
    <w:p w14:paraId="1484034A" w14:textId="77777777" w:rsidR="00A75F53" w:rsidRDefault="00A75F53" w:rsidP="00A75F53"/>
    <w:p w14:paraId="277EE39C" w14:textId="77777777" w:rsidR="00A75F53" w:rsidRDefault="00A75F53" w:rsidP="00A75F53">
      <w:r>
        <w:t>Será feito a integração do hardware e do software, com os dois funcionando em conjunto, fazendo os devidos concertos.</w:t>
      </w:r>
    </w:p>
    <w:p w14:paraId="49EE9437" w14:textId="77777777" w:rsidR="00A75F53" w:rsidRDefault="00A75F53" w:rsidP="00A75F53"/>
    <w:p w14:paraId="60B8D2D4" w14:textId="033EBBD9" w:rsidR="00A75F53" w:rsidRDefault="00A75F53" w:rsidP="00827869">
      <w:pPr>
        <w:pStyle w:val="Ttulo2"/>
      </w:pPr>
      <w:bookmarkStart w:id="42" w:name="_Toc10496475"/>
      <w:r>
        <w:t>Testes e validações</w:t>
      </w:r>
      <w:bookmarkEnd w:id="42"/>
    </w:p>
    <w:p w14:paraId="2D7CE87B" w14:textId="77777777" w:rsidR="00A75F53" w:rsidRDefault="00A75F53" w:rsidP="00A75F53"/>
    <w:p w14:paraId="2BEF8BE1" w14:textId="77777777" w:rsidR="00A75F53" w:rsidRDefault="00A75F53" w:rsidP="00A75F53">
      <w:r>
        <w:t>Com o sistema em operação, realize as verificações e testes para validar sua operação de maneira estável. Com isso, o sistema foi validado e dado como pronto para ser utilizado no controle de empréstimos de equipamentos.</w:t>
      </w:r>
    </w:p>
    <w:p w14:paraId="1FD5FE5F" w14:textId="77777777" w:rsidR="00A75F53" w:rsidRDefault="00A75F53" w:rsidP="00A75F53"/>
    <w:p w14:paraId="6F8C4EDC" w14:textId="14437D02" w:rsidR="00A75F53" w:rsidRDefault="00A75F53" w:rsidP="00827869">
      <w:pPr>
        <w:pStyle w:val="Ttulo2"/>
      </w:pPr>
      <w:bookmarkStart w:id="43" w:name="_Toc10496476"/>
      <w:r>
        <w:t>Lições Aprendidas</w:t>
      </w:r>
      <w:bookmarkEnd w:id="43"/>
    </w:p>
    <w:p w14:paraId="7ABD3841" w14:textId="5C34A46F" w:rsidR="0076010F" w:rsidRDefault="00A75F53" w:rsidP="002962C2">
      <w:r>
        <w:t>Aqui irá registrar tudo que foi aprendido durante o desenvolvimento do projeto. Nesta parte será focado no relatório e na apresentação final.</w:t>
      </w:r>
      <w:bookmarkEnd w:id="12"/>
      <w:r w:rsidR="0076010F">
        <w:br w:type="page"/>
      </w:r>
    </w:p>
    <w:p w14:paraId="48240675" w14:textId="38585460" w:rsidR="00E97582" w:rsidRDefault="00827869" w:rsidP="004E421B">
      <w:pPr>
        <w:pStyle w:val="Ttulo1"/>
      </w:pPr>
      <w:bookmarkStart w:id="44" w:name="_Toc523964459"/>
      <w:bookmarkStart w:id="45" w:name="_Toc10496477"/>
      <w:r w:rsidRPr="00827869">
        <w:lastRenderedPageBreak/>
        <w:t>Cronograma de execução</w:t>
      </w:r>
      <w:bookmarkEnd w:id="45"/>
    </w:p>
    <w:p w14:paraId="60176D24" w14:textId="77777777" w:rsidR="00827869" w:rsidRDefault="00827869" w:rsidP="00827869">
      <w:pPr>
        <w:pStyle w:val="Corpodetexto"/>
      </w:pPr>
      <w:r>
        <w:t>A seguir apresenta a lista contendo todas as atividades previstas.</w:t>
      </w:r>
    </w:p>
    <w:p w14:paraId="7DC2FAD5" w14:textId="77777777" w:rsidR="00827869" w:rsidRDefault="00827869" w:rsidP="00827869">
      <w:pPr>
        <w:pStyle w:val="Corpodetexto"/>
      </w:pPr>
    </w:p>
    <w:p w14:paraId="58BA546F" w14:textId="480BF59A" w:rsidR="00827869" w:rsidRDefault="00827869" w:rsidP="00827869">
      <w:pPr>
        <w:pStyle w:val="Corpodetexto"/>
        <w:numPr>
          <w:ilvl w:val="0"/>
          <w:numId w:val="37"/>
        </w:numPr>
      </w:pPr>
      <w:r w:rsidRPr="00827869">
        <w:rPr>
          <w:b/>
        </w:rPr>
        <w:t>Pesquisar e Revisar os Requisitos Para o Projeto:</w:t>
      </w:r>
      <w:r>
        <w:t xml:space="preserve"> Realizar pesquisas para encontrar </w:t>
      </w:r>
      <w:r w:rsidR="00632F44">
        <w:t>as melhoras</w:t>
      </w:r>
      <w:r>
        <w:t xml:space="preserve"> formas de desenvolver o projeto e também revisar os requisitos do projeto, fazendo sugestões de alterações que forem </w:t>
      </w:r>
      <w:r w:rsidR="008C4C0F">
        <w:t>necessárias</w:t>
      </w:r>
      <w:r>
        <w:t>;</w:t>
      </w:r>
    </w:p>
    <w:p w14:paraId="7F4609AD" w14:textId="75A8CAF0" w:rsidR="00827869" w:rsidRDefault="00827869" w:rsidP="00827869">
      <w:pPr>
        <w:pStyle w:val="Corpodetexto"/>
        <w:numPr>
          <w:ilvl w:val="0"/>
          <w:numId w:val="37"/>
        </w:numPr>
      </w:pPr>
      <w:r w:rsidRPr="00827869">
        <w:rPr>
          <w:b/>
        </w:rPr>
        <w:t>Discutir e Brainstorm:</w:t>
      </w:r>
      <w:r>
        <w:t xml:space="preserve"> Discutir com orientador as ideias encontradas em pesquisas e os requisitos do projeto;</w:t>
      </w:r>
    </w:p>
    <w:p w14:paraId="3CEE2C81" w14:textId="0E8C51DA" w:rsidR="00827869" w:rsidRDefault="00827869" w:rsidP="00827869">
      <w:pPr>
        <w:pStyle w:val="Corpodetexto"/>
        <w:numPr>
          <w:ilvl w:val="0"/>
          <w:numId w:val="37"/>
        </w:numPr>
      </w:pPr>
      <w:r w:rsidRPr="008C4C0F">
        <w:rPr>
          <w:b/>
        </w:rPr>
        <w:t>Definir melhores meios, ferramentas e requisitos:</w:t>
      </w:r>
      <w:r>
        <w:t xml:space="preserve"> Aqui terá todos definidos todos os meios, ferramentas e requisitos, conclusão das tarefas 1 e 2;</w:t>
      </w:r>
    </w:p>
    <w:p w14:paraId="182E380B" w14:textId="512CF551" w:rsidR="00827869" w:rsidRDefault="00827869" w:rsidP="00827869">
      <w:pPr>
        <w:pStyle w:val="Corpodetexto"/>
        <w:numPr>
          <w:ilvl w:val="0"/>
          <w:numId w:val="37"/>
        </w:numPr>
      </w:pPr>
      <w:r w:rsidRPr="008C4C0F">
        <w:rPr>
          <w:b/>
        </w:rPr>
        <w:t>Realizar a solicitação de materiais:</w:t>
      </w:r>
      <w:r>
        <w:t xml:space="preserve"> Aqui será feito a compra principalmente de componentes e microcontroladores </w:t>
      </w:r>
      <w:r w:rsidR="008C4C0F">
        <w:t>necessários</w:t>
      </w:r>
      <w:r>
        <w:t xml:space="preserve"> para que seja montado os circuitos dos sistemas embarcados. Será adquirido também um servidor onde hospedará o banco de dados e a interface web;</w:t>
      </w:r>
    </w:p>
    <w:p w14:paraId="4028B60B" w14:textId="24883284" w:rsidR="00827869" w:rsidRDefault="00827869" w:rsidP="00827869">
      <w:pPr>
        <w:pStyle w:val="Corpodetexto"/>
        <w:numPr>
          <w:ilvl w:val="0"/>
          <w:numId w:val="37"/>
        </w:numPr>
      </w:pPr>
      <w:r w:rsidRPr="008C4C0F">
        <w:rPr>
          <w:b/>
        </w:rPr>
        <w:t xml:space="preserve">Construir um banco de dados </w:t>
      </w:r>
      <w:r w:rsidR="00632F44" w:rsidRPr="008C4C0F">
        <w:rPr>
          <w:b/>
        </w:rPr>
        <w:t>e registrar</w:t>
      </w:r>
      <w:r w:rsidRPr="008C4C0F">
        <w:rPr>
          <w:b/>
        </w:rPr>
        <w:t xml:space="preserve"> as Lições Aprendidas</w:t>
      </w:r>
      <w:r w:rsidR="00E36486">
        <w:rPr>
          <w:b/>
        </w:rPr>
        <w:t xml:space="preserve"> para Escrita do Relatório</w:t>
      </w:r>
      <w:r w:rsidRPr="008C4C0F">
        <w:rPr>
          <w:b/>
        </w:rPr>
        <w:t>:</w:t>
      </w:r>
      <w:r>
        <w:t xml:space="preserve"> Aqui será modelado um banco de dados com todas as tabelas, colunas e relações </w:t>
      </w:r>
      <w:r w:rsidR="008C4C0F">
        <w:t>necessárias</w:t>
      </w:r>
      <w:r>
        <w:t xml:space="preserve"> para atender o objetivo do projeto. Terá que registrar as lições aprendidas para que seja abordado no relatório de TCC;</w:t>
      </w:r>
    </w:p>
    <w:p w14:paraId="74DC98BD" w14:textId="52135AAD" w:rsidR="00827869" w:rsidRDefault="00827869" w:rsidP="00827869">
      <w:pPr>
        <w:pStyle w:val="Corpodetexto"/>
        <w:numPr>
          <w:ilvl w:val="0"/>
          <w:numId w:val="37"/>
        </w:numPr>
      </w:pPr>
      <w:r w:rsidRPr="00632F44">
        <w:rPr>
          <w:b/>
        </w:rPr>
        <w:t>Construir circuitos necessários para a utilização do leitor de código de barras e Registrar Lições Aprendidas</w:t>
      </w:r>
      <w:r w:rsidR="00E36486">
        <w:rPr>
          <w:b/>
        </w:rPr>
        <w:t xml:space="preserve"> </w:t>
      </w:r>
      <w:r w:rsidR="00E36486">
        <w:rPr>
          <w:b/>
        </w:rPr>
        <w:t>para Escrita do Relatório</w:t>
      </w:r>
      <w:r w:rsidRPr="00632F44">
        <w:rPr>
          <w:b/>
        </w:rPr>
        <w:t>:</w:t>
      </w:r>
      <w:r w:rsidR="00632F44">
        <w:t xml:space="preserve"> </w:t>
      </w:r>
      <w:r>
        <w:t>Terá que montar um circuito que permite a leitura do código de barras para identificação do equipamento e da matrícula do aluno;</w:t>
      </w:r>
    </w:p>
    <w:p w14:paraId="4DDC7535" w14:textId="1998515F" w:rsidR="00827869" w:rsidRDefault="00827869" w:rsidP="00827869">
      <w:pPr>
        <w:pStyle w:val="Corpodetexto"/>
        <w:numPr>
          <w:ilvl w:val="0"/>
          <w:numId w:val="37"/>
        </w:numPr>
      </w:pPr>
      <w:r w:rsidRPr="00632F44">
        <w:rPr>
          <w:b/>
        </w:rPr>
        <w:t>Construir circuitos necessários para mostrar a localização do equipamento e Registrar Lições Aprendidas</w:t>
      </w:r>
      <w:r w:rsidR="00E36486">
        <w:rPr>
          <w:b/>
        </w:rPr>
        <w:t xml:space="preserve"> </w:t>
      </w:r>
      <w:r w:rsidR="00E36486">
        <w:rPr>
          <w:b/>
        </w:rPr>
        <w:t>para Escrita do Relatório</w:t>
      </w:r>
      <w:r w:rsidRPr="00632F44">
        <w:rPr>
          <w:b/>
        </w:rPr>
        <w:t>:</w:t>
      </w:r>
      <w:r>
        <w:t xml:space="preserve"> Será desenvolvido um circuito com GPS que permite saber a localização do </w:t>
      </w:r>
      <w:r w:rsidR="00632F44">
        <w:t>equipamento</w:t>
      </w:r>
      <w:r>
        <w:t>;</w:t>
      </w:r>
    </w:p>
    <w:p w14:paraId="1D89577C" w14:textId="03766DA0" w:rsidR="00827869" w:rsidRDefault="00827869" w:rsidP="00827869">
      <w:pPr>
        <w:pStyle w:val="Corpodetexto"/>
        <w:numPr>
          <w:ilvl w:val="0"/>
          <w:numId w:val="37"/>
        </w:numPr>
      </w:pPr>
      <w:r w:rsidRPr="00632F44">
        <w:rPr>
          <w:b/>
        </w:rPr>
        <w:t xml:space="preserve">Construir a interface de interação direta com o usuário </w:t>
      </w:r>
      <w:r w:rsidR="00632F44" w:rsidRPr="00632F44">
        <w:rPr>
          <w:b/>
        </w:rPr>
        <w:t>e registrar</w:t>
      </w:r>
      <w:r w:rsidRPr="00632F44">
        <w:rPr>
          <w:b/>
        </w:rPr>
        <w:t xml:space="preserve"> as Lições Aprendidas</w:t>
      </w:r>
      <w:r w:rsidR="00E36486">
        <w:rPr>
          <w:b/>
        </w:rPr>
        <w:t xml:space="preserve"> para Escrita do Relatório</w:t>
      </w:r>
      <w:r w:rsidRPr="00632F44">
        <w:rPr>
          <w:b/>
        </w:rPr>
        <w:t>:</w:t>
      </w:r>
      <w:r>
        <w:t xml:space="preserve"> Será desenvolvido uma interface que atende todos os requisitos do projeto, mas não importando com seu aspecto visual. Deve-se também registar as lições aprendidas;</w:t>
      </w:r>
    </w:p>
    <w:p w14:paraId="38EDF2BC" w14:textId="71584ADE" w:rsidR="00827869" w:rsidRDefault="00827869" w:rsidP="00827869">
      <w:pPr>
        <w:pStyle w:val="Corpodetexto"/>
        <w:numPr>
          <w:ilvl w:val="0"/>
          <w:numId w:val="37"/>
        </w:numPr>
      </w:pPr>
      <w:r w:rsidRPr="00632F44">
        <w:rPr>
          <w:b/>
        </w:rPr>
        <w:t xml:space="preserve">Tornar apresentação do software mais amigável o possível </w:t>
      </w:r>
      <w:r w:rsidR="00632F44" w:rsidRPr="00632F44">
        <w:rPr>
          <w:b/>
        </w:rPr>
        <w:t>e registrar</w:t>
      </w:r>
      <w:r w:rsidRPr="00632F44">
        <w:rPr>
          <w:b/>
        </w:rPr>
        <w:t xml:space="preserve"> lições aprendidas</w:t>
      </w:r>
      <w:r w:rsidR="00E36486">
        <w:rPr>
          <w:b/>
        </w:rPr>
        <w:t xml:space="preserve"> para Escrita do Relatório</w:t>
      </w:r>
      <w:r w:rsidRPr="00632F44">
        <w:rPr>
          <w:b/>
        </w:rPr>
        <w:t>:</w:t>
      </w:r>
      <w:r>
        <w:t xml:space="preserve"> Essa tarefa tem que fazer com </w:t>
      </w:r>
      <w:r w:rsidR="00632F44">
        <w:t>que o</w:t>
      </w:r>
      <w:r>
        <w:t xml:space="preserve"> usuário </w:t>
      </w:r>
      <w:r>
        <w:lastRenderedPageBreak/>
        <w:t xml:space="preserve">consiga interagir com a interface de forma rápida, intuitiva e sem dificuldades suas funções. Aqui </w:t>
      </w:r>
      <w:r w:rsidR="00632F44">
        <w:t>precisa</w:t>
      </w:r>
      <w:r>
        <w:t xml:space="preserve"> </w:t>
      </w:r>
      <w:r w:rsidR="00632F44">
        <w:t>mexer</w:t>
      </w:r>
      <w:r>
        <w:t xml:space="preserve"> no aspecto visual </w:t>
      </w:r>
      <w:r w:rsidR="00632F44">
        <w:t>da página</w:t>
      </w:r>
      <w:r>
        <w:t xml:space="preserve"> web; </w:t>
      </w:r>
    </w:p>
    <w:p w14:paraId="1B85E31A" w14:textId="1C4D9FD3" w:rsidR="00827869" w:rsidRDefault="00827869" w:rsidP="00827869">
      <w:pPr>
        <w:pStyle w:val="Corpodetexto"/>
        <w:numPr>
          <w:ilvl w:val="0"/>
          <w:numId w:val="37"/>
        </w:numPr>
      </w:pPr>
      <w:r w:rsidRPr="00632F44">
        <w:rPr>
          <w:b/>
        </w:rPr>
        <w:t>Instalar e Configurar o Servidor para os responsáveis do laboratório terem acesso:</w:t>
      </w:r>
      <w:r w:rsidR="00632F44">
        <w:t xml:space="preserve"> </w:t>
      </w:r>
      <w:r>
        <w:t>No final dessa tarefa terá que ter um computador no laboratório com acesso ao banco de dados e a interface web para registrar os empréstimos;</w:t>
      </w:r>
    </w:p>
    <w:p w14:paraId="7A6616E3" w14:textId="3AFF12DF" w:rsidR="00827869" w:rsidRDefault="00827869" w:rsidP="00827869">
      <w:pPr>
        <w:pStyle w:val="Corpodetexto"/>
        <w:numPr>
          <w:ilvl w:val="0"/>
          <w:numId w:val="37"/>
        </w:numPr>
      </w:pPr>
      <w:r w:rsidRPr="00632F44">
        <w:rPr>
          <w:b/>
        </w:rPr>
        <w:t>Fazer a junção do hardware com software:</w:t>
      </w:r>
      <w:r>
        <w:t xml:space="preserve"> Será feito aqui a integração dos circuitos desenvolvidos com a parte de interface web.</w:t>
      </w:r>
    </w:p>
    <w:p w14:paraId="3988F661" w14:textId="3742E6A6" w:rsidR="00827869" w:rsidRDefault="00827869" w:rsidP="00827869">
      <w:pPr>
        <w:pStyle w:val="Corpodetexto"/>
        <w:numPr>
          <w:ilvl w:val="0"/>
          <w:numId w:val="37"/>
        </w:numPr>
      </w:pPr>
      <w:r w:rsidRPr="00632F44">
        <w:rPr>
          <w:b/>
        </w:rPr>
        <w:t>Validar e Testes</w:t>
      </w:r>
      <w:r w:rsidR="00E36486">
        <w:rPr>
          <w:b/>
        </w:rPr>
        <w:t xml:space="preserve"> e Registrar Lições Aprendidas </w:t>
      </w:r>
      <w:r w:rsidR="00E36486">
        <w:rPr>
          <w:b/>
        </w:rPr>
        <w:t>para Escrita do Relatório</w:t>
      </w:r>
      <w:bookmarkStart w:id="46" w:name="_GoBack"/>
      <w:bookmarkEnd w:id="46"/>
      <w:r w:rsidRPr="00632F44">
        <w:rPr>
          <w:b/>
        </w:rPr>
        <w:t>:</w:t>
      </w:r>
      <w:r>
        <w:t xml:space="preserve"> Irá fazer validações e testes para ter certeza que o projeto está exercendo as suas funções de maneira correta;</w:t>
      </w:r>
    </w:p>
    <w:p w14:paraId="5660C114" w14:textId="38BFCA19" w:rsidR="00827869" w:rsidRDefault="00827869" w:rsidP="00827869">
      <w:pPr>
        <w:pStyle w:val="Corpodetexto"/>
        <w:numPr>
          <w:ilvl w:val="0"/>
          <w:numId w:val="37"/>
        </w:numPr>
      </w:pPr>
      <w:r w:rsidRPr="00E96BD5">
        <w:rPr>
          <w:b/>
        </w:rPr>
        <w:t>Fazer o relatório:</w:t>
      </w:r>
      <w:r>
        <w:t xml:space="preserve"> Nesta atividade será finalizado o relatório para o TCC</w:t>
      </w:r>
      <w:r w:rsidR="00797C3A">
        <w:t>, tendo já obtido as lições aprendidas para a escrito do relatório</w:t>
      </w:r>
      <w:r>
        <w:t>;</w:t>
      </w:r>
    </w:p>
    <w:p w14:paraId="47C0F702" w14:textId="77777777" w:rsidR="00E96BD5" w:rsidRDefault="00827869" w:rsidP="00E96BD5">
      <w:pPr>
        <w:pStyle w:val="Corpodetexto"/>
        <w:numPr>
          <w:ilvl w:val="0"/>
          <w:numId w:val="37"/>
        </w:numPr>
      </w:pPr>
      <w:r w:rsidRPr="00E96BD5">
        <w:rPr>
          <w:b/>
        </w:rPr>
        <w:t>Preparar Apresentação:</w:t>
      </w:r>
      <w:r>
        <w:t xml:space="preserve"> Será feito os slides e o preparado o conteúdo oral;</w:t>
      </w:r>
    </w:p>
    <w:p w14:paraId="3064A0FE" w14:textId="099FC6AC" w:rsidR="00827869" w:rsidRDefault="00827869" w:rsidP="00D42517">
      <w:pPr>
        <w:pStyle w:val="Corpodetexto"/>
        <w:ind w:left="720"/>
      </w:pPr>
    </w:p>
    <w:p w14:paraId="1F80FC07" w14:textId="7FBF88F8" w:rsidR="00827869" w:rsidRDefault="00827869" w:rsidP="00827869">
      <w:pPr>
        <w:pStyle w:val="Corpodetexto"/>
      </w:pPr>
      <w:r>
        <w:t xml:space="preserve">O </w:t>
      </w:r>
      <w:r w:rsidR="00A86BAA">
        <w:t>Quadro 1</w:t>
      </w:r>
      <w:r>
        <w:t xml:space="preserve"> mostra o tempo das atividades nos respectivos meses de agosto, </w:t>
      </w:r>
      <w:r w:rsidR="005434EB">
        <w:t>setembro</w:t>
      </w:r>
      <w:r>
        <w:t>, outubro, novembro e dezembro respectivamente.</w:t>
      </w:r>
    </w:p>
    <w:p w14:paraId="50F9719A" w14:textId="65E95C6F" w:rsidR="002962C2" w:rsidRDefault="00827869" w:rsidP="00A86BAA">
      <w:pPr>
        <w:pStyle w:val="Corpodetexto"/>
        <w:rPr>
          <w:iCs/>
        </w:rPr>
      </w:pPr>
      <w:r>
        <w:t xml:space="preserve"> </w:t>
      </w:r>
    </w:p>
    <w:p w14:paraId="0C8801AE" w14:textId="77777777" w:rsidR="002962C2" w:rsidRDefault="002962C2" w:rsidP="002962C2">
      <w:pPr>
        <w:rPr>
          <w:iCs/>
        </w:rPr>
      </w:pPr>
    </w:p>
    <w:p w14:paraId="58B536CB" w14:textId="77777777" w:rsidR="002962C2" w:rsidRDefault="002962C2" w:rsidP="002962C2">
      <w:pPr>
        <w:spacing w:line="240" w:lineRule="auto"/>
        <w:jc w:val="left"/>
        <w:rPr>
          <w:sz w:val="20"/>
        </w:rPr>
      </w:pPr>
      <w:r>
        <w:br w:type="page"/>
      </w:r>
    </w:p>
    <w:p w14:paraId="3B03E7A2" w14:textId="77777777" w:rsidR="002962C2" w:rsidRDefault="002962C2" w:rsidP="002962C2">
      <w:pPr>
        <w:pStyle w:val="Legenda"/>
        <w:ind w:left="1701"/>
        <w:rPr>
          <w:iCs/>
        </w:rPr>
      </w:pPr>
      <w:bookmarkStart w:id="47" w:name="_Ref9278507"/>
      <w:bookmarkStart w:id="48" w:name="_Toc10496437"/>
      <w:r>
        <w:lastRenderedPageBreak/>
        <w:t xml:space="preserve">Quadro </w:t>
      </w:r>
      <w:fldSimple w:instr=" SEQ Quadro \* ARABIC ">
        <w:r>
          <w:rPr>
            <w:noProof/>
          </w:rPr>
          <w:t>1</w:t>
        </w:r>
      </w:fldSimple>
      <w:bookmarkEnd w:id="47"/>
      <w:r>
        <w:t xml:space="preserve"> – Cronograma de execução das atividades previstas</w:t>
      </w:r>
      <w:bookmarkEnd w:id="48"/>
    </w:p>
    <w:tbl>
      <w:tblPr>
        <w:tblStyle w:val="Tabelacomgrade"/>
        <w:tblW w:w="9062" w:type="dxa"/>
        <w:jc w:val="center"/>
        <w:tblLook w:val="04A0" w:firstRow="1" w:lastRow="0" w:firstColumn="1" w:lastColumn="0" w:noHBand="0" w:noVBand="1"/>
      </w:tblPr>
      <w:tblGrid>
        <w:gridCol w:w="713"/>
        <w:gridCol w:w="459"/>
        <w:gridCol w:w="651"/>
        <w:gridCol w:w="651"/>
        <w:gridCol w:w="651"/>
        <w:gridCol w:w="651"/>
        <w:gridCol w:w="651"/>
        <w:gridCol w:w="515"/>
        <w:gridCol w:w="515"/>
        <w:gridCol w:w="515"/>
        <w:gridCol w:w="515"/>
        <w:gridCol w:w="515"/>
        <w:gridCol w:w="515"/>
        <w:gridCol w:w="515"/>
        <w:gridCol w:w="515"/>
        <w:gridCol w:w="515"/>
      </w:tblGrid>
      <w:tr w:rsidR="004F77A8" w:rsidRPr="00207261" w14:paraId="4041EED8" w14:textId="45041337" w:rsidTr="009C0C91">
        <w:trPr>
          <w:cantSplit/>
          <w:trHeight w:val="283"/>
          <w:jc w:val="center"/>
        </w:trPr>
        <w:tc>
          <w:tcPr>
            <w:tcW w:w="713" w:type="dxa"/>
            <w:vMerge w:val="restart"/>
            <w:textDirection w:val="btLr"/>
            <w:vAlign w:val="center"/>
          </w:tcPr>
          <w:p w14:paraId="1FD9FC2F" w14:textId="77777777" w:rsidR="004F77A8" w:rsidRPr="00207261" w:rsidRDefault="004F77A8" w:rsidP="00FC2177">
            <w:pPr>
              <w:spacing w:line="240" w:lineRule="auto"/>
              <w:jc w:val="center"/>
              <w:rPr>
                <w:iCs/>
                <w:sz w:val="20"/>
              </w:rPr>
            </w:pPr>
            <w:r w:rsidRPr="00207261">
              <w:rPr>
                <w:iCs/>
                <w:sz w:val="20"/>
              </w:rPr>
              <w:t>Dezembro</w:t>
            </w:r>
            <w:r>
              <w:rPr>
                <w:iCs/>
                <w:sz w:val="20"/>
              </w:rPr>
              <w:br/>
            </w:r>
            <w:r w:rsidRPr="00207261">
              <w:rPr>
                <w:iCs/>
                <w:sz w:val="20"/>
              </w:rPr>
              <w:t>201</w:t>
            </w:r>
            <w:r>
              <w:rPr>
                <w:iCs/>
                <w:sz w:val="20"/>
              </w:rPr>
              <w:t>9</w:t>
            </w:r>
          </w:p>
        </w:tc>
        <w:tc>
          <w:tcPr>
            <w:tcW w:w="459" w:type="dxa"/>
            <w:textDirection w:val="btLr"/>
            <w:vAlign w:val="center"/>
          </w:tcPr>
          <w:p w14:paraId="08AC51BF" w14:textId="77777777" w:rsidR="004F77A8" w:rsidRPr="00207261" w:rsidRDefault="004F77A8" w:rsidP="00FC2177">
            <w:pPr>
              <w:spacing w:line="240" w:lineRule="auto"/>
              <w:jc w:val="center"/>
              <w:rPr>
                <w:iCs/>
                <w:sz w:val="20"/>
              </w:rPr>
            </w:pPr>
            <w:r w:rsidRPr="00207261">
              <w:rPr>
                <w:iCs/>
                <w:sz w:val="20"/>
              </w:rPr>
              <w:t>4</w:t>
            </w:r>
          </w:p>
        </w:tc>
        <w:tc>
          <w:tcPr>
            <w:tcW w:w="651" w:type="dxa"/>
            <w:textDirection w:val="btLr"/>
            <w:vAlign w:val="center"/>
          </w:tcPr>
          <w:p w14:paraId="55C8C87A" w14:textId="77777777" w:rsidR="004F77A8" w:rsidRPr="00207261" w:rsidRDefault="004F77A8" w:rsidP="00FC2177">
            <w:pPr>
              <w:spacing w:line="240" w:lineRule="auto"/>
              <w:jc w:val="center"/>
              <w:rPr>
                <w:iCs/>
                <w:sz w:val="20"/>
              </w:rPr>
            </w:pPr>
          </w:p>
        </w:tc>
        <w:tc>
          <w:tcPr>
            <w:tcW w:w="651" w:type="dxa"/>
            <w:textDirection w:val="btLr"/>
            <w:vAlign w:val="center"/>
          </w:tcPr>
          <w:p w14:paraId="12BFE416" w14:textId="77777777" w:rsidR="004F77A8" w:rsidRPr="00207261" w:rsidRDefault="004F77A8" w:rsidP="00FC2177">
            <w:pPr>
              <w:spacing w:line="240" w:lineRule="auto"/>
              <w:jc w:val="center"/>
              <w:rPr>
                <w:iCs/>
                <w:sz w:val="20"/>
              </w:rPr>
            </w:pPr>
          </w:p>
        </w:tc>
        <w:tc>
          <w:tcPr>
            <w:tcW w:w="651" w:type="dxa"/>
            <w:textDirection w:val="btLr"/>
            <w:vAlign w:val="center"/>
          </w:tcPr>
          <w:p w14:paraId="669DEBD1"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36CAA3C"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ACB9C9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A6476F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7C303D8"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D81F54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E8AFC4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7A5269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856CD7F" w14:textId="54421ED1"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AF4F2A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3B9A47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861F3E1" w14:textId="77777777" w:rsidR="004F77A8" w:rsidRPr="00207261" w:rsidRDefault="004F77A8" w:rsidP="00FC2177">
            <w:pPr>
              <w:spacing w:line="240" w:lineRule="auto"/>
              <w:jc w:val="center"/>
              <w:rPr>
                <w:iCs/>
                <w:sz w:val="20"/>
              </w:rPr>
            </w:pPr>
          </w:p>
        </w:tc>
      </w:tr>
      <w:tr w:rsidR="004F77A8" w:rsidRPr="00207261" w14:paraId="6C7E47F4" w14:textId="70D5E2D7" w:rsidTr="009C0C91">
        <w:trPr>
          <w:cantSplit/>
          <w:trHeight w:val="283"/>
          <w:jc w:val="center"/>
        </w:trPr>
        <w:tc>
          <w:tcPr>
            <w:tcW w:w="713" w:type="dxa"/>
            <w:vMerge/>
            <w:textDirection w:val="btLr"/>
            <w:vAlign w:val="center"/>
          </w:tcPr>
          <w:p w14:paraId="3C74A697" w14:textId="77777777" w:rsidR="004F77A8" w:rsidRPr="00207261" w:rsidRDefault="004F77A8" w:rsidP="00FC2177">
            <w:pPr>
              <w:spacing w:line="240" w:lineRule="auto"/>
              <w:jc w:val="center"/>
              <w:rPr>
                <w:iCs/>
                <w:sz w:val="20"/>
              </w:rPr>
            </w:pPr>
          </w:p>
        </w:tc>
        <w:tc>
          <w:tcPr>
            <w:tcW w:w="459" w:type="dxa"/>
            <w:textDirection w:val="btLr"/>
            <w:vAlign w:val="center"/>
          </w:tcPr>
          <w:p w14:paraId="6227CBB1" w14:textId="77777777" w:rsidR="004F77A8" w:rsidRPr="00207261" w:rsidRDefault="004F77A8" w:rsidP="00FC2177">
            <w:pPr>
              <w:spacing w:line="240" w:lineRule="auto"/>
              <w:jc w:val="center"/>
              <w:rPr>
                <w:iCs/>
                <w:sz w:val="20"/>
              </w:rPr>
            </w:pPr>
            <w:r w:rsidRPr="00207261">
              <w:rPr>
                <w:iCs/>
                <w:sz w:val="20"/>
              </w:rPr>
              <w:t>3</w:t>
            </w:r>
          </w:p>
        </w:tc>
        <w:tc>
          <w:tcPr>
            <w:tcW w:w="651" w:type="dxa"/>
            <w:textDirection w:val="btLr"/>
            <w:vAlign w:val="center"/>
          </w:tcPr>
          <w:p w14:paraId="2BBE212A" w14:textId="77777777" w:rsidR="004F77A8" w:rsidRPr="00207261" w:rsidRDefault="004F77A8" w:rsidP="00FC2177">
            <w:pPr>
              <w:spacing w:line="240" w:lineRule="auto"/>
              <w:jc w:val="center"/>
              <w:rPr>
                <w:iCs/>
                <w:sz w:val="20"/>
              </w:rPr>
            </w:pPr>
          </w:p>
        </w:tc>
        <w:tc>
          <w:tcPr>
            <w:tcW w:w="651" w:type="dxa"/>
            <w:textDirection w:val="btLr"/>
            <w:vAlign w:val="center"/>
          </w:tcPr>
          <w:p w14:paraId="380B1642" w14:textId="77777777" w:rsidR="004F77A8" w:rsidRPr="00207261" w:rsidRDefault="004F77A8" w:rsidP="00FC2177">
            <w:pPr>
              <w:spacing w:line="240" w:lineRule="auto"/>
              <w:jc w:val="center"/>
              <w:rPr>
                <w:iCs/>
                <w:sz w:val="20"/>
              </w:rPr>
            </w:pPr>
          </w:p>
        </w:tc>
        <w:tc>
          <w:tcPr>
            <w:tcW w:w="651" w:type="dxa"/>
            <w:textDirection w:val="btLr"/>
            <w:vAlign w:val="center"/>
          </w:tcPr>
          <w:p w14:paraId="1C61BF31"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CF06CC7"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E89EE0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61A9EA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DD72AA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0891A1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D6C4B7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A40315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08B5598" w14:textId="65C679EC"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F6D7BF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77B87D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86C45B8" w14:textId="77777777" w:rsidR="004F77A8" w:rsidRPr="00207261" w:rsidRDefault="004F77A8" w:rsidP="00FC2177">
            <w:pPr>
              <w:spacing w:line="240" w:lineRule="auto"/>
              <w:jc w:val="center"/>
              <w:rPr>
                <w:iCs/>
                <w:sz w:val="20"/>
              </w:rPr>
            </w:pPr>
          </w:p>
        </w:tc>
      </w:tr>
      <w:tr w:rsidR="004F77A8" w:rsidRPr="00207261" w14:paraId="15F642BE" w14:textId="4CBB882C" w:rsidTr="009C0C91">
        <w:trPr>
          <w:cantSplit/>
          <w:trHeight w:val="283"/>
          <w:jc w:val="center"/>
        </w:trPr>
        <w:tc>
          <w:tcPr>
            <w:tcW w:w="713" w:type="dxa"/>
            <w:vMerge/>
            <w:textDirection w:val="btLr"/>
            <w:vAlign w:val="center"/>
          </w:tcPr>
          <w:p w14:paraId="439B56AC" w14:textId="77777777" w:rsidR="004F77A8" w:rsidRPr="00207261" w:rsidRDefault="004F77A8" w:rsidP="00FC2177">
            <w:pPr>
              <w:spacing w:line="240" w:lineRule="auto"/>
              <w:jc w:val="center"/>
              <w:rPr>
                <w:iCs/>
                <w:sz w:val="20"/>
              </w:rPr>
            </w:pPr>
          </w:p>
        </w:tc>
        <w:tc>
          <w:tcPr>
            <w:tcW w:w="459" w:type="dxa"/>
            <w:textDirection w:val="btLr"/>
            <w:vAlign w:val="center"/>
          </w:tcPr>
          <w:p w14:paraId="3958E837" w14:textId="77777777" w:rsidR="004F77A8" w:rsidRPr="00207261" w:rsidRDefault="004F77A8" w:rsidP="00FC2177">
            <w:pPr>
              <w:spacing w:line="240" w:lineRule="auto"/>
              <w:jc w:val="center"/>
              <w:rPr>
                <w:iCs/>
                <w:sz w:val="20"/>
              </w:rPr>
            </w:pPr>
            <w:r w:rsidRPr="00207261">
              <w:rPr>
                <w:iCs/>
                <w:sz w:val="20"/>
              </w:rPr>
              <w:t>2</w:t>
            </w:r>
          </w:p>
        </w:tc>
        <w:tc>
          <w:tcPr>
            <w:tcW w:w="651" w:type="dxa"/>
            <w:textDirection w:val="btLr"/>
            <w:vAlign w:val="center"/>
          </w:tcPr>
          <w:p w14:paraId="22D156C1" w14:textId="77777777" w:rsidR="004F77A8" w:rsidRPr="00207261" w:rsidRDefault="004F77A8" w:rsidP="00FC2177">
            <w:pPr>
              <w:spacing w:line="240" w:lineRule="auto"/>
              <w:jc w:val="center"/>
              <w:rPr>
                <w:iCs/>
                <w:sz w:val="20"/>
              </w:rPr>
            </w:pPr>
          </w:p>
        </w:tc>
        <w:tc>
          <w:tcPr>
            <w:tcW w:w="651" w:type="dxa"/>
            <w:textDirection w:val="btLr"/>
            <w:vAlign w:val="center"/>
          </w:tcPr>
          <w:p w14:paraId="53F9FC9C" w14:textId="77777777" w:rsidR="004F77A8" w:rsidRPr="00207261" w:rsidRDefault="004F77A8" w:rsidP="00FC2177">
            <w:pPr>
              <w:spacing w:line="240" w:lineRule="auto"/>
              <w:jc w:val="center"/>
              <w:rPr>
                <w:iCs/>
                <w:sz w:val="20"/>
              </w:rPr>
            </w:pPr>
          </w:p>
        </w:tc>
        <w:tc>
          <w:tcPr>
            <w:tcW w:w="651" w:type="dxa"/>
            <w:shd w:val="clear" w:color="auto" w:fill="auto"/>
            <w:textDirection w:val="btLr"/>
            <w:vAlign w:val="center"/>
          </w:tcPr>
          <w:p w14:paraId="385CC5FD"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A24422A"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C0B3B7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19C236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6678838"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DFE7F18"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353343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5678C4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78325D1" w14:textId="5BB2CCCC"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A23074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4296EC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163E224" w14:textId="77777777" w:rsidR="004F77A8" w:rsidRPr="00207261" w:rsidRDefault="004F77A8" w:rsidP="00FC2177">
            <w:pPr>
              <w:spacing w:line="240" w:lineRule="auto"/>
              <w:jc w:val="center"/>
              <w:rPr>
                <w:iCs/>
                <w:sz w:val="20"/>
              </w:rPr>
            </w:pPr>
          </w:p>
        </w:tc>
      </w:tr>
      <w:tr w:rsidR="004F77A8" w:rsidRPr="00207261" w14:paraId="6A3E1410" w14:textId="7FE756F7" w:rsidTr="00A32C4F">
        <w:trPr>
          <w:cantSplit/>
          <w:trHeight w:val="283"/>
          <w:jc w:val="center"/>
        </w:trPr>
        <w:tc>
          <w:tcPr>
            <w:tcW w:w="713" w:type="dxa"/>
            <w:vMerge/>
            <w:textDirection w:val="btLr"/>
            <w:vAlign w:val="center"/>
          </w:tcPr>
          <w:p w14:paraId="236B3111" w14:textId="77777777" w:rsidR="004F77A8" w:rsidRPr="00207261" w:rsidRDefault="004F77A8" w:rsidP="00FC2177">
            <w:pPr>
              <w:spacing w:line="240" w:lineRule="auto"/>
              <w:jc w:val="center"/>
              <w:rPr>
                <w:iCs/>
                <w:sz w:val="20"/>
              </w:rPr>
            </w:pPr>
          </w:p>
        </w:tc>
        <w:tc>
          <w:tcPr>
            <w:tcW w:w="459" w:type="dxa"/>
            <w:textDirection w:val="btLr"/>
            <w:vAlign w:val="center"/>
          </w:tcPr>
          <w:p w14:paraId="62461BEF" w14:textId="77777777" w:rsidR="004F77A8" w:rsidRPr="00207261" w:rsidRDefault="004F77A8" w:rsidP="00FC2177">
            <w:pPr>
              <w:spacing w:line="240" w:lineRule="auto"/>
              <w:jc w:val="center"/>
              <w:rPr>
                <w:iCs/>
                <w:sz w:val="20"/>
              </w:rPr>
            </w:pPr>
            <w:r w:rsidRPr="00207261">
              <w:rPr>
                <w:iCs/>
                <w:sz w:val="20"/>
              </w:rPr>
              <w:t>1</w:t>
            </w:r>
          </w:p>
        </w:tc>
        <w:tc>
          <w:tcPr>
            <w:tcW w:w="651" w:type="dxa"/>
            <w:textDirection w:val="btLr"/>
            <w:vAlign w:val="center"/>
          </w:tcPr>
          <w:p w14:paraId="36AA99F5" w14:textId="77777777" w:rsidR="004F77A8" w:rsidRPr="00207261" w:rsidRDefault="004F77A8" w:rsidP="00FC2177">
            <w:pPr>
              <w:spacing w:line="240" w:lineRule="auto"/>
              <w:jc w:val="center"/>
              <w:rPr>
                <w:iCs/>
                <w:sz w:val="20"/>
              </w:rPr>
            </w:pPr>
          </w:p>
        </w:tc>
        <w:tc>
          <w:tcPr>
            <w:tcW w:w="651" w:type="dxa"/>
            <w:textDirection w:val="btLr"/>
            <w:vAlign w:val="center"/>
          </w:tcPr>
          <w:p w14:paraId="49E128B1" w14:textId="77777777" w:rsidR="004F77A8" w:rsidRPr="00207261" w:rsidRDefault="004F77A8" w:rsidP="00FC2177">
            <w:pPr>
              <w:spacing w:line="240" w:lineRule="auto"/>
              <w:jc w:val="center"/>
              <w:rPr>
                <w:iCs/>
                <w:sz w:val="20"/>
              </w:rPr>
            </w:pPr>
          </w:p>
        </w:tc>
        <w:tc>
          <w:tcPr>
            <w:tcW w:w="651" w:type="dxa"/>
            <w:shd w:val="clear" w:color="auto" w:fill="auto"/>
            <w:textDirection w:val="btLr"/>
            <w:vAlign w:val="center"/>
          </w:tcPr>
          <w:p w14:paraId="5DE2DC3A"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3277350"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B7FA08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0E6084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49D8E2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E6DA0C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B10D91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CBDAF5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F3C5635" w14:textId="207DFF73"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D20231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6B8AF93"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69004467" w14:textId="77777777" w:rsidR="004F77A8" w:rsidRPr="00207261" w:rsidRDefault="004F77A8" w:rsidP="00FC2177">
            <w:pPr>
              <w:spacing w:line="240" w:lineRule="auto"/>
              <w:jc w:val="center"/>
              <w:rPr>
                <w:iCs/>
                <w:sz w:val="20"/>
              </w:rPr>
            </w:pPr>
          </w:p>
        </w:tc>
      </w:tr>
      <w:tr w:rsidR="004F77A8" w:rsidRPr="00207261" w14:paraId="1F11D870" w14:textId="4A4D1B3A" w:rsidTr="00A32C4F">
        <w:trPr>
          <w:cantSplit/>
          <w:trHeight w:val="283"/>
          <w:jc w:val="center"/>
        </w:trPr>
        <w:tc>
          <w:tcPr>
            <w:tcW w:w="713" w:type="dxa"/>
            <w:vMerge w:val="restart"/>
            <w:textDirection w:val="btLr"/>
            <w:vAlign w:val="center"/>
          </w:tcPr>
          <w:p w14:paraId="6A948C7E" w14:textId="77777777" w:rsidR="004F77A8" w:rsidRPr="00207261" w:rsidRDefault="004F77A8" w:rsidP="00FC2177">
            <w:pPr>
              <w:spacing w:line="240" w:lineRule="auto"/>
              <w:jc w:val="center"/>
              <w:rPr>
                <w:iCs/>
                <w:sz w:val="20"/>
              </w:rPr>
            </w:pPr>
            <w:r w:rsidRPr="00207261">
              <w:rPr>
                <w:iCs/>
                <w:sz w:val="20"/>
              </w:rPr>
              <w:t>Novembro</w:t>
            </w:r>
            <w:r>
              <w:rPr>
                <w:iCs/>
                <w:sz w:val="20"/>
              </w:rPr>
              <w:br/>
            </w:r>
            <w:r w:rsidRPr="00207261">
              <w:rPr>
                <w:iCs/>
                <w:sz w:val="20"/>
              </w:rPr>
              <w:t>201</w:t>
            </w:r>
            <w:r>
              <w:rPr>
                <w:iCs/>
                <w:sz w:val="20"/>
              </w:rPr>
              <w:t>9</w:t>
            </w:r>
          </w:p>
        </w:tc>
        <w:tc>
          <w:tcPr>
            <w:tcW w:w="459" w:type="dxa"/>
            <w:textDirection w:val="btLr"/>
            <w:vAlign w:val="center"/>
          </w:tcPr>
          <w:p w14:paraId="5FDEA014" w14:textId="77777777" w:rsidR="004F77A8" w:rsidRPr="00207261" w:rsidRDefault="004F77A8" w:rsidP="00FC2177">
            <w:pPr>
              <w:spacing w:line="240" w:lineRule="auto"/>
              <w:jc w:val="center"/>
              <w:rPr>
                <w:iCs/>
                <w:sz w:val="20"/>
              </w:rPr>
            </w:pPr>
            <w:r w:rsidRPr="00207261">
              <w:rPr>
                <w:iCs/>
                <w:sz w:val="20"/>
              </w:rPr>
              <w:t>4</w:t>
            </w:r>
          </w:p>
        </w:tc>
        <w:tc>
          <w:tcPr>
            <w:tcW w:w="651" w:type="dxa"/>
            <w:textDirection w:val="btLr"/>
            <w:vAlign w:val="center"/>
          </w:tcPr>
          <w:p w14:paraId="7AB00517" w14:textId="77777777" w:rsidR="004F77A8" w:rsidRPr="00207261" w:rsidRDefault="004F77A8" w:rsidP="00FC2177">
            <w:pPr>
              <w:spacing w:line="240" w:lineRule="auto"/>
              <w:jc w:val="center"/>
              <w:rPr>
                <w:iCs/>
                <w:sz w:val="20"/>
              </w:rPr>
            </w:pPr>
          </w:p>
        </w:tc>
        <w:tc>
          <w:tcPr>
            <w:tcW w:w="651" w:type="dxa"/>
            <w:textDirection w:val="btLr"/>
            <w:vAlign w:val="center"/>
          </w:tcPr>
          <w:p w14:paraId="4DC03DCA" w14:textId="77777777" w:rsidR="004F77A8" w:rsidRPr="00207261" w:rsidRDefault="004F77A8" w:rsidP="00FC2177">
            <w:pPr>
              <w:spacing w:line="240" w:lineRule="auto"/>
              <w:jc w:val="center"/>
              <w:rPr>
                <w:iCs/>
                <w:sz w:val="20"/>
              </w:rPr>
            </w:pPr>
          </w:p>
        </w:tc>
        <w:tc>
          <w:tcPr>
            <w:tcW w:w="651" w:type="dxa"/>
            <w:shd w:val="clear" w:color="auto" w:fill="auto"/>
            <w:textDirection w:val="btLr"/>
            <w:vAlign w:val="center"/>
          </w:tcPr>
          <w:p w14:paraId="630F40BA"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B33114F"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12BF99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6DE86F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5795AF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C319BD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0165BC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1DDDC7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2DD180E" w14:textId="33FBE71C"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91151E6"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161437EC"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0B1A6AEC" w14:textId="77777777" w:rsidR="004F77A8" w:rsidRPr="00207261" w:rsidRDefault="004F77A8" w:rsidP="00FC2177">
            <w:pPr>
              <w:spacing w:line="240" w:lineRule="auto"/>
              <w:jc w:val="center"/>
              <w:rPr>
                <w:iCs/>
                <w:sz w:val="20"/>
              </w:rPr>
            </w:pPr>
          </w:p>
        </w:tc>
      </w:tr>
      <w:tr w:rsidR="004F77A8" w:rsidRPr="00207261" w14:paraId="259E2ADD" w14:textId="0F8493F6" w:rsidTr="00A32C4F">
        <w:trPr>
          <w:cantSplit/>
          <w:trHeight w:val="283"/>
          <w:jc w:val="center"/>
        </w:trPr>
        <w:tc>
          <w:tcPr>
            <w:tcW w:w="713" w:type="dxa"/>
            <w:vMerge/>
            <w:textDirection w:val="btLr"/>
            <w:vAlign w:val="center"/>
          </w:tcPr>
          <w:p w14:paraId="0AA91356" w14:textId="77777777" w:rsidR="004F77A8" w:rsidRPr="00207261" w:rsidRDefault="004F77A8" w:rsidP="00FC2177">
            <w:pPr>
              <w:spacing w:line="240" w:lineRule="auto"/>
              <w:jc w:val="center"/>
              <w:rPr>
                <w:iCs/>
                <w:sz w:val="20"/>
              </w:rPr>
            </w:pPr>
          </w:p>
        </w:tc>
        <w:tc>
          <w:tcPr>
            <w:tcW w:w="459" w:type="dxa"/>
            <w:textDirection w:val="btLr"/>
            <w:vAlign w:val="center"/>
          </w:tcPr>
          <w:p w14:paraId="13578B22" w14:textId="77777777" w:rsidR="004F77A8" w:rsidRPr="00207261" w:rsidRDefault="004F77A8" w:rsidP="00FC2177">
            <w:pPr>
              <w:spacing w:line="240" w:lineRule="auto"/>
              <w:jc w:val="center"/>
              <w:rPr>
                <w:iCs/>
                <w:sz w:val="20"/>
              </w:rPr>
            </w:pPr>
            <w:r w:rsidRPr="00207261">
              <w:rPr>
                <w:iCs/>
                <w:sz w:val="20"/>
              </w:rPr>
              <w:t>3</w:t>
            </w:r>
          </w:p>
        </w:tc>
        <w:tc>
          <w:tcPr>
            <w:tcW w:w="651" w:type="dxa"/>
            <w:textDirection w:val="btLr"/>
            <w:vAlign w:val="center"/>
          </w:tcPr>
          <w:p w14:paraId="2081565E" w14:textId="77777777" w:rsidR="004F77A8" w:rsidRPr="00207261" w:rsidRDefault="004F77A8" w:rsidP="00FC2177">
            <w:pPr>
              <w:spacing w:line="240" w:lineRule="auto"/>
              <w:jc w:val="center"/>
              <w:rPr>
                <w:iCs/>
                <w:sz w:val="20"/>
              </w:rPr>
            </w:pPr>
          </w:p>
        </w:tc>
        <w:tc>
          <w:tcPr>
            <w:tcW w:w="651" w:type="dxa"/>
            <w:textDirection w:val="btLr"/>
            <w:vAlign w:val="center"/>
          </w:tcPr>
          <w:p w14:paraId="1CDB24C6" w14:textId="77777777" w:rsidR="004F77A8" w:rsidRPr="00207261" w:rsidRDefault="004F77A8" w:rsidP="00FC2177">
            <w:pPr>
              <w:spacing w:line="240" w:lineRule="auto"/>
              <w:jc w:val="center"/>
              <w:rPr>
                <w:iCs/>
                <w:sz w:val="20"/>
              </w:rPr>
            </w:pPr>
          </w:p>
        </w:tc>
        <w:tc>
          <w:tcPr>
            <w:tcW w:w="651" w:type="dxa"/>
            <w:shd w:val="clear" w:color="auto" w:fill="auto"/>
            <w:textDirection w:val="btLr"/>
            <w:vAlign w:val="center"/>
          </w:tcPr>
          <w:p w14:paraId="1E1E847E"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13CD90F8"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03F409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9A0865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5CBB62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313A5B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13C2A2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95747E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AEB2B7B" w14:textId="17606D8C"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3A755ACF"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6A31FDC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C2D0EFE" w14:textId="77777777" w:rsidR="004F77A8" w:rsidRPr="00207261" w:rsidRDefault="004F77A8" w:rsidP="00FC2177">
            <w:pPr>
              <w:spacing w:line="240" w:lineRule="auto"/>
              <w:jc w:val="center"/>
              <w:rPr>
                <w:iCs/>
                <w:sz w:val="20"/>
              </w:rPr>
            </w:pPr>
          </w:p>
        </w:tc>
      </w:tr>
      <w:tr w:rsidR="004F77A8" w:rsidRPr="00207261" w14:paraId="1F84DCF6" w14:textId="17A5232F" w:rsidTr="00A32C4F">
        <w:trPr>
          <w:cantSplit/>
          <w:trHeight w:val="283"/>
          <w:jc w:val="center"/>
        </w:trPr>
        <w:tc>
          <w:tcPr>
            <w:tcW w:w="713" w:type="dxa"/>
            <w:vMerge/>
            <w:textDirection w:val="btLr"/>
            <w:vAlign w:val="center"/>
          </w:tcPr>
          <w:p w14:paraId="3FDF2EBC" w14:textId="77777777" w:rsidR="004F77A8" w:rsidRPr="00207261" w:rsidRDefault="004F77A8" w:rsidP="00FC2177">
            <w:pPr>
              <w:spacing w:line="240" w:lineRule="auto"/>
              <w:jc w:val="center"/>
              <w:rPr>
                <w:iCs/>
                <w:sz w:val="20"/>
              </w:rPr>
            </w:pPr>
          </w:p>
        </w:tc>
        <w:tc>
          <w:tcPr>
            <w:tcW w:w="459" w:type="dxa"/>
            <w:textDirection w:val="btLr"/>
            <w:vAlign w:val="center"/>
          </w:tcPr>
          <w:p w14:paraId="7010C2F4" w14:textId="77777777" w:rsidR="004F77A8" w:rsidRPr="00207261" w:rsidRDefault="004F77A8" w:rsidP="00FC2177">
            <w:pPr>
              <w:spacing w:line="240" w:lineRule="auto"/>
              <w:jc w:val="center"/>
              <w:rPr>
                <w:iCs/>
                <w:sz w:val="20"/>
              </w:rPr>
            </w:pPr>
            <w:r w:rsidRPr="00207261">
              <w:rPr>
                <w:iCs/>
                <w:sz w:val="20"/>
              </w:rPr>
              <w:t>2</w:t>
            </w:r>
          </w:p>
        </w:tc>
        <w:tc>
          <w:tcPr>
            <w:tcW w:w="651" w:type="dxa"/>
            <w:textDirection w:val="btLr"/>
            <w:vAlign w:val="center"/>
          </w:tcPr>
          <w:p w14:paraId="4E13F09E" w14:textId="77777777" w:rsidR="004F77A8" w:rsidRPr="00207261" w:rsidRDefault="004F77A8" w:rsidP="00FC2177">
            <w:pPr>
              <w:spacing w:line="240" w:lineRule="auto"/>
              <w:jc w:val="center"/>
              <w:rPr>
                <w:iCs/>
                <w:sz w:val="20"/>
              </w:rPr>
            </w:pPr>
          </w:p>
        </w:tc>
        <w:tc>
          <w:tcPr>
            <w:tcW w:w="651" w:type="dxa"/>
            <w:textDirection w:val="btLr"/>
            <w:vAlign w:val="center"/>
          </w:tcPr>
          <w:p w14:paraId="6E02BF7A"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A78A29A"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102F4BF"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973EE2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76B191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2743B5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5DE6E1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80B3C3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4635C86"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35127D7E" w14:textId="546F7EE1"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B664D0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AFDD46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5436DC2" w14:textId="77777777" w:rsidR="004F77A8" w:rsidRPr="00207261" w:rsidRDefault="004F77A8" w:rsidP="00FC2177">
            <w:pPr>
              <w:spacing w:line="240" w:lineRule="auto"/>
              <w:jc w:val="center"/>
              <w:rPr>
                <w:iCs/>
                <w:sz w:val="20"/>
              </w:rPr>
            </w:pPr>
          </w:p>
        </w:tc>
      </w:tr>
      <w:tr w:rsidR="004F77A8" w:rsidRPr="00207261" w14:paraId="1955C8AD" w14:textId="76D68157" w:rsidTr="00A32C4F">
        <w:trPr>
          <w:cantSplit/>
          <w:trHeight w:val="283"/>
          <w:jc w:val="center"/>
        </w:trPr>
        <w:tc>
          <w:tcPr>
            <w:tcW w:w="713" w:type="dxa"/>
            <w:vMerge/>
            <w:textDirection w:val="btLr"/>
            <w:vAlign w:val="center"/>
          </w:tcPr>
          <w:p w14:paraId="471D998A" w14:textId="77777777" w:rsidR="004F77A8" w:rsidRPr="00207261" w:rsidRDefault="004F77A8" w:rsidP="00FC2177">
            <w:pPr>
              <w:spacing w:line="240" w:lineRule="auto"/>
              <w:jc w:val="center"/>
              <w:rPr>
                <w:iCs/>
                <w:sz w:val="20"/>
              </w:rPr>
            </w:pPr>
          </w:p>
        </w:tc>
        <w:tc>
          <w:tcPr>
            <w:tcW w:w="459" w:type="dxa"/>
            <w:textDirection w:val="btLr"/>
            <w:vAlign w:val="center"/>
          </w:tcPr>
          <w:p w14:paraId="55982A9C" w14:textId="77777777" w:rsidR="004F77A8" w:rsidRPr="00207261" w:rsidRDefault="004F77A8" w:rsidP="00FC2177">
            <w:pPr>
              <w:spacing w:line="240" w:lineRule="auto"/>
              <w:jc w:val="center"/>
              <w:rPr>
                <w:iCs/>
                <w:sz w:val="20"/>
              </w:rPr>
            </w:pPr>
            <w:r w:rsidRPr="00207261">
              <w:rPr>
                <w:iCs/>
                <w:sz w:val="20"/>
              </w:rPr>
              <w:t>1</w:t>
            </w:r>
          </w:p>
        </w:tc>
        <w:tc>
          <w:tcPr>
            <w:tcW w:w="651" w:type="dxa"/>
            <w:textDirection w:val="btLr"/>
            <w:vAlign w:val="center"/>
          </w:tcPr>
          <w:p w14:paraId="49A77697" w14:textId="77777777" w:rsidR="004F77A8" w:rsidRPr="00207261" w:rsidRDefault="004F77A8" w:rsidP="00FC2177">
            <w:pPr>
              <w:spacing w:line="240" w:lineRule="auto"/>
              <w:jc w:val="center"/>
              <w:rPr>
                <w:iCs/>
                <w:sz w:val="20"/>
              </w:rPr>
            </w:pPr>
          </w:p>
        </w:tc>
        <w:tc>
          <w:tcPr>
            <w:tcW w:w="651" w:type="dxa"/>
            <w:textDirection w:val="btLr"/>
            <w:vAlign w:val="center"/>
          </w:tcPr>
          <w:p w14:paraId="387D697B"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E44595E"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F254223"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367347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95A280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FFC875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2C8D308"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CB7E5CF"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190FE0DD"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3FB91287" w14:textId="02E151E8"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A8F29A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D0813A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E2CECF4" w14:textId="77777777" w:rsidR="004F77A8" w:rsidRPr="00207261" w:rsidRDefault="004F77A8" w:rsidP="00FC2177">
            <w:pPr>
              <w:spacing w:line="240" w:lineRule="auto"/>
              <w:jc w:val="center"/>
              <w:rPr>
                <w:iCs/>
                <w:sz w:val="20"/>
              </w:rPr>
            </w:pPr>
          </w:p>
        </w:tc>
      </w:tr>
      <w:tr w:rsidR="004F77A8" w:rsidRPr="00207261" w14:paraId="1F8E5B28" w14:textId="3C8B1A58" w:rsidTr="00A32C4F">
        <w:trPr>
          <w:cantSplit/>
          <w:trHeight w:val="283"/>
          <w:jc w:val="center"/>
        </w:trPr>
        <w:tc>
          <w:tcPr>
            <w:tcW w:w="713" w:type="dxa"/>
            <w:vMerge w:val="restart"/>
            <w:textDirection w:val="btLr"/>
            <w:vAlign w:val="center"/>
          </w:tcPr>
          <w:p w14:paraId="0B0054D7" w14:textId="77777777" w:rsidR="004F77A8" w:rsidRPr="00207261" w:rsidRDefault="004F77A8" w:rsidP="00FC2177">
            <w:pPr>
              <w:spacing w:line="240" w:lineRule="auto"/>
              <w:jc w:val="center"/>
              <w:rPr>
                <w:iCs/>
                <w:sz w:val="20"/>
              </w:rPr>
            </w:pPr>
            <w:r>
              <w:rPr>
                <w:iCs/>
                <w:sz w:val="20"/>
              </w:rPr>
              <w:t>Outubro</w:t>
            </w:r>
            <w:r>
              <w:rPr>
                <w:iCs/>
                <w:sz w:val="20"/>
              </w:rPr>
              <w:br/>
            </w:r>
            <w:r w:rsidRPr="00207261">
              <w:rPr>
                <w:iCs/>
                <w:sz w:val="20"/>
              </w:rPr>
              <w:t>2014</w:t>
            </w:r>
          </w:p>
        </w:tc>
        <w:tc>
          <w:tcPr>
            <w:tcW w:w="459" w:type="dxa"/>
            <w:textDirection w:val="btLr"/>
            <w:vAlign w:val="center"/>
          </w:tcPr>
          <w:p w14:paraId="26C3743B" w14:textId="77777777" w:rsidR="004F77A8" w:rsidRPr="00207261" w:rsidRDefault="004F77A8" w:rsidP="00FC2177">
            <w:pPr>
              <w:spacing w:line="240" w:lineRule="auto"/>
              <w:jc w:val="center"/>
              <w:rPr>
                <w:iCs/>
                <w:sz w:val="20"/>
              </w:rPr>
            </w:pPr>
            <w:r w:rsidRPr="00207261">
              <w:rPr>
                <w:iCs/>
                <w:sz w:val="20"/>
              </w:rPr>
              <w:t>4</w:t>
            </w:r>
          </w:p>
        </w:tc>
        <w:tc>
          <w:tcPr>
            <w:tcW w:w="651" w:type="dxa"/>
            <w:textDirection w:val="btLr"/>
            <w:vAlign w:val="center"/>
          </w:tcPr>
          <w:p w14:paraId="334EB0C9" w14:textId="77777777" w:rsidR="004F77A8" w:rsidRPr="00207261" w:rsidRDefault="004F77A8" w:rsidP="00FC2177">
            <w:pPr>
              <w:spacing w:line="240" w:lineRule="auto"/>
              <w:jc w:val="center"/>
              <w:rPr>
                <w:iCs/>
                <w:sz w:val="20"/>
              </w:rPr>
            </w:pPr>
          </w:p>
        </w:tc>
        <w:tc>
          <w:tcPr>
            <w:tcW w:w="651" w:type="dxa"/>
            <w:textDirection w:val="btLr"/>
            <w:vAlign w:val="center"/>
          </w:tcPr>
          <w:p w14:paraId="6CE0CF15"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7753E16"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7DB835F"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B4BA1E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E023E4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292DC3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D39F75F"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0C54D5B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FA2F7E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6BE818A" w14:textId="11323EE1"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29CC7E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B236F4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F7E634E" w14:textId="77777777" w:rsidR="004F77A8" w:rsidRPr="00207261" w:rsidRDefault="004F77A8" w:rsidP="00FC2177">
            <w:pPr>
              <w:spacing w:line="240" w:lineRule="auto"/>
              <w:jc w:val="center"/>
              <w:rPr>
                <w:iCs/>
                <w:sz w:val="20"/>
              </w:rPr>
            </w:pPr>
          </w:p>
        </w:tc>
      </w:tr>
      <w:tr w:rsidR="004F77A8" w:rsidRPr="00207261" w14:paraId="39B7B576" w14:textId="6EB49028" w:rsidTr="00A32C4F">
        <w:trPr>
          <w:cantSplit/>
          <w:trHeight w:val="283"/>
          <w:jc w:val="center"/>
        </w:trPr>
        <w:tc>
          <w:tcPr>
            <w:tcW w:w="713" w:type="dxa"/>
            <w:vMerge/>
            <w:textDirection w:val="btLr"/>
            <w:vAlign w:val="center"/>
          </w:tcPr>
          <w:p w14:paraId="334BD158" w14:textId="77777777" w:rsidR="004F77A8" w:rsidRPr="00207261" w:rsidRDefault="004F77A8" w:rsidP="00FC2177">
            <w:pPr>
              <w:spacing w:line="240" w:lineRule="auto"/>
              <w:jc w:val="center"/>
              <w:rPr>
                <w:iCs/>
                <w:sz w:val="20"/>
              </w:rPr>
            </w:pPr>
          </w:p>
        </w:tc>
        <w:tc>
          <w:tcPr>
            <w:tcW w:w="459" w:type="dxa"/>
            <w:textDirection w:val="btLr"/>
            <w:vAlign w:val="center"/>
          </w:tcPr>
          <w:p w14:paraId="7EAADF34" w14:textId="77777777" w:rsidR="004F77A8" w:rsidRPr="00207261" w:rsidRDefault="004F77A8" w:rsidP="00FC2177">
            <w:pPr>
              <w:spacing w:line="240" w:lineRule="auto"/>
              <w:jc w:val="center"/>
              <w:rPr>
                <w:iCs/>
                <w:sz w:val="20"/>
              </w:rPr>
            </w:pPr>
            <w:r w:rsidRPr="00207261">
              <w:rPr>
                <w:iCs/>
                <w:sz w:val="20"/>
              </w:rPr>
              <w:t>3</w:t>
            </w:r>
          </w:p>
        </w:tc>
        <w:tc>
          <w:tcPr>
            <w:tcW w:w="651" w:type="dxa"/>
            <w:textDirection w:val="btLr"/>
            <w:vAlign w:val="center"/>
          </w:tcPr>
          <w:p w14:paraId="7C41BD9B" w14:textId="77777777" w:rsidR="004F77A8" w:rsidRPr="00207261" w:rsidRDefault="004F77A8" w:rsidP="00FC2177">
            <w:pPr>
              <w:spacing w:line="240" w:lineRule="auto"/>
              <w:jc w:val="center"/>
              <w:rPr>
                <w:iCs/>
                <w:sz w:val="20"/>
              </w:rPr>
            </w:pPr>
          </w:p>
        </w:tc>
        <w:tc>
          <w:tcPr>
            <w:tcW w:w="651" w:type="dxa"/>
            <w:textDirection w:val="btLr"/>
            <w:vAlign w:val="center"/>
          </w:tcPr>
          <w:p w14:paraId="0113DCEC"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20EF5B7"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42F55F39"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A52E8B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ACF08A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4F54F42"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446E893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840F02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A5D5C5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49E63B7" w14:textId="3A0C7125"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220281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78D85F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00B5328" w14:textId="77777777" w:rsidR="004F77A8" w:rsidRPr="00207261" w:rsidRDefault="004F77A8" w:rsidP="00FC2177">
            <w:pPr>
              <w:spacing w:line="240" w:lineRule="auto"/>
              <w:jc w:val="center"/>
              <w:rPr>
                <w:iCs/>
                <w:sz w:val="20"/>
              </w:rPr>
            </w:pPr>
          </w:p>
        </w:tc>
      </w:tr>
      <w:tr w:rsidR="004F77A8" w:rsidRPr="00207261" w14:paraId="11C27337" w14:textId="6D81EC7C" w:rsidTr="00A32C4F">
        <w:trPr>
          <w:cantSplit/>
          <w:trHeight w:val="283"/>
          <w:jc w:val="center"/>
        </w:trPr>
        <w:tc>
          <w:tcPr>
            <w:tcW w:w="713" w:type="dxa"/>
            <w:vMerge/>
            <w:textDirection w:val="btLr"/>
            <w:vAlign w:val="center"/>
          </w:tcPr>
          <w:p w14:paraId="57B9540C" w14:textId="77777777" w:rsidR="004F77A8" w:rsidRPr="00207261" w:rsidRDefault="004F77A8" w:rsidP="00FC2177">
            <w:pPr>
              <w:spacing w:line="240" w:lineRule="auto"/>
              <w:jc w:val="center"/>
              <w:rPr>
                <w:iCs/>
                <w:sz w:val="20"/>
              </w:rPr>
            </w:pPr>
          </w:p>
        </w:tc>
        <w:tc>
          <w:tcPr>
            <w:tcW w:w="459" w:type="dxa"/>
            <w:textDirection w:val="btLr"/>
            <w:vAlign w:val="center"/>
          </w:tcPr>
          <w:p w14:paraId="7BDA2493" w14:textId="77777777" w:rsidR="004F77A8" w:rsidRPr="00207261" w:rsidRDefault="004F77A8" w:rsidP="00FC2177">
            <w:pPr>
              <w:spacing w:line="240" w:lineRule="auto"/>
              <w:jc w:val="center"/>
              <w:rPr>
                <w:iCs/>
                <w:sz w:val="20"/>
              </w:rPr>
            </w:pPr>
            <w:r w:rsidRPr="00207261">
              <w:rPr>
                <w:iCs/>
                <w:sz w:val="20"/>
              </w:rPr>
              <w:t>2</w:t>
            </w:r>
          </w:p>
        </w:tc>
        <w:tc>
          <w:tcPr>
            <w:tcW w:w="651" w:type="dxa"/>
            <w:textDirection w:val="btLr"/>
            <w:vAlign w:val="center"/>
          </w:tcPr>
          <w:p w14:paraId="7ABA21E5" w14:textId="77777777" w:rsidR="004F77A8" w:rsidRPr="00F36222"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1B35031"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7184755"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975786C"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1A999A5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2086AA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5FA361D"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79B6310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F3439B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BB33D7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BD40F86" w14:textId="3AABCBB9"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ADB724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62EE5B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C5A51C6" w14:textId="77777777" w:rsidR="004F77A8" w:rsidRPr="00207261" w:rsidRDefault="004F77A8" w:rsidP="00FC2177">
            <w:pPr>
              <w:spacing w:line="240" w:lineRule="auto"/>
              <w:jc w:val="center"/>
              <w:rPr>
                <w:iCs/>
                <w:sz w:val="20"/>
              </w:rPr>
            </w:pPr>
          </w:p>
        </w:tc>
      </w:tr>
      <w:tr w:rsidR="004F77A8" w:rsidRPr="00207261" w14:paraId="4D5CFCFB" w14:textId="1FFFF52B" w:rsidTr="00A32C4F">
        <w:trPr>
          <w:cantSplit/>
          <w:trHeight w:val="283"/>
          <w:jc w:val="center"/>
        </w:trPr>
        <w:tc>
          <w:tcPr>
            <w:tcW w:w="713" w:type="dxa"/>
            <w:vMerge/>
            <w:textDirection w:val="btLr"/>
            <w:vAlign w:val="center"/>
          </w:tcPr>
          <w:p w14:paraId="6BCAD1A1" w14:textId="77777777" w:rsidR="004F77A8" w:rsidRPr="00207261" w:rsidRDefault="004F77A8" w:rsidP="00FC2177">
            <w:pPr>
              <w:spacing w:line="240" w:lineRule="auto"/>
              <w:jc w:val="center"/>
              <w:rPr>
                <w:iCs/>
                <w:sz w:val="20"/>
              </w:rPr>
            </w:pPr>
          </w:p>
        </w:tc>
        <w:tc>
          <w:tcPr>
            <w:tcW w:w="459" w:type="dxa"/>
            <w:textDirection w:val="btLr"/>
            <w:vAlign w:val="center"/>
          </w:tcPr>
          <w:p w14:paraId="5ED906B9" w14:textId="77777777" w:rsidR="004F77A8" w:rsidRPr="00207261" w:rsidRDefault="004F77A8" w:rsidP="00FC2177">
            <w:pPr>
              <w:spacing w:line="240" w:lineRule="auto"/>
              <w:jc w:val="center"/>
              <w:rPr>
                <w:iCs/>
                <w:sz w:val="20"/>
              </w:rPr>
            </w:pPr>
            <w:r w:rsidRPr="00207261">
              <w:rPr>
                <w:iCs/>
                <w:sz w:val="20"/>
              </w:rPr>
              <w:t>1</w:t>
            </w:r>
          </w:p>
        </w:tc>
        <w:tc>
          <w:tcPr>
            <w:tcW w:w="651" w:type="dxa"/>
            <w:textDirection w:val="btLr"/>
            <w:vAlign w:val="center"/>
          </w:tcPr>
          <w:p w14:paraId="46E3BD26"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9DC41C2"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1D378FC"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8D5164B"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11C4FE5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BF1D6F7"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303325E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65C451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2DF3750" w14:textId="77777777" w:rsidR="004F77A8" w:rsidRPr="00A32C4F" w:rsidRDefault="004F77A8" w:rsidP="00FC2177">
            <w:pPr>
              <w:spacing w:line="240" w:lineRule="auto"/>
              <w:jc w:val="center"/>
              <w:rPr>
                <w:iCs/>
                <w:color w:val="FFFFFF" w:themeColor="background1"/>
                <w:sz w:val="20"/>
              </w:rPr>
            </w:pPr>
          </w:p>
        </w:tc>
        <w:tc>
          <w:tcPr>
            <w:tcW w:w="515" w:type="dxa"/>
            <w:shd w:val="clear" w:color="auto" w:fill="FFFFFF" w:themeFill="background1"/>
            <w:textDirection w:val="btLr"/>
          </w:tcPr>
          <w:p w14:paraId="4683147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75C2AAE" w14:textId="5648EB98"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21A08F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2EB310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96D3D1A" w14:textId="77777777" w:rsidR="004F77A8" w:rsidRPr="00207261" w:rsidRDefault="004F77A8" w:rsidP="00FC2177">
            <w:pPr>
              <w:spacing w:line="240" w:lineRule="auto"/>
              <w:jc w:val="center"/>
              <w:rPr>
                <w:iCs/>
                <w:sz w:val="20"/>
              </w:rPr>
            </w:pPr>
          </w:p>
        </w:tc>
      </w:tr>
      <w:tr w:rsidR="004F77A8" w:rsidRPr="00207261" w14:paraId="20B573D4" w14:textId="2ECDD70D" w:rsidTr="00A32C4F">
        <w:trPr>
          <w:cantSplit/>
          <w:trHeight w:val="283"/>
          <w:jc w:val="center"/>
        </w:trPr>
        <w:tc>
          <w:tcPr>
            <w:tcW w:w="713" w:type="dxa"/>
            <w:vMerge w:val="restart"/>
            <w:textDirection w:val="btLr"/>
            <w:vAlign w:val="center"/>
          </w:tcPr>
          <w:p w14:paraId="036212B0" w14:textId="77777777" w:rsidR="004F77A8" w:rsidRPr="00207261" w:rsidRDefault="004F77A8" w:rsidP="00FC2177">
            <w:pPr>
              <w:spacing w:line="240" w:lineRule="auto"/>
              <w:jc w:val="center"/>
              <w:rPr>
                <w:iCs/>
                <w:sz w:val="20"/>
              </w:rPr>
            </w:pPr>
            <w:r>
              <w:rPr>
                <w:iCs/>
                <w:sz w:val="20"/>
              </w:rPr>
              <w:t>Setembro</w:t>
            </w:r>
            <w:r>
              <w:rPr>
                <w:iCs/>
                <w:sz w:val="20"/>
              </w:rPr>
              <w:br/>
            </w:r>
            <w:r w:rsidRPr="00207261">
              <w:rPr>
                <w:iCs/>
                <w:sz w:val="20"/>
              </w:rPr>
              <w:t>2013</w:t>
            </w:r>
          </w:p>
        </w:tc>
        <w:tc>
          <w:tcPr>
            <w:tcW w:w="459" w:type="dxa"/>
            <w:textDirection w:val="btLr"/>
            <w:vAlign w:val="center"/>
          </w:tcPr>
          <w:p w14:paraId="647393D2" w14:textId="77777777" w:rsidR="004F77A8" w:rsidRPr="00207261" w:rsidRDefault="004F77A8" w:rsidP="00FC2177">
            <w:pPr>
              <w:spacing w:line="240" w:lineRule="auto"/>
              <w:jc w:val="center"/>
              <w:rPr>
                <w:iCs/>
                <w:sz w:val="20"/>
              </w:rPr>
            </w:pPr>
            <w:r w:rsidRPr="00207261">
              <w:rPr>
                <w:iCs/>
                <w:sz w:val="20"/>
              </w:rPr>
              <w:t>4</w:t>
            </w:r>
          </w:p>
        </w:tc>
        <w:tc>
          <w:tcPr>
            <w:tcW w:w="651" w:type="dxa"/>
            <w:textDirection w:val="btLr"/>
            <w:vAlign w:val="center"/>
          </w:tcPr>
          <w:p w14:paraId="40FACDBC"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0B37518" w14:textId="77777777" w:rsidR="004F77A8" w:rsidRPr="00207261" w:rsidRDefault="004F77A8" w:rsidP="00FC2177">
            <w:pPr>
              <w:spacing w:line="240" w:lineRule="auto"/>
              <w:jc w:val="center"/>
              <w:rPr>
                <w:iCs/>
                <w:sz w:val="20"/>
              </w:rPr>
            </w:pPr>
          </w:p>
        </w:tc>
        <w:tc>
          <w:tcPr>
            <w:tcW w:w="651" w:type="dxa"/>
            <w:textDirection w:val="btLr"/>
            <w:vAlign w:val="center"/>
          </w:tcPr>
          <w:p w14:paraId="2FA004B8"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8E1C902"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8E9141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B14E8F4"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4C15792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0F39FD8"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80A45C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ABC2DE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8E7EA13" w14:textId="2DB3EDF2"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7D44CF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6DEB45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9BFE7F0" w14:textId="77777777" w:rsidR="004F77A8" w:rsidRPr="00207261" w:rsidRDefault="004F77A8" w:rsidP="00FC2177">
            <w:pPr>
              <w:spacing w:line="240" w:lineRule="auto"/>
              <w:jc w:val="center"/>
              <w:rPr>
                <w:iCs/>
                <w:sz w:val="20"/>
              </w:rPr>
            </w:pPr>
          </w:p>
        </w:tc>
      </w:tr>
      <w:tr w:rsidR="004F77A8" w:rsidRPr="00207261" w14:paraId="606AC87C" w14:textId="4231B057" w:rsidTr="00FC2177">
        <w:trPr>
          <w:cantSplit/>
          <w:trHeight w:val="283"/>
          <w:jc w:val="center"/>
        </w:trPr>
        <w:tc>
          <w:tcPr>
            <w:tcW w:w="713" w:type="dxa"/>
            <w:vMerge/>
            <w:textDirection w:val="btLr"/>
            <w:vAlign w:val="center"/>
          </w:tcPr>
          <w:p w14:paraId="6C295704" w14:textId="77777777" w:rsidR="004F77A8" w:rsidRPr="00207261" w:rsidRDefault="004F77A8" w:rsidP="00FC2177">
            <w:pPr>
              <w:spacing w:line="240" w:lineRule="auto"/>
              <w:jc w:val="center"/>
              <w:rPr>
                <w:iCs/>
                <w:sz w:val="20"/>
              </w:rPr>
            </w:pPr>
          </w:p>
        </w:tc>
        <w:tc>
          <w:tcPr>
            <w:tcW w:w="459" w:type="dxa"/>
            <w:textDirection w:val="btLr"/>
            <w:vAlign w:val="center"/>
          </w:tcPr>
          <w:p w14:paraId="08FC2DD7" w14:textId="77777777" w:rsidR="004F77A8" w:rsidRPr="00207261" w:rsidRDefault="004F77A8" w:rsidP="00FC2177">
            <w:pPr>
              <w:spacing w:line="240" w:lineRule="auto"/>
              <w:jc w:val="center"/>
              <w:rPr>
                <w:iCs/>
                <w:sz w:val="20"/>
              </w:rPr>
            </w:pPr>
            <w:r w:rsidRPr="00207261">
              <w:rPr>
                <w:iCs/>
                <w:sz w:val="20"/>
              </w:rPr>
              <w:t>3</w:t>
            </w:r>
          </w:p>
        </w:tc>
        <w:tc>
          <w:tcPr>
            <w:tcW w:w="651" w:type="dxa"/>
            <w:textDirection w:val="btLr"/>
            <w:vAlign w:val="center"/>
          </w:tcPr>
          <w:p w14:paraId="4D774E79"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50A48BA" w14:textId="77777777" w:rsidR="004F77A8" w:rsidRPr="00207261" w:rsidRDefault="004F77A8" w:rsidP="00FC2177">
            <w:pPr>
              <w:spacing w:line="240" w:lineRule="auto"/>
              <w:jc w:val="center"/>
              <w:rPr>
                <w:iCs/>
                <w:sz w:val="20"/>
              </w:rPr>
            </w:pPr>
          </w:p>
        </w:tc>
        <w:tc>
          <w:tcPr>
            <w:tcW w:w="651" w:type="dxa"/>
            <w:textDirection w:val="btLr"/>
            <w:vAlign w:val="center"/>
          </w:tcPr>
          <w:p w14:paraId="2695006E"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D3E555A"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1B5D2BEC" w14:textId="77777777" w:rsidR="004F77A8" w:rsidRPr="00207261" w:rsidRDefault="004F77A8" w:rsidP="00FC2177">
            <w:pPr>
              <w:spacing w:line="240" w:lineRule="auto"/>
              <w:jc w:val="center"/>
              <w:rPr>
                <w:iCs/>
                <w:sz w:val="20"/>
              </w:rPr>
            </w:pPr>
          </w:p>
        </w:tc>
        <w:tc>
          <w:tcPr>
            <w:tcW w:w="515" w:type="dxa"/>
            <w:shd w:val="clear" w:color="auto" w:fill="A6A6A6" w:themeFill="background1" w:themeFillShade="A6"/>
            <w:textDirection w:val="btLr"/>
          </w:tcPr>
          <w:p w14:paraId="6FA2E66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2C5F00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CF9BD7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7258ED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292384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FB193BE" w14:textId="503A2B0B"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0B29DE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3B53F4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746BE65" w14:textId="77777777" w:rsidR="004F77A8" w:rsidRPr="00207261" w:rsidRDefault="004F77A8" w:rsidP="00FC2177">
            <w:pPr>
              <w:spacing w:line="240" w:lineRule="auto"/>
              <w:jc w:val="center"/>
              <w:rPr>
                <w:iCs/>
                <w:sz w:val="20"/>
              </w:rPr>
            </w:pPr>
          </w:p>
        </w:tc>
      </w:tr>
      <w:tr w:rsidR="004F77A8" w:rsidRPr="00207261" w14:paraId="3F013C39" w14:textId="4002D26D" w:rsidTr="00FC2177">
        <w:trPr>
          <w:cantSplit/>
          <w:trHeight w:val="283"/>
          <w:jc w:val="center"/>
        </w:trPr>
        <w:tc>
          <w:tcPr>
            <w:tcW w:w="713" w:type="dxa"/>
            <w:vMerge/>
            <w:textDirection w:val="btLr"/>
            <w:vAlign w:val="center"/>
          </w:tcPr>
          <w:p w14:paraId="7B9A2F62" w14:textId="77777777" w:rsidR="004F77A8" w:rsidRPr="00207261" w:rsidRDefault="004F77A8" w:rsidP="00FC2177">
            <w:pPr>
              <w:spacing w:line="240" w:lineRule="auto"/>
              <w:jc w:val="center"/>
              <w:rPr>
                <w:iCs/>
                <w:sz w:val="20"/>
              </w:rPr>
            </w:pPr>
          </w:p>
        </w:tc>
        <w:tc>
          <w:tcPr>
            <w:tcW w:w="459" w:type="dxa"/>
            <w:textDirection w:val="btLr"/>
            <w:vAlign w:val="center"/>
          </w:tcPr>
          <w:p w14:paraId="6518C9D8" w14:textId="77777777" w:rsidR="004F77A8" w:rsidRPr="00207261" w:rsidRDefault="004F77A8" w:rsidP="00FC2177">
            <w:pPr>
              <w:spacing w:line="240" w:lineRule="auto"/>
              <w:jc w:val="center"/>
              <w:rPr>
                <w:iCs/>
                <w:sz w:val="20"/>
              </w:rPr>
            </w:pPr>
            <w:r w:rsidRPr="00207261">
              <w:rPr>
                <w:iCs/>
                <w:sz w:val="20"/>
              </w:rPr>
              <w:t>2</w:t>
            </w:r>
          </w:p>
        </w:tc>
        <w:tc>
          <w:tcPr>
            <w:tcW w:w="651" w:type="dxa"/>
            <w:textDirection w:val="btLr"/>
            <w:vAlign w:val="center"/>
          </w:tcPr>
          <w:p w14:paraId="03045E6E"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9A75835" w14:textId="77777777" w:rsidR="004F77A8" w:rsidRPr="00207261" w:rsidRDefault="004F77A8" w:rsidP="00FC2177">
            <w:pPr>
              <w:spacing w:line="240" w:lineRule="auto"/>
              <w:jc w:val="center"/>
              <w:rPr>
                <w:iCs/>
                <w:sz w:val="20"/>
              </w:rPr>
            </w:pPr>
          </w:p>
        </w:tc>
        <w:tc>
          <w:tcPr>
            <w:tcW w:w="651" w:type="dxa"/>
            <w:textDirection w:val="btLr"/>
            <w:vAlign w:val="center"/>
          </w:tcPr>
          <w:p w14:paraId="03EFD695"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307B6C5" w14:textId="77777777" w:rsidR="004F77A8" w:rsidRPr="00207261" w:rsidRDefault="004F77A8" w:rsidP="00FC2177">
            <w:pPr>
              <w:spacing w:line="240" w:lineRule="auto"/>
              <w:jc w:val="center"/>
              <w:rPr>
                <w:iCs/>
                <w:sz w:val="20"/>
              </w:rPr>
            </w:pPr>
          </w:p>
        </w:tc>
        <w:tc>
          <w:tcPr>
            <w:tcW w:w="651" w:type="dxa"/>
            <w:shd w:val="clear" w:color="auto" w:fill="A6A6A6" w:themeFill="background1" w:themeFillShade="A6"/>
            <w:textDirection w:val="btLr"/>
            <w:vAlign w:val="center"/>
          </w:tcPr>
          <w:p w14:paraId="79FB769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AD70C8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1049F1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005229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8DB314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08163B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F95FB67" w14:textId="1E871D72"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346C77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BEA46F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74F801B" w14:textId="77777777" w:rsidR="004F77A8" w:rsidRPr="00207261" w:rsidRDefault="004F77A8" w:rsidP="00FC2177">
            <w:pPr>
              <w:spacing w:line="240" w:lineRule="auto"/>
              <w:jc w:val="center"/>
              <w:rPr>
                <w:iCs/>
                <w:sz w:val="20"/>
              </w:rPr>
            </w:pPr>
          </w:p>
        </w:tc>
      </w:tr>
      <w:tr w:rsidR="004F77A8" w:rsidRPr="00207261" w14:paraId="35C64E32" w14:textId="4FF263D9" w:rsidTr="00FC2177">
        <w:trPr>
          <w:cantSplit/>
          <w:trHeight w:val="283"/>
          <w:jc w:val="center"/>
        </w:trPr>
        <w:tc>
          <w:tcPr>
            <w:tcW w:w="713" w:type="dxa"/>
            <w:vMerge/>
            <w:textDirection w:val="btLr"/>
            <w:vAlign w:val="center"/>
          </w:tcPr>
          <w:p w14:paraId="2D70278E" w14:textId="77777777" w:rsidR="004F77A8" w:rsidRPr="00207261" w:rsidRDefault="004F77A8" w:rsidP="00FC2177">
            <w:pPr>
              <w:spacing w:line="240" w:lineRule="auto"/>
              <w:jc w:val="center"/>
              <w:rPr>
                <w:iCs/>
                <w:sz w:val="20"/>
              </w:rPr>
            </w:pPr>
          </w:p>
        </w:tc>
        <w:tc>
          <w:tcPr>
            <w:tcW w:w="459" w:type="dxa"/>
            <w:textDirection w:val="btLr"/>
            <w:vAlign w:val="center"/>
          </w:tcPr>
          <w:p w14:paraId="42AA4C0D" w14:textId="77777777" w:rsidR="004F77A8" w:rsidRPr="00207261" w:rsidRDefault="004F77A8" w:rsidP="00FC2177">
            <w:pPr>
              <w:spacing w:line="240" w:lineRule="auto"/>
              <w:jc w:val="center"/>
              <w:rPr>
                <w:iCs/>
                <w:sz w:val="20"/>
              </w:rPr>
            </w:pPr>
            <w:r w:rsidRPr="00207261">
              <w:rPr>
                <w:iCs/>
                <w:sz w:val="20"/>
              </w:rPr>
              <w:t>1</w:t>
            </w:r>
          </w:p>
        </w:tc>
        <w:tc>
          <w:tcPr>
            <w:tcW w:w="651" w:type="dxa"/>
            <w:textDirection w:val="btLr"/>
            <w:vAlign w:val="center"/>
          </w:tcPr>
          <w:p w14:paraId="1A3463EB"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6E9F600" w14:textId="77777777" w:rsidR="004F77A8" w:rsidRPr="00207261" w:rsidRDefault="004F77A8" w:rsidP="00FC2177">
            <w:pPr>
              <w:spacing w:line="240" w:lineRule="auto"/>
              <w:jc w:val="center"/>
              <w:rPr>
                <w:iCs/>
                <w:sz w:val="20"/>
              </w:rPr>
            </w:pPr>
          </w:p>
        </w:tc>
        <w:tc>
          <w:tcPr>
            <w:tcW w:w="651" w:type="dxa"/>
            <w:textDirection w:val="btLr"/>
            <w:vAlign w:val="center"/>
          </w:tcPr>
          <w:p w14:paraId="388F50B7" w14:textId="77777777" w:rsidR="004F77A8" w:rsidRPr="00207261" w:rsidRDefault="004F77A8" w:rsidP="00FC2177">
            <w:pPr>
              <w:spacing w:line="240" w:lineRule="auto"/>
              <w:jc w:val="center"/>
              <w:rPr>
                <w:iCs/>
                <w:sz w:val="20"/>
              </w:rPr>
            </w:pPr>
          </w:p>
        </w:tc>
        <w:tc>
          <w:tcPr>
            <w:tcW w:w="651" w:type="dxa"/>
            <w:shd w:val="clear" w:color="auto" w:fill="A6A6A6" w:themeFill="background1" w:themeFillShade="A6"/>
            <w:textDirection w:val="btLr"/>
            <w:vAlign w:val="center"/>
          </w:tcPr>
          <w:p w14:paraId="6D1859D7" w14:textId="77777777" w:rsidR="004F77A8" w:rsidRPr="00207261" w:rsidRDefault="004F77A8" w:rsidP="00FC2177">
            <w:pPr>
              <w:spacing w:line="240" w:lineRule="auto"/>
              <w:jc w:val="center"/>
              <w:rPr>
                <w:iCs/>
                <w:sz w:val="20"/>
              </w:rPr>
            </w:pPr>
          </w:p>
        </w:tc>
        <w:tc>
          <w:tcPr>
            <w:tcW w:w="651" w:type="dxa"/>
            <w:shd w:val="clear" w:color="auto" w:fill="A6A6A6" w:themeFill="background1" w:themeFillShade="A6"/>
            <w:textDirection w:val="btLr"/>
            <w:vAlign w:val="center"/>
          </w:tcPr>
          <w:p w14:paraId="5A3B736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9B3F24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EEB00F8"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979588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F7D678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7659ED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47D9F8E" w14:textId="3EDB8AB9"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B45615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039745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0ED6615" w14:textId="77777777" w:rsidR="004F77A8" w:rsidRPr="00207261" w:rsidRDefault="004F77A8" w:rsidP="00FC2177">
            <w:pPr>
              <w:spacing w:line="240" w:lineRule="auto"/>
              <w:jc w:val="center"/>
              <w:rPr>
                <w:iCs/>
                <w:sz w:val="20"/>
              </w:rPr>
            </w:pPr>
          </w:p>
        </w:tc>
      </w:tr>
      <w:tr w:rsidR="004F77A8" w:rsidRPr="00207261" w14:paraId="5F08C5B4" w14:textId="4E71FCD5" w:rsidTr="00FC2177">
        <w:trPr>
          <w:cantSplit/>
          <w:trHeight w:val="283"/>
          <w:jc w:val="center"/>
        </w:trPr>
        <w:tc>
          <w:tcPr>
            <w:tcW w:w="713" w:type="dxa"/>
            <w:vMerge w:val="restart"/>
            <w:textDirection w:val="btLr"/>
            <w:vAlign w:val="center"/>
          </w:tcPr>
          <w:p w14:paraId="13B2949B" w14:textId="77777777" w:rsidR="004F77A8" w:rsidRPr="00207261" w:rsidRDefault="004F77A8" w:rsidP="00FC2177">
            <w:pPr>
              <w:spacing w:line="240" w:lineRule="auto"/>
              <w:jc w:val="center"/>
              <w:rPr>
                <w:iCs/>
                <w:sz w:val="20"/>
              </w:rPr>
            </w:pPr>
            <w:r>
              <w:rPr>
                <w:iCs/>
                <w:sz w:val="20"/>
              </w:rPr>
              <w:t>Agosto</w:t>
            </w:r>
            <w:r>
              <w:rPr>
                <w:iCs/>
                <w:sz w:val="20"/>
              </w:rPr>
              <w:br/>
            </w:r>
            <w:r w:rsidRPr="00207261">
              <w:rPr>
                <w:iCs/>
                <w:sz w:val="20"/>
              </w:rPr>
              <w:t>201</w:t>
            </w:r>
            <w:r>
              <w:rPr>
                <w:iCs/>
                <w:sz w:val="20"/>
              </w:rPr>
              <w:t>9</w:t>
            </w:r>
          </w:p>
        </w:tc>
        <w:tc>
          <w:tcPr>
            <w:tcW w:w="459" w:type="dxa"/>
            <w:textDirection w:val="btLr"/>
            <w:vAlign w:val="center"/>
          </w:tcPr>
          <w:p w14:paraId="44FBB9E0" w14:textId="77777777" w:rsidR="004F77A8" w:rsidRPr="00207261" w:rsidRDefault="004F77A8" w:rsidP="00FC2177">
            <w:pPr>
              <w:spacing w:line="240" w:lineRule="auto"/>
              <w:jc w:val="center"/>
              <w:rPr>
                <w:iCs/>
                <w:sz w:val="20"/>
              </w:rPr>
            </w:pPr>
            <w:r w:rsidRPr="00207261">
              <w:rPr>
                <w:iCs/>
                <w:sz w:val="20"/>
              </w:rPr>
              <w:t>4</w:t>
            </w:r>
          </w:p>
        </w:tc>
        <w:tc>
          <w:tcPr>
            <w:tcW w:w="651" w:type="dxa"/>
            <w:textDirection w:val="btLr"/>
            <w:vAlign w:val="center"/>
          </w:tcPr>
          <w:p w14:paraId="0816AFBA" w14:textId="77777777" w:rsidR="004F77A8" w:rsidRPr="00207261" w:rsidRDefault="004F77A8" w:rsidP="00FC2177">
            <w:pPr>
              <w:spacing w:line="240" w:lineRule="auto"/>
              <w:jc w:val="center"/>
              <w:rPr>
                <w:iCs/>
                <w:sz w:val="20"/>
              </w:rPr>
            </w:pPr>
          </w:p>
        </w:tc>
        <w:tc>
          <w:tcPr>
            <w:tcW w:w="651" w:type="dxa"/>
            <w:shd w:val="clear" w:color="auto" w:fill="A6A6A6" w:themeFill="background1" w:themeFillShade="A6"/>
            <w:textDirection w:val="btLr"/>
            <w:vAlign w:val="center"/>
          </w:tcPr>
          <w:p w14:paraId="696034E1" w14:textId="77777777" w:rsidR="004F77A8" w:rsidRPr="00207261" w:rsidRDefault="004F77A8" w:rsidP="00FC2177">
            <w:pPr>
              <w:spacing w:line="240" w:lineRule="auto"/>
              <w:jc w:val="center"/>
              <w:rPr>
                <w:iCs/>
                <w:sz w:val="20"/>
              </w:rPr>
            </w:pPr>
          </w:p>
        </w:tc>
        <w:tc>
          <w:tcPr>
            <w:tcW w:w="651" w:type="dxa"/>
            <w:shd w:val="clear" w:color="auto" w:fill="A6A6A6" w:themeFill="background1" w:themeFillShade="A6"/>
            <w:textDirection w:val="btLr"/>
            <w:vAlign w:val="center"/>
          </w:tcPr>
          <w:p w14:paraId="2AD9926D"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7D32EA5"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BB161F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AC06B1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FE6074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018349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BFEA4F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9E31FA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9494AFF" w14:textId="608C854F"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526A12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3AEE37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5FD62FB" w14:textId="77777777" w:rsidR="004F77A8" w:rsidRPr="00207261" w:rsidRDefault="004F77A8" w:rsidP="00FC2177">
            <w:pPr>
              <w:spacing w:line="240" w:lineRule="auto"/>
              <w:jc w:val="center"/>
              <w:rPr>
                <w:iCs/>
                <w:sz w:val="20"/>
              </w:rPr>
            </w:pPr>
          </w:p>
        </w:tc>
      </w:tr>
      <w:tr w:rsidR="004F77A8" w:rsidRPr="00207261" w14:paraId="329FEE97" w14:textId="64CAE45D" w:rsidTr="00FC2177">
        <w:trPr>
          <w:cantSplit/>
          <w:trHeight w:val="283"/>
          <w:jc w:val="center"/>
        </w:trPr>
        <w:tc>
          <w:tcPr>
            <w:tcW w:w="713" w:type="dxa"/>
            <w:vMerge/>
            <w:textDirection w:val="btLr"/>
            <w:vAlign w:val="center"/>
          </w:tcPr>
          <w:p w14:paraId="6E957D67" w14:textId="77777777" w:rsidR="004F77A8" w:rsidRPr="00207261" w:rsidRDefault="004F77A8" w:rsidP="00FC2177">
            <w:pPr>
              <w:spacing w:line="240" w:lineRule="auto"/>
              <w:jc w:val="center"/>
              <w:rPr>
                <w:iCs/>
                <w:sz w:val="20"/>
              </w:rPr>
            </w:pPr>
          </w:p>
        </w:tc>
        <w:tc>
          <w:tcPr>
            <w:tcW w:w="459" w:type="dxa"/>
            <w:textDirection w:val="btLr"/>
            <w:vAlign w:val="center"/>
          </w:tcPr>
          <w:p w14:paraId="77F8D1A6" w14:textId="77777777" w:rsidR="004F77A8" w:rsidRPr="00207261" w:rsidRDefault="004F77A8" w:rsidP="00FC2177">
            <w:pPr>
              <w:spacing w:line="240" w:lineRule="auto"/>
              <w:jc w:val="center"/>
              <w:rPr>
                <w:iCs/>
                <w:sz w:val="20"/>
              </w:rPr>
            </w:pPr>
            <w:r w:rsidRPr="00207261">
              <w:rPr>
                <w:iCs/>
                <w:sz w:val="20"/>
              </w:rPr>
              <w:t>3</w:t>
            </w:r>
          </w:p>
        </w:tc>
        <w:tc>
          <w:tcPr>
            <w:tcW w:w="651" w:type="dxa"/>
            <w:shd w:val="clear" w:color="auto" w:fill="A6A6A6" w:themeFill="background1" w:themeFillShade="A6"/>
            <w:textDirection w:val="btLr"/>
            <w:vAlign w:val="center"/>
          </w:tcPr>
          <w:p w14:paraId="1F8FC99D"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A364CB2" w14:textId="77777777" w:rsidR="004F77A8" w:rsidRPr="00207261" w:rsidRDefault="004F77A8" w:rsidP="00FC2177">
            <w:pPr>
              <w:spacing w:line="240" w:lineRule="auto"/>
              <w:jc w:val="center"/>
              <w:rPr>
                <w:iCs/>
                <w:sz w:val="20"/>
              </w:rPr>
            </w:pPr>
          </w:p>
        </w:tc>
        <w:tc>
          <w:tcPr>
            <w:tcW w:w="651" w:type="dxa"/>
            <w:textDirection w:val="btLr"/>
            <w:vAlign w:val="center"/>
          </w:tcPr>
          <w:p w14:paraId="40293F80"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975EE7D"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C4AF4D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E3BA74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F1A33D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2EB5D6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F63170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3BBEC4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55455E7" w14:textId="694268D0"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AE7CD9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7EA56C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6A7B1EE" w14:textId="77777777" w:rsidR="004F77A8" w:rsidRPr="00207261" w:rsidRDefault="004F77A8" w:rsidP="00FC2177">
            <w:pPr>
              <w:spacing w:line="240" w:lineRule="auto"/>
              <w:jc w:val="center"/>
              <w:rPr>
                <w:iCs/>
                <w:sz w:val="20"/>
              </w:rPr>
            </w:pPr>
          </w:p>
        </w:tc>
      </w:tr>
      <w:tr w:rsidR="004F77A8" w:rsidRPr="00207261" w14:paraId="077BE0A7" w14:textId="7A61D1BF" w:rsidTr="00FC2177">
        <w:trPr>
          <w:cantSplit/>
          <w:trHeight w:val="283"/>
          <w:jc w:val="center"/>
        </w:trPr>
        <w:tc>
          <w:tcPr>
            <w:tcW w:w="713" w:type="dxa"/>
            <w:vMerge/>
            <w:textDirection w:val="btLr"/>
            <w:vAlign w:val="center"/>
          </w:tcPr>
          <w:p w14:paraId="3C90F4D1" w14:textId="77777777" w:rsidR="004F77A8" w:rsidRPr="00207261" w:rsidRDefault="004F77A8" w:rsidP="00FC2177">
            <w:pPr>
              <w:spacing w:line="240" w:lineRule="auto"/>
              <w:jc w:val="center"/>
              <w:rPr>
                <w:iCs/>
                <w:sz w:val="20"/>
              </w:rPr>
            </w:pPr>
          </w:p>
        </w:tc>
        <w:tc>
          <w:tcPr>
            <w:tcW w:w="459" w:type="dxa"/>
            <w:textDirection w:val="btLr"/>
            <w:vAlign w:val="center"/>
          </w:tcPr>
          <w:p w14:paraId="200CC73A" w14:textId="77777777" w:rsidR="004F77A8" w:rsidRPr="00207261" w:rsidRDefault="004F77A8" w:rsidP="00FC2177">
            <w:pPr>
              <w:spacing w:line="240" w:lineRule="auto"/>
              <w:jc w:val="center"/>
              <w:rPr>
                <w:iCs/>
                <w:sz w:val="20"/>
              </w:rPr>
            </w:pPr>
            <w:r w:rsidRPr="00207261">
              <w:rPr>
                <w:iCs/>
                <w:sz w:val="20"/>
              </w:rPr>
              <w:t>2</w:t>
            </w:r>
          </w:p>
        </w:tc>
        <w:tc>
          <w:tcPr>
            <w:tcW w:w="651" w:type="dxa"/>
            <w:shd w:val="clear" w:color="auto" w:fill="FFFFFF" w:themeFill="background1"/>
            <w:textDirection w:val="btLr"/>
            <w:vAlign w:val="center"/>
          </w:tcPr>
          <w:p w14:paraId="2543B29F" w14:textId="77777777" w:rsidR="004F77A8" w:rsidRPr="00207261" w:rsidRDefault="004F77A8" w:rsidP="00FC2177">
            <w:pPr>
              <w:spacing w:line="240" w:lineRule="auto"/>
              <w:jc w:val="center"/>
              <w:rPr>
                <w:iCs/>
                <w:sz w:val="20"/>
              </w:rPr>
            </w:pPr>
          </w:p>
        </w:tc>
        <w:tc>
          <w:tcPr>
            <w:tcW w:w="651" w:type="dxa"/>
            <w:textDirection w:val="btLr"/>
            <w:vAlign w:val="center"/>
          </w:tcPr>
          <w:p w14:paraId="31283A3B" w14:textId="77777777" w:rsidR="004F77A8" w:rsidRPr="00207261" w:rsidRDefault="004F77A8" w:rsidP="00FC2177">
            <w:pPr>
              <w:spacing w:line="240" w:lineRule="auto"/>
              <w:jc w:val="center"/>
              <w:rPr>
                <w:iCs/>
                <w:sz w:val="20"/>
              </w:rPr>
            </w:pPr>
          </w:p>
        </w:tc>
        <w:tc>
          <w:tcPr>
            <w:tcW w:w="651" w:type="dxa"/>
            <w:textDirection w:val="btLr"/>
            <w:vAlign w:val="center"/>
          </w:tcPr>
          <w:p w14:paraId="6F4EB34F"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941E1A6"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F7A723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109044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644F71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EFABE8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6DA994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71948B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34C24B0" w14:textId="4B6404CF"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933A8E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500142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5B887DF" w14:textId="77777777" w:rsidR="004F77A8" w:rsidRPr="00207261" w:rsidRDefault="004F77A8" w:rsidP="00FC2177">
            <w:pPr>
              <w:spacing w:line="240" w:lineRule="auto"/>
              <w:jc w:val="center"/>
              <w:rPr>
                <w:iCs/>
                <w:sz w:val="20"/>
              </w:rPr>
            </w:pPr>
          </w:p>
        </w:tc>
      </w:tr>
      <w:tr w:rsidR="004F77A8" w:rsidRPr="00207261" w14:paraId="7A9E0C20" w14:textId="634136AC" w:rsidTr="00FC2177">
        <w:trPr>
          <w:cantSplit/>
          <w:trHeight w:val="283"/>
          <w:jc w:val="center"/>
        </w:trPr>
        <w:tc>
          <w:tcPr>
            <w:tcW w:w="713" w:type="dxa"/>
            <w:vMerge/>
            <w:textDirection w:val="btLr"/>
            <w:vAlign w:val="center"/>
          </w:tcPr>
          <w:p w14:paraId="36661D24" w14:textId="77777777" w:rsidR="004F77A8" w:rsidRPr="00207261" w:rsidRDefault="004F77A8" w:rsidP="00FC2177">
            <w:pPr>
              <w:spacing w:line="240" w:lineRule="auto"/>
              <w:jc w:val="center"/>
              <w:rPr>
                <w:iCs/>
                <w:sz w:val="20"/>
              </w:rPr>
            </w:pPr>
          </w:p>
        </w:tc>
        <w:tc>
          <w:tcPr>
            <w:tcW w:w="459" w:type="dxa"/>
            <w:textDirection w:val="btLr"/>
            <w:vAlign w:val="center"/>
          </w:tcPr>
          <w:p w14:paraId="0678C9F2" w14:textId="77777777" w:rsidR="004F77A8" w:rsidRPr="00207261" w:rsidRDefault="004F77A8" w:rsidP="00FC2177">
            <w:pPr>
              <w:spacing w:line="240" w:lineRule="auto"/>
              <w:jc w:val="center"/>
              <w:rPr>
                <w:iCs/>
                <w:sz w:val="20"/>
              </w:rPr>
            </w:pPr>
            <w:r w:rsidRPr="00207261">
              <w:rPr>
                <w:iCs/>
                <w:sz w:val="20"/>
              </w:rPr>
              <w:t>1</w:t>
            </w:r>
          </w:p>
        </w:tc>
        <w:tc>
          <w:tcPr>
            <w:tcW w:w="651" w:type="dxa"/>
            <w:shd w:val="clear" w:color="auto" w:fill="FFFFFF" w:themeFill="background1"/>
            <w:textDirection w:val="btLr"/>
            <w:vAlign w:val="center"/>
          </w:tcPr>
          <w:p w14:paraId="62E7F08D" w14:textId="77777777" w:rsidR="004F77A8" w:rsidRPr="00207261" w:rsidRDefault="004F77A8" w:rsidP="00FC2177">
            <w:pPr>
              <w:spacing w:line="240" w:lineRule="auto"/>
              <w:jc w:val="center"/>
              <w:rPr>
                <w:iCs/>
                <w:sz w:val="20"/>
              </w:rPr>
            </w:pPr>
          </w:p>
        </w:tc>
        <w:tc>
          <w:tcPr>
            <w:tcW w:w="651" w:type="dxa"/>
            <w:textDirection w:val="btLr"/>
            <w:vAlign w:val="center"/>
          </w:tcPr>
          <w:p w14:paraId="77042E6E" w14:textId="77777777" w:rsidR="004F77A8" w:rsidRPr="00207261" w:rsidRDefault="004F77A8" w:rsidP="00FC2177">
            <w:pPr>
              <w:spacing w:line="240" w:lineRule="auto"/>
              <w:jc w:val="center"/>
              <w:rPr>
                <w:iCs/>
                <w:sz w:val="20"/>
              </w:rPr>
            </w:pPr>
          </w:p>
        </w:tc>
        <w:tc>
          <w:tcPr>
            <w:tcW w:w="651" w:type="dxa"/>
            <w:textDirection w:val="btLr"/>
            <w:vAlign w:val="center"/>
          </w:tcPr>
          <w:p w14:paraId="767630A9"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F35C998"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D838BF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50F416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42E7F2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4FF724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30A746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F860CD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EEFDA02" w14:textId="0006CA28"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F40B60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DA17DC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7DB5B52" w14:textId="77777777" w:rsidR="004F77A8" w:rsidRPr="00207261" w:rsidRDefault="004F77A8" w:rsidP="00FC2177">
            <w:pPr>
              <w:spacing w:line="240" w:lineRule="auto"/>
              <w:jc w:val="center"/>
              <w:rPr>
                <w:iCs/>
                <w:sz w:val="20"/>
              </w:rPr>
            </w:pPr>
          </w:p>
        </w:tc>
      </w:tr>
      <w:tr w:rsidR="004F77A8" w:rsidRPr="00207261" w14:paraId="267B6CFE" w14:textId="154B35C7" w:rsidTr="00FC2177">
        <w:trPr>
          <w:cantSplit/>
          <w:trHeight w:val="283"/>
          <w:jc w:val="center"/>
        </w:trPr>
        <w:tc>
          <w:tcPr>
            <w:tcW w:w="713" w:type="dxa"/>
            <w:vMerge w:val="restart"/>
            <w:textDirection w:val="btLr"/>
            <w:vAlign w:val="center"/>
          </w:tcPr>
          <w:p w14:paraId="1C440FB4" w14:textId="77777777" w:rsidR="004F77A8" w:rsidRPr="00207261" w:rsidRDefault="004F77A8" w:rsidP="00FC2177">
            <w:pPr>
              <w:spacing w:line="240" w:lineRule="auto"/>
              <w:jc w:val="center"/>
              <w:rPr>
                <w:iCs/>
                <w:sz w:val="20"/>
              </w:rPr>
            </w:pPr>
            <w:r>
              <w:rPr>
                <w:iCs/>
                <w:sz w:val="20"/>
              </w:rPr>
              <w:t>Julho</w:t>
            </w:r>
            <w:r>
              <w:rPr>
                <w:iCs/>
                <w:sz w:val="20"/>
              </w:rPr>
              <w:br/>
            </w:r>
            <w:r w:rsidRPr="00207261">
              <w:rPr>
                <w:iCs/>
                <w:sz w:val="20"/>
              </w:rPr>
              <w:t>201</w:t>
            </w:r>
            <w:r>
              <w:rPr>
                <w:iCs/>
                <w:sz w:val="20"/>
              </w:rPr>
              <w:t>9</w:t>
            </w:r>
          </w:p>
        </w:tc>
        <w:tc>
          <w:tcPr>
            <w:tcW w:w="459" w:type="dxa"/>
            <w:textDirection w:val="btLr"/>
            <w:vAlign w:val="center"/>
          </w:tcPr>
          <w:p w14:paraId="7A1B2B67" w14:textId="77777777" w:rsidR="004F77A8" w:rsidRPr="00207261" w:rsidRDefault="004F77A8" w:rsidP="00FC2177">
            <w:pPr>
              <w:spacing w:line="240" w:lineRule="auto"/>
              <w:jc w:val="center"/>
              <w:rPr>
                <w:iCs/>
                <w:sz w:val="20"/>
              </w:rPr>
            </w:pPr>
            <w:r w:rsidRPr="00207261">
              <w:rPr>
                <w:iCs/>
                <w:sz w:val="20"/>
              </w:rPr>
              <w:t>4</w:t>
            </w:r>
          </w:p>
        </w:tc>
        <w:tc>
          <w:tcPr>
            <w:tcW w:w="651" w:type="dxa"/>
            <w:shd w:val="clear" w:color="auto" w:fill="F2F2F2" w:themeFill="background1" w:themeFillShade="F2"/>
            <w:textDirection w:val="btLr"/>
            <w:vAlign w:val="center"/>
          </w:tcPr>
          <w:p w14:paraId="7F5D0567"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2EA52B58"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117C8A3D" w14:textId="77777777" w:rsidR="004F77A8" w:rsidRPr="00FC2177" w:rsidRDefault="004F77A8" w:rsidP="00FC2177">
            <w:pPr>
              <w:spacing w:line="240" w:lineRule="auto"/>
              <w:jc w:val="center"/>
              <w:rPr>
                <w:iCs/>
                <w:color w:val="A6A6A6" w:themeColor="background1" w:themeShade="A6"/>
                <w:sz w:val="20"/>
              </w:rPr>
            </w:pPr>
          </w:p>
        </w:tc>
        <w:tc>
          <w:tcPr>
            <w:tcW w:w="651" w:type="dxa"/>
            <w:shd w:val="clear" w:color="auto" w:fill="FFFFFF" w:themeFill="background1"/>
            <w:textDirection w:val="btLr"/>
            <w:vAlign w:val="center"/>
          </w:tcPr>
          <w:p w14:paraId="71D013A2"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68E2702"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D64C253"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CD7C76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D64145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EF59B4E"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FF6149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87DD114" w14:textId="74A66ED0"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FEE1A5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10EBD37"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15AD6BC" w14:textId="77777777" w:rsidR="004F77A8" w:rsidRPr="00207261" w:rsidRDefault="004F77A8" w:rsidP="00FC2177">
            <w:pPr>
              <w:spacing w:line="240" w:lineRule="auto"/>
              <w:jc w:val="center"/>
              <w:rPr>
                <w:iCs/>
                <w:sz w:val="20"/>
              </w:rPr>
            </w:pPr>
          </w:p>
        </w:tc>
      </w:tr>
      <w:tr w:rsidR="004F77A8" w:rsidRPr="00207261" w14:paraId="7AE6A15B" w14:textId="14EC89B2" w:rsidTr="00FC2177">
        <w:trPr>
          <w:cantSplit/>
          <w:trHeight w:val="283"/>
          <w:jc w:val="center"/>
        </w:trPr>
        <w:tc>
          <w:tcPr>
            <w:tcW w:w="713" w:type="dxa"/>
            <w:vMerge/>
            <w:textDirection w:val="btLr"/>
            <w:vAlign w:val="center"/>
          </w:tcPr>
          <w:p w14:paraId="68110A03" w14:textId="77777777" w:rsidR="004F77A8" w:rsidRPr="00207261" w:rsidRDefault="004F77A8" w:rsidP="00FC2177">
            <w:pPr>
              <w:spacing w:line="240" w:lineRule="auto"/>
              <w:jc w:val="center"/>
              <w:rPr>
                <w:iCs/>
                <w:sz w:val="20"/>
              </w:rPr>
            </w:pPr>
          </w:p>
        </w:tc>
        <w:tc>
          <w:tcPr>
            <w:tcW w:w="459" w:type="dxa"/>
            <w:textDirection w:val="btLr"/>
            <w:vAlign w:val="center"/>
          </w:tcPr>
          <w:p w14:paraId="70BA08B4" w14:textId="77777777" w:rsidR="004F77A8" w:rsidRPr="00207261" w:rsidRDefault="004F77A8" w:rsidP="00FC2177">
            <w:pPr>
              <w:spacing w:line="240" w:lineRule="auto"/>
              <w:jc w:val="center"/>
              <w:rPr>
                <w:iCs/>
                <w:sz w:val="20"/>
              </w:rPr>
            </w:pPr>
            <w:r w:rsidRPr="00207261">
              <w:rPr>
                <w:iCs/>
                <w:sz w:val="20"/>
              </w:rPr>
              <w:t>3</w:t>
            </w:r>
          </w:p>
        </w:tc>
        <w:tc>
          <w:tcPr>
            <w:tcW w:w="651" w:type="dxa"/>
            <w:shd w:val="clear" w:color="auto" w:fill="FFFFFF" w:themeFill="background1"/>
            <w:textDirection w:val="btLr"/>
            <w:vAlign w:val="center"/>
          </w:tcPr>
          <w:p w14:paraId="2BECC5A5"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35672648"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1345BBE" w14:textId="77777777" w:rsidR="004F77A8" w:rsidRPr="00FC2177" w:rsidRDefault="004F77A8" w:rsidP="00FC2177">
            <w:pPr>
              <w:spacing w:line="240" w:lineRule="auto"/>
              <w:jc w:val="center"/>
              <w:rPr>
                <w:iCs/>
                <w:color w:val="A6A6A6" w:themeColor="background1" w:themeShade="A6"/>
                <w:sz w:val="20"/>
              </w:rPr>
            </w:pPr>
          </w:p>
        </w:tc>
        <w:tc>
          <w:tcPr>
            <w:tcW w:w="651" w:type="dxa"/>
            <w:shd w:val="clear" w:color="auto" w:fill="FFFFFF" w:themeFill="background1"/>
            <w:textDirection w:val="btLr"/>
            <w:vAlign w:val="center"/>
          </w:tcPr>
          <w:p w14:paraId="60B05BB7"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68BB778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71095A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BB33BA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AB8223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F15A125"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69D8D6E0"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70503A5" w14:textId="0E8044B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0143C7D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77E61F6"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516B2943" w14:textId="77777777" w:rsidR="004F77A8" w:rsidRPr="00207261" w:rsidRDefault="004F77A8" w:rsidP="00FC2177">
            <w:pPr>
              <w:spacing w:line="240" w:lineRule="auto"/>
              <w:jc w:val="center"/>
              <w:rPr>
                <w:iCs/>
                <w:sz w:val="20"/>
              </w:rPr>
            </w:pPr>
          </w:p>
        </w:tc>
      </w:tr>
      <w:tr w:rsidR="004F77A8" w:rsidRPr="00207261" w14:paraId="38357632" w14:textId="171ACC24" w:rsidTr="009C0C91">
        <w:trPr>
          <w:cantSplit/>
          <w:trHeight w:val="283"/>
          <w:jc w:val="center"/>
        </w:trPr>
        <w:tc>
          <w:tcPr>
            <w:tcW w:w="713" w:type="dxa"/>
            <w:vMerge/>
            <w:textDirection w:val="btLr"/>
            <w:vAlign w:val="center"/>
          </w:tcPr>
          <w:p w14:paraId="7CC91C49" w14:textId="77777777" w:rsidR="004F77A8" w:rsidRPr="00207261" w:rsidRDefault="004F77A8" w:rsidP="00FC2177">
            <w:pPr>
              <w:spacing w:line="240" w:lineRule="auto"/>
              <w:jc w:val="center"/>
              <w:rPr>
                <w:iCs/>
                <w:sz w:val="20"/>
              </w:rPr>
            </w:pPr>
          </w:p>
        </w:tc>
        <w:tc>
          <w:tcPr>
            <w:tcW w:w="459" w:type="dxa"/>
            <w:textDirection w:val="btLr"/>
            <w:vAlign w:val="center"/>
          </w:tcPr>
          <w:p w14:paraId="4A4F2304" w14:textId="77777777" w:rsidR="004F77A8" w:rsidRPr="00207261" w:rsidRDefault="004F77A8" w:rsidP="00FC2177">
            <w:pPr>
              <w:spacing w:line="240" w:lineRule="auto"/>
              <w:jc w:val="center"/>
              <w:rPr>
                <w:iCs/>
                <w:sz w:val="20"/>
              </w:rPr>
            </w:pPr>
            <w:r w:rsidRPr="00207261">
              <w:rPr>
                <w:iCs/>
                <w:sz w:val="20"/>
              </w:rPr>
              <w:t>2</w:t>
            </w:r>
          </w:p>
        </w:tc>
        <w:tc>
          <w:tcPr>
            <w:tcW w:w="651" w:type="dxa"/>
            <w:shd w:val="clear" w:color="auto" w:fill="auto"/>
            <w:textDirection w:val="btLr"/>
            <w:vAlign w:val="center"/>
          </w:tcPr>
          <w:p w14:paraId="58FF2C17"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04B4DD0"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73F50E22"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1B2C2BEF"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089E33C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0F6F28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B51542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E3FAF8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3840791"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F13FAF9"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2EB5CCF" w14:textId="3EB84AA2"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9A96E7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B01A404"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A16464F" w14:textId="77777777" w:rsidR="004F77A8" w:rsidRPr="00207261" w:rsidRDefault="004F77A8" w:rsidP="00FC2177">
            <w:pPr>
              <w:spacing w:line="240" w:lineRule="auto"/>
              <w:jc w:val="center"/>
              <w:rPr>
                <w:iCs/>
                <w:sz w:val="20"/>
              </w:rPr>
            </w:pPr>
          </w:p>
        </w:tc>
      </w:tr>
      <w:tr w:rsidR="004F77A8" w:rsidRPr="00207261" w14:paraId="3C3E01DD" w14:textId="43943E9C" w:rsidTr="009C0C91">
        <w:trPr>
          <w:cantSplit/>
          <w:trHeight w:val="283"/>
          <w:jc w:val="center"/>
        </w:trPr>
        <w:tc>
          <w:tcPr>
            <w:tcW w:w="713" w:type="dxa"/>
            <w:vMerge/>
            <w:tcBorders>
              <w:bottom w:val="single" w:sz="4" w:space="0" w:color="auto"/>
            </w:tcBorders>
            <w:textDirection w:val="btLr"/>
            <w:vAlign w:val="center"/>
          </w:tcPr>
          <w:p w14:paraId="76041D46" w14:textId="77777777" w:rsidR="004F77A8" w:rsidRPr="00207261" w:rsidRDefault="004F77A8" w:rsidP="00FC2177">
            <w:pPr>
              <w:spacing w:line="240" w:lineRule="auto"/>
              <w:jc w:val="center"/>
              <w:rPr>
                <w:iCs/>
                <w:sz w:val="20"/>
              </w:rPr>
            </w:pPr>
          </w:p>
        </w:tc>
        <w:tc>
          <w:tcPr>
            <w:tcW w:w="459" w:type="dxa"/>
            <w:tcBorders>
              <w:bottom w:val="single" w:sz="4" w:space="0" w:color="auto"/>
            </w:tcBorders>
            <w:textDirection w:val="btLr"/>
            <w:vAlign w:val="center"/>
          </w:tcPr>
          <w:p w14:paraId="16E400B7" w14:textId="77777777" w:rsidR="004F77A8" w:rsidRPr="00207261" w:rsidRDefault="004F77A8" w:rsidP="00FC2177">
            <w:pPr>
              <w:spacing w:line="240" w:lineRule="auto"/>
              <w:jc w:val="center"/>
              <w:rPr>
                <w:iCs/>
                <w:sz w:val="20"/>
              </w:rPr>
            </w:pPr>
            <w:r w:rsidRPr="00207261">
              <w:rPr>
                <w:iCs/>
                <w:sz w:val="20"/>
              </w:rPr>
              <w:t>1</w:t>
            </w:r>
          </w:p>
        </w:tc>
        <w:tc>
          <w:tcPr>
            <w:tcW w:w="651" w:type="dxa"/>
            <w:shd w:val="clear" w:color="auto" w:fill="FFFFFF" w:themeFill="background1"/>
            <w:textDirection w:val="btLr"/>
            <w:vAlign w:val="center"/>
          </w:tcPr>
          <w:p w14:paraId="43FC30BD" w14:textId="77777777" w:rsidR="004F77A8" w:rsidRPr="00207261" w:rsidRDefault="004F77A8" w:rsidP="00FC2177">
            <w:pPr>
              <w:spacing w:line="240" w:lineRule="auto"/>
              <w:jc w:val="center"/>
              <w:rPr>
                <w:iCs/>
                <w:sz w:val="20"/>
              </w:rPr>
            </w:pPr>
          </w:p>
        </w:tc>
        <w:tc>
          <w:tcPr>
            <w:tcW w:w="651" w:type="dxa"/>
            <w:textDirection w:val="btLr"/>
            <w:vAlign w:val="center"/>
          </w:tcPr>
          <w:p w14:paraId="3CE6AEB5" w14:textId="77777777" w:rsidR="004F77A8" w:rsidRPr="00207261" w:rsidRDefault="004F77A8" w:rsidP="00FC2177">
            <w:pPr>
              <w:spacing w:line="240" w:lineRule="auto"/>
              <w:jc w:val="center"/>
              <w:rPr>
                <w:iCs/>
                <w:sz w:val="20"/>
              </w:rPr>
            </w:pPr>
          </w:p>
        </w:tc>
        <w:tc>
          <w:tcPr>
            <w:tcW w:w="651" w:type="dxa"/>
            <w:textDirection w:val="btLr"/>
            <w:vAlign w:val="center"/>
          </w:tcPr>
          <w:p w14:paraId="78C92CBE"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58C670CE" w14:textId="77777777" w:rsidR="004F77A8" w:rsidRPr="00207261" w:rsidRDefault="004F77A8" w:rsidP="00FC2177">
            <w:pPr>
              <w:spacing w:line="240" w:lineRule="auto"/>
              <w:jc w:val="center"/>
              <w:rPr>
                <w:iCs/>
                <w:sz w:val="20"/>
              </w:rPr>
            </w:pPr>
          </w:p>
        </w:tc>
        <w:tc>
          <w:tcPr>
            <w:tcW w:w="651" w:type="dxa"/>
            <w:shd w:val="clear" w:color="auto" w:fill="FFFFFF" w:themeFill="background1"/>
            <w:textDirection w:val="btLr"/>
            <w:vAlign w:val="center"/>
          </w:tcPr>
          <w:p w14:paraId="4FE26B5F"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C88E9ED"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7CAAFF4A"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5CEC15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170AE6D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3B41BC1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27B862B" w14:textId="7C8FFF4A"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D46CC2B"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4345671C" w14:textId="77777777" w:rsidR="004F77A8" w:rsidRPr="00207261" w:rsidRDefault="004F77A8" w:rsidP="00FC2177">
            <w:pPr>
              <w:spacing w:line="240" w:lineRule="auto"/>
              <w:jc w:val="center"/>
              <w:rPr>
                <w:iCs/>
                <w:sz w:val="20"/>
              </w:rPr>
            </w:pPr>
          </w:p>
        </w:tc>
        <w:tc>
          <w:tcPr>
            <w:tcW w:w="515" w:type="dxa"/>
            <w:shd w:val="clear" w:color="auto" w:fill="FFFFFF" w:themeFill="background1"/>
            <w:textDirection w:val="btLr"/>
          </w:tcPr>
          <w:p w14:paraId="2932AE88" w14:textId="77777777" w:rsidR="004F77A8" w:rsidRPr="00207261" w:rsidRDefault="004F77A8" w:rsidP="00FC2177">
            <w:pPr>
              <w:spacing w:line="240" w:lineRule="auto"/>
              <w:jc w:val="center"/>
              <w:rPr>
                <w:iCs/>
                <w:sz w:val="20"/>
              </w:rPr>
            </w:pPr>
          </w:p>
        </w:tc>
      </w:tr>
      <w:tr w:rsidR="004F77A8" w:rsidRPr="00207261" w14:paraId="6D5DC691" w14:textId="185E524D" w:rsidTr="009C0C91">
        <w:trPr>
          <w:cantSplit/>
          <w:trHeight w:val="3407"/>
          <w:jc w:val="center"/>
        </w:trPr>
        <w:tc>
          <w:tcPr>
            <w:tcW w:w="713" w:type="dxa"/>
            <w:textDirection w:val="btLr"/>
            <w:vAlign w:val="center"/>
          </w:tcPr>
          <w:p w14:paraId="31DA59C5" w14:textId="77777777" w:rsidR="004F77A8" w:rsidRPr="00325371" w:rsidRDefault="004F77A8" w:rsidP="00FC2177">
            <w:pPr>
              <w:spacing w:line="240" w:lineRule="auto"/>
              <w:ind w:right="227"/>
              <w:jc w:val="right"/>
              <w:rPr>
                <w:iCs/>
                <w:sz w:val="20"/>
              </w:rPr>
            </w:pPr>
            <w:r w:rsidRPr="00325371">
              <w:rPr>
                <w:iCs/>
                <w:sz w:val="20"/>
              </w:rPr>
              <w:t>Meses</w:t>
            </w:r>
          </w:p>
        </w:tc>
        <w:tc>
          <w:tcPr>
            <w:tcW w:w="459" w:type="dxa"/>
            <w:textDirection w:val="btLr"/>
            <w:vAlign w:val="center"/>
          </w:tcPr>
          <w:p w14:paraId="20B2B648" w14:textId="77777777" w:rsidR="004F77A8" w:rsidRPr="00325371" w:rsidRDefault="004F77A8" w:rsidP="00FC2177">
            <w:pPr>
              <w:spacing w:line="240" w:lineRule="auto"/>
              <w:ind w:right="227"/>
              <w:jc w:val="right"/>
              <w:rPr>
                <w:iCs/>
                <w:sz w:val="20"/>
              </w:rPr>
            </w:pPr>
            <w:r w:rsidRPr="00325371">
              <w:rPr>
                <w:iCs/>
                <w:sz w:val="20"/>
              </w:rPr>
              <w:t>Semanas</w:t>
            </w:r>
          </w:p>
        </w:tc>
        <w:tc>
          <w:tcPr>
            <w:tcW w:w="651" w:type="dxa"/>
            <w:textDirection w:val="btLr"/>
            <w:vAlign w:val="center"/>
          </w:tcPr>
          <w:p w14:paraId="0307A839" w14:textId="30779509" w:rsidR="004F77A8" w:rsidRPr="00207261" w:rsidRDefault="004F77A8" w:rsidP="00FC2177">
            <w:pPr>
              <w:spacing w:line="240" w:lineRule="auto"/>
              <w:jc w:val="left"/>
              <w:rPr>
                <w:iCs/>
                <w:sz w:val="20"/>
              </w:rPr>
            </w:pPr>
            <w:r>
              <w:rPr>
                <w:iCs/>
                <w:sz w:val="20"/>
              </w:rPr>
              <w:t xml:space="preserve">Atividade </w:t>
            </w:r>
            <w:r w:rsidR="00E54B76">
              <w:rPr>
                <w:iCs/>
                <w:sz w:val="20"/>
              </w:rPr>
              <w:t>1</w:t>
            </w:r>
          </w:p>
        </w:tc>
        <w:tc>
          <w:tcPr>
            <w:tcW w:w="651" w:type="dxa"/>
            <w:textDirection w:val="btLr"/>
            <w:vAlign w:val="center"/>
          </w:tcPr>
          <w:p w14:paraId="57CD51CC" w14:textId="0DA7BCBA" w:rsidR="004F77A8" w:rsidRPr="00207261" w:rsidRDefault="004F77A8" w:rsidP="00FC2177">
            <w:pPr>
              <w:spacing w:line="240" w:lineRule="auto"/>
              <w:jc w:val="left"/>
              <w:rPr>
                <w:iCs/>
                <w:sz w:val="20"/>
              </w:rPr>
            </w:pPr>
            <w:r>
              <w:rPr>
                <w:iCs/>
                <w:sz w:val="20"/>
              </w:rPr>
              <w:t xml:space="preserve">Atividade </w:t>
            </w:r>
            <w:r w:rsidR="00E54B76">
              <w:rPr>
                <w:iCs/>
                <w:sz w:val="20"/>
              </w:rPr>
              <w:t>2</w:t>
            </w:r>
          </w:p>
        </w:tc>
        <w:tc>
          <w:tcPr>
            <w:tcW w:w="651" w:type="dxa"/>
            <w:textDirection w:val="btLr"/>
            <w:vAlign w:val="center"/>
          </w:tcPr>
          <w:p w14:paraId="7AC7D6B3" w14:textId="4FACB196" w:rsidR="004F77A8" w:rsidRPr="00207261" w:rsidRDefault="004F77A8" w:rsidP="00FC2177">
            <w:pPr>
              <w:spacing w:line="240" w:lineRule="auto"/>
              <w:jc w:val="left"/>
              <w:rPr>
                <w:iCs/>
                <w:sz w:val="20"/>
              </w:rPr>
            </w:pPr>
            <w:r>
              <w:rPr>
                <w:iCs/>
                <w:sz w:val="20"/>
              </w:rPr>
              <w:t xml:space="preserve">Atividade </w:t>
            </w:r>
            <w:r w:rsidR="00E54B76">
              <w:rPr>
                <w:iCs/>
                <w:sz w:val="20"/>
              </w:rPr>
              <w:t>3</w:t>
            </w:r>
          </w:p>
        </w:tc>
        <w:tc>
          <w:tcPr>
            <w:tcW w:w="651" w:type="dxa"/>
            <w:shd w:val="clear" w:color="auto" w:fill="FFFFFF" w:themeFill="background1"/>
            <w:textDirection w:val="btLr"/>
            <w:vAlign w:val="center"/>
          </w:tcPr>
          <w:p w14:paraId="5F848ED5" w14:textId="502F9C9F" w:rsidR="004F77A8" w:rsidRPr="00207261" w:rsidRDefault="004F77A8" w:rsidP="00FC2177">
            <w:pPr>
              <w:spacing w:line="240" w:lineRule="auto"/>
              <w:jc w:val="left"/>
              <w:rPr>
                <w:iCs/>
                <w:sz w:val="20"/>
              </w:rPr>
            </w:pPr>
            <w:r>
              <w:rPr>
                <w:iCs/>
                <w:sz w:val="20"/>
              </w:rPr>
              <w:t xml:space="preserve">Atividade </w:t>
            </w:r>
            <w:r w:rsidR="00E54B76">
              <w:rPr>
                <w:iCs/>
                <w:sz w:val="20"/>
              </w:rPr>
              <w:t>4</w:t>
            </w:r>
          </w:p>
        </w:tc>
        <w:tc>
          <w:tcPr>
            <w:tcW w:w="651" w:type="dxa"/>
            <w:shd w:val="clear" w:color="auto" w:fill="FFFFFF" w:themeFill="background1"/>
            <w:textDirection w:val="btLr"/>
            <w:vAlign w:val="center"/>
          </w:tcPr>
          <w:p w14:paraId="7B685A51" w14:textId="69A96F7E" w:rsidR="004F77A8" w:rsidRPr="00207261" w:rsidRDefault="004F77A8" w:rsidP="00FC2177">
            <w:pPr>
              <w:spacing w:line="240" w:lineRule="auto"/>
              <w:jc w:val="left"/>
              <w:rPr>
                <w:iCs/>
                <w:sz w:val="20"/>
              </w:rPr>
            </w:pPr>
            <w:r>
              <w:rPr>
                <w:iCs/>
                <w:sz w:val="20"/>
              </w:rPr>
              <w:t xml:space="preserve">Atividade </w:t>
            </w:r>
            <w:r w:rsidR="00E54B76">
              <w:rPr>
                <w:iCs/>
                <w:sz w:val="20"/>
              </w:rPr>
              <w:t>5</w:t>
            </w:r>
          </w:p>
        </w:tc>
        <w:tc>
          <w:tcPr>
            <w:tcW w:w="515" w:type="dxa"/>
            <w:shd w:val="clear" w:color="auto" w:fill="FFFFFF" w:themeFill="background1"/>
            <w:textDirection w:val="btLr"/>
          </w:tcPr>
          <w:p w14:paraId="084EAE51" w14:textId="0A2718EF" w:rsidR="004F77A8" w:rsidRDefault="00E54B76" w:rsidP="00FC2177">
            <w:pPr>
              <w:spacing w:line="240" w:lineRule="auto"/>
              <w:jc w:val="left"/>
              <w:rPr>
                <w:iCs/>
                <w:sz w:val="20"/>
              </w:rPr>
            </w:pPr>
            <w:bookmarkStart w:id="49" w:name="_Hlk10402611"/>
            <w:r>
              <w:rPr>
                <w:iCs/>
                <w:sz w:val="20"/>
              </w:rPr>
              <w:t xml:space="preserve">Atividade </w:t>
            </w:r>
            <w:bookmarkEnd w:id="49"/>
            <w:r>
              <w:rPr>
                <w:iCs/>
                <w:sz w:val="20"/>
              </w:rPr>
              <w:t>6</w:t>
            </w:r>
          </w:p>
        </w:tc>
        <w:tc>
          <w:tcPr>
            <w:tcW w:w="515" w:type="dxa"/>
            <w:shd w:val="clear" w:color="auto" w:fill="FFFFFF" w:themeFill="background1"/>
            <w:textDirection w:val="btLr"/>
          </w:tcPr>
          <w:p w14:paraId="65640AE5" w14:textId="5C4595C0" w:rsidR="004F77A8" w:rsidRDefault="00E54B76" w:rsidP="00FC2177">
            <w:pPr>
              <w:spacing w:line="240" w:lineRule="auto"/>
              <w:jc w:val="left"/>
              <w:rPr>
                <w:iCs/>
                <w:sz w:val="20"/>
              </w:rPr>
            </w:pPr>
            <w:r>
              <w:rPr>
                <w:iCs/>
                <w:sz w:val="20"/>
              </w:rPr>
              <w:t>Atividade 7</w:t>
            </w:r>
          </w:p>
        </w:tc>
        <w:tc>
          <w:tcPr>
            <w:tcW w:w="515" w:type="dxa"/>
            <w:shd w:val="clear" w:color="auto" w:fill="FFFFFF" w:themeFill="background1"/>
            <w:textDirection w:val="btLr"/>
          </w:tcPr>
          <w:p w14:paraId="1F5A5FAB" w14:textId="53B75358" w:rsidR="004F77A8" w:rsidRDefault="00E54B76" w:rsidP="00FC2177">
            <w:pPr>
              <w:spacing w:line="240" w:lineRule="auto"/>
              <w:jc w:val="left"/>
              <w:rPr>
                <w:iCs/>
                <w:sz w:val="20"/>
              </w:rPr>
            </w:pPr>
            <w:r>
              <w:rPr>
                <w:iCs/>
                <w:sz w:val="20"/>
              </w:rPr>
              <w:t>Atividade 8</w:t>
            </w:r>
          </w:p>
        </w:tc>
        <w:tc>
          <w:tcPr>
            <w:tcW w:w="515" w:type="dxa"/>
            <w:shd w:val="clear" w:color="auto" w:fill="FFFFFF" w:themeFill="background1"/>
            <w:textDirection w:val="btLr"/>
          </w:tcPr>
          <w:p w14:paraId="032C24CB" w14:textId="5FB535E3" w:rsidR="004F77A8" w:rsidRDefault="00E54B76" w:rsidP="00FC2177">
            <w:pPr>
              <w:spacing w:line="240" w:lineRule="auto"/>
              <w:jc w:val="left"/>
              <w:rPr>
                <w:iCs/>
                <w:sz w:val="20"/>
              </w:rPr>
            </w:pPr>
            <w:r>
              <w:rPr>
                <w:iCs/>
                <w:sz w:val="20"/>
              </w:rPr>
              <w:t>Atividade 9</w:t>
            </w:r>
          </w:p>
        </w:tc>
        <w:tc>
          <w:tcPr>
            <w:tcW w:w="515" w:type="dxa"/>
            <w:shd w:val="clear" w:color="auto" w:fill="FFFFFF" w:themeFill="background1"/>
            <w:textDirection w:val="btLr"/>
          </w:tcPr>
          <w:p w14:paraId="48AED0F0" w14:textId="05654004" w:rsidR="004F77A8" w:rsidRDefault="00E54B76" w:rsidP="00FC2177">
            <w:pPr>
              <w:spacing w:line="240" w:lineRule="auto"/>
              <w:jc w:val="left"/>
              <w:rPr>
                <w:iCs/>
                <w:sz w:val="20"/>
              </w:rPr>
            </w:pPr>
            <w:r>
              <w:rPr>
                <w:iCs/>
                <w:sz w:val="20"/>
              </w:rPr>
              <w:t>Atividade 10</w:t>
            </w:r>
          </w:p>
        </w:tc>
        <w:tc>
          <w:tcPr>
            <w:tcW w:w="515" w:type="dxa"/>
            <w:shd w:val="clear" w:color="auto" w:fill="FFFFFF" w:themeFill="background1"/>
            <w:textDirection w:val="btLr"/>
          </w:tcPr>
          <w:p w14:paraId="08B7C8E3" w14:textId="789DCBE1" w:rsidR="004F77A8" w:rsidRDefault="00E54B76" w:rsidP="00FC2177">
            <w:pPr>
              <w:spacing w:line="240" w:lineRule="auto"/>
              <w:jc w:val="left"/>
              <w:rPr>
                <w:iCs/>
                <w:sz w:val="20"/>
              </w:rPr>
            </w:pPr>
            <w:r>
              <w:rPr>
                <w:iCs/>
                <w:sz w:val="20"/>
              </w:rPr>
              <w:t>Atividade 11</w:t>
            </w:r>
          </w:p>
        </w:tc>
        <w:tc>
          <w:tcPr>
            <w:tcW w:w="515" w:type="dxa"/>
            <w:shd w:val="clear" w:color="auto" w:fill="FFFFFF" w:themeFill="background1"/>
            <w:textDirection w:val="btLr"/>
          </w:tcPr>
          <w:p w14:paraId="50D449CD" w14:textId="0045F8D4" w:rsidR="004F77A8" w:rsidRDefault="00E54B76" w:rsidP="00FC2177">
            <w:pPr>
              <w:spacing w:line="240" w:lineRule="auto"/>
              <w:jc w:val="left"/>
              <w:rPr>
                <w:iCs/>
                <w:sz w:val="20"/>
              </w:rPr>
            </w:pPr>
            <w:r>
              <w:rPr>
                <w:iCs/>
                <w:sz w:val="20"/>
              </w:rPr>
              <w:t>Atividade 12</w:t>
            </w:r>
          </w:p>
        </w:tc>
        <w:tc>
          <w:tcPr>
            <w:tcW w:w="515" w:type="dxa"/>
            <w:shd w:val="clear" w:color="auto" w:fill="FFFFFF" w:themeFill="background1"/>
            <w:textDirection w:val="btLr"/>
          </w:tcPr>
          <w:p w14:paraId="5F3F0362" w14:textId="6D87C8D1" w:rsidR="004F77A8" w:rsidRDefault="00E54B76" w:rsidP="00FC2177">
            <w:pPr>
              <w:spacing w:line="240" w:lineRule="auto"/>
              <w:jc w:val="left"/>
              <w:rPr>
                <w:iCs/>
                <w:sz w:val="20"/>
              </w:rPr>
            </w:pPr>
            <w:r>
              <w:rPr>
                <w:iCs/>
                <w:sz w:val="20"/>
              </w:rPr>
              <w:t>Atividade 13</w:t>
            </w:r>
          </w:p>
        </w:tc>
        <w:tc>
          <w:tcPr>
            <w:tcW w:w="515" w:type="dxa"/>
            <w:shd w:val="clear" w:color="auto" w:fill="FFFFFF" w:themeFill="background1"/>
            <w:textDirection w:val="btLr"/>
          </w:tcPr>
          <w:p w14:paraId="6D4B300F" w14:textId="77777777" w:rsidR="004F77A8" w:rsidRDefault="00E54B76" w:rsidP="00FC2177">
            <w:pPr>
              <w:spacing w:line="240" w:lineRule="auto"/>
              <w:jc w:val="left"/>
              <w:rPr>
                <w:iCs/>
                <w:sz w:val="20"/>
              </w:rPr>
            </w:pPr>
            <w:r>
              <w:rPr>
                <w:iCs/>
                <w:sz w:val="20"/>
              </w:rPr>
              <w:t>Atividade 14</w:t>
            </w:r>
          </w:p>
          <w:p w14:paraId="758824F8" w14:textId="7ABADA07" w:rsidR="00E54B76" w:rsidRDefault="00E54B76" w:rsidP="00FC2177">
            <w:pPr>
              <w:spacing w:line="240" w:lineRule="auto"/>
              <w:jc w:val="left"/>
              <w:rPr>
                <w:iCs/>
                <w:sz w:val="20"/>
              </w:rPr>
            </w:pPr>
          </w:p>
        </w:tc>
      </w:tr>
    </w:tbl>
    <w:p w14:paraId="41978D4E" w14:textId="77777777" w:rsidR="002962C2" w:rsidRPr="00FE0F3F" w:rsidRDefault="002962C2" w:rsidP="002962C2">
      <w:pPr>
        <w:spacing w:before="120" w:line="240" w:lineRule="auto"/>
        <w:ind w:left="1701"/>
        <w:rPr>
          <w:sz w:val="18"/>
          <w:szCs w:val="18"/>
        </w:rPr>
      </w:pPr>
      <w:r w:rsidRPr="00FE0F3F">
        <w:rPr>
          <w:sz w:val="18"/>
          <w:szCs w:val="18"/>
        </w:rPr>
        <w:t>Fonte: Produção do próprio autor.</w:t>
      </w:r>
    </w:p>
    <w:p w14:paraId="6E14C113" w14:textId="77777777" w:rsidR="002962C2" w:rsidRDefault="002962C2" w:rsidP="002962C2">
      <w:pPr>
        <w:rPr>
          <w:iCs/>
        </w:rPr>
      </w:pPr>
    </w:p>
    <w:p w14:paraId="17390643" w14:textId="103D10FF" w:rsidR="00956A0F" w:rsidRDefault="00956A0F" w:rsidP="00827869">
      <w:pPr>
        <w:pStyle w:val="Corpodetexto"/>
      </w:pPr>
      <w:r>
        <w:br w:type="page"/>
      </w:r>
    </w:p>
    <w:p w14:paraId="01B1F629" w14:textId="4FEBB819" w:rsidR="00713B9E" w:rsidRDefault="001348B6" w:rsidP="004E421B">
      <w:pPr>
        <w:pStyle w:val="Ttulo1"/>
      </w:pPr>
      <w:bookmarkStart w:id="50" w:name="_Toc335309226"/>
      <w:bookmarkStart w:id="51" w:name="_Toc523891319"/>
      <w:bookmarkStart w:id="52" w:name="_Toc523964461"/>
      <w:bookmarkEnd w:id="44"/>
      <w:r>
        <w:lastRenderedPageBreak/>
        <w:t xml:space="preserve"> </w:t>
      </w:r>
      <w:bookmarkStart w:id="53" w:name="_Toc10496478"/>
      <w:bookmarkEnd w:id="50"/>
      <w:r w:rsidR="00827869" w:rsidRPr="00827869">
        <w:t>locação de recursos</w:t>
      </w:r>
      <w:bookmarkEnd w:id="53"/>
    </w:p>
    <w:p w14:paraId="25515C80" w14:textId="7378134E" w:rsidR="00E96BD5" w:rsidRDefault="00E96BD5" w:rsidP="00E96BD5">
      <w:pPr>
        <w:spacing w:line="240" w:lineRule="auto"/>
        <w:jc w:val="left"/>
      </w:pPr>
      <w:r>
        <w:t xml:space="preserve">O projeto terá uma parte de </w:t>
      </w:r>
      <w:r w:rsidR="00C73C89">
        <w:t>hardware</w:t>
      </w:r>
      <w:r>
        <w:t xml:space="preserve"> e de software. Na parte de hardware será utilizado:</w:t>
      </w:r>
    </w:p>
    <w:p w14:paraId="60897FC9" w14:textId="77777777" w:rsidR="00C73C89" w:rsidRDefault="00C73C89" w:rsidP="00E96BD5">
      <w:pPr>
        <w:spacing w:line="240" w:lineRule="auto"/>
        <w:jc w:val="left"/>
      </w:pPr>
    </w:p>
    <w:p w14:paraId="36419BBB" w14:textId="77B19A7D" w:rsidR="00E96BD5" w:rsidRDefault="00E96BD5" w:rsidP="00C73C89">
      <w:pPr>
        <w:pStyle w:val="PargrafodaLista"/>
        <w:numPr>
          <w:ilvl w:val="0"/>
          <w:numId w:val="38"/>
        </w:numPr>
        <w:spacing w:line="240" w:lineRule="auto"/>
        <w:jc w:val="left"/>
      </w:pPr>
      <w:r>
        <w:t xml:space="preserve">O servidor do LCEE que fará a armazenagem e processamento de dados; </w:t>
      </w:r>
    </w:p>
    <w:p w14:paraId="0E00203D" w14:textId="7380AD9C" w:rsidR="00E96BD5" w:rsidRDefault="00E96BD5" w:rsidP="00C73C89">
      <w:pPr>
        <w:pStyle w:val="PargrafodaLista"/>
        <w:numPr>
          <w:ilvl w:val="0"/>
          <w:numId w:val="38"/>
        </w:numPr>
        <w:spacing w:line="240" w:lineRule="auto"/>
        <w:jc w:val="left"/>
      </w:pPr>
      <w:r>
        <w:t>Um leitor de código de barras para reconhecer o equipamento e a matrícula na carteirinha;</w:t>
      </w:r>
    </w:p>
    <w:p w14:paraId="35E18CB1" w14:textId="62BF7E4E" w:rsidR="00E96BD5" w:rsidRDefault="00E96BD5" w:rsidP="00C73C89">
      <w:pPr>
        <w:pStyle w:val="PargrafodaLista"/>
        <w:numPr>
          <w:ilvl w:val="0"/>
          <w:numId w:val="38"/>
        </w:numPr>
        <w:spacing w:line="240" w:lineRule="auto"/>
        <w:jc w:val="left"/>
      </w:pPr>
      <w:r>
        <w:t xml:space="preserve">Componentes </w:t>
      </w:r>
      <w:r w:rsidR="00C73C89">
        <w:t>eletrônicos</w:t>
      </w:r>
      <w:r>
        <w:t xml:space="preserve"> e microcontroladores para montar um sistema embarcado para viabilizar a comunicação do leitor de código de barras com o servidor e também para fornecer a locali</w:t>
      </w:r>
      <w:r w:rsidR="00C73C89">
        <w:t>za</w:t>
      </w:r>
      <w:r>
        <w:t xml:space="preserve">ção </w:t>
      </w:r>
      <w:r w:rsidR="00C73C89">
        <w:t>dos equipamentos</w:t>
      </w:r>
      <w:r>
        <w:t>;</w:t>
      </w:r>
    </w:p>
    <w:p w14:paraId="28DF358C" w14:textId="1F2FA617" w:rsidR="00E96BD5" w:rsidRDefault="00E96BD5" w:rsidP="00C73C89">
      <w:pPr>
        <w:pStyle w:val="PargrafodaLista"/>
        <w:numPr>
          <w:ilvl w:val="0"/>
          <w:numId w:val="38"/>
        </w:numPr>
        <w:spacing w:line="240" w:lineRule="auto"/>
        <w:jc w:val="left"/>
      </w:pPr>
      <w:r>
        <w:t>GPS para fornecer a localização geográfica;</w:t>
      </w:r>
    </w:p>
    <w:p w14:paraId="16160E22" w14:textId="617B8214" w:rsidR="00E96BD5" w:rsidRDefault="00E96BD5" w:rsidP="00C73C89">
      <w:pPr>
        <w:pStyle w:val="PargrafodaLista"/>
        <w:numPr>
          <w:ilvl w:val="0"/>
          <w:numId w:val="38"/>
        </w:numPr>
        <w:spacing w:line="240" w:lineRule="auto"/>
        <w:jc w:val="left"/>
      </w:pPr>
      <w:r>
        <w:t xml:space="preserve">Programas para Simulações </w:t>
      </w:r>
      <w:r w:rsidR="00C73C89">
        <w:t>dos circuitos elétricos</w:t>
      </w:r>
      <w:r>
        <w:t>;</w:t>
      </w:r>
    </w:p>
    <w:p w14:paraId="6728F2C2" w14:textId="5DEEF0F7" w:rsidR="00E96BD5" w:rsidRDefault="00E96BD5" w:rsidP="00C73C89">
      <w:pPr>
        <w:pStyle w:val="PargrafodaLista"/>
        <w:numPr>
          <w:ilvl w:val="0"/>
          <w:numId w:val="38"/>
        </w:numPr>
        <w:spacing w:line="240" w:lineRule="auto"/>
        <w:jc w:val="left"/>
      </w:pPr>
      <w:r>
        <w:t>Programas para criação e Layout de placas de circuito impresso;</w:t>
      </w:r>
    </w:p>
    <w:p w14:paraId="28F5F676" w14:textId="329F22ED" w:rsidR="00E96BD5" w:rsidRDefault="00E96BD5" w:rsidP="00C73C89">
      <w:pPr>
        <w:pStyle w:val="PargrafodaLista"/>
        <w:numPr>
          <w:ilvl w:val="0"/>
          <w:numId w:val="38"/>
        </w:numPr>
        <w:spacing w:line="240" w:lineRule="auto"/>
        <w:jc w:val="left"/>
      </w:pPr>
      <w:r>
        <w:t>Pacotes para programar os microcontroladores.</w:t>
      </w:r>
    </w:p>
    <w:p w14:paraId="044F23B3" w14:textId="77777777" w:rsidR="00C73C89" w:rsidRDefault="00C73C89" w:rsidP="00E96BD5">
      <w:pPr>
        <w:spacing w:line="240" w:lineRule="auto"/>
        <w:jc w:val="left"/>
      </w:pPr>
    </w:p>
    <w:p w14:paraId="45821291" w14:textId="264386E9" w:rsidR="00E96BD5" w:rsidRDefault="00E96BD5" w:rsidP="00E96BD5">
      <w:pPr>
        <w:spacing w:line="240" w:lineRule="auto"/>
        <w:jc w:val="left"/>
      </w:pPr>
      <w:r>
        <w:t xml:space="preserve">Todo o </w:t>
      </w:r>
      <w:r w:rsidR="00C73C89">
        <w:t>hardware</w:t>
      </w:r>
      <w:r>
        <w:t xml:space="preserve"> </w:t>
      </w:r>
      <w:r w:rsidR="00C73C89">
        <w:t>é</w:t>
      </w:r>
      <w:r>
        <w:t xml:space="preserve"> encontrado disponíve</w:t>
      </w:r>
      <w:r w:rsidR="00C73C89">
        <w:t>l</w:t>
      </w:r>
      <w:r>
        <w:t xml:space="preserve"> no prédio da Engenharia Elétrica ou à venda pela internet. Já na parte de software será utilizado:</w:t>
      </w:r>
    </w:p>
    <w:p w14:paraId="2A0F1A52" w14:textId="079B4ED2" w:rsidR="00E96BD5" w:rsidRDefault="00E96BD5" w:rsidP="00E96BD5">
      <w:pPr>
        <w:spacing w:line="240" w:lineRule="auto"/>
        <w:jc w:val="left"/>
      </w:pPr>
    </w:p>
    <w:p w14:paraId="207186DF" w14:textId="4B866A7E" w:rsidR="00E96BD5" w:rsidRDefault="00E96BD5" w:rsidP="00C73C89">
      <w:pPr>
        <w:pStyle w:val="PargrafodaLista"/>
        <w:numPr>
          <w:ilvl w:val="0"/>
          <w:numId w:val="39"/>
        </w:numPr>
        <w:spacing w:line="240" w:lineRule="auto"/>
        <w:jc w:val="left"/>
      </w:pPr>
      <w:r>
        <w:t xml:space="preserve">Um Framework PHP como </w:t>
      </w:r>
      <w:proofErr w:type="spellStart"/>
      <w:r>
        <w:t>CakePHP</w:t>
      </w:r>
      <w:proofErr w:type="spellEnd"/>
      <w:r>
        <w:t xml:space="preserve"> para facilitar no desenvolvimento; </w:t>
      </w:r>
    </w:p>
    <w:p w14:paraId="3E4FCCA3" w14:textId="51F27598" w:rsidR="00E96BD5" w:rsidRDefault="00E96BD5" w:rsidP="00C73C89">
      <w:pPr>
        <w:pStyle w:val="PargrafodaLista"/>
        <w:numPr>
          <w:ilvl w:val="0"/>
          <w:numId w:val="39"/>
        </w:numPr>
        <w:spacing w:line="240" w:lineRule="auto"/>
        <w:jc w:val="left"/>
      </w:pPr>
      <w:r>
        <w:t>Banco de dados SQL (</w:t>
      </w:r>
      <w:proofErr w:type="spellStart"/>
      <w:r>
        <w:t>Structured</w:t>
      </w:r>
      <w:proofErr w:type="spellEnd"/>
      <w:r>
        <w:t xml:space="preserve"> Query </w:t>
      </w:r>
      <w:proofErr w:type="spellStart"/>
      <w:r>
        <w:t>Language</w:t>
      </w:r>
      <w:proofErr w:type="spellEnd"/>
      <w:r>
        <w:t>).</w:t>
      </w:r>
    </w:p>
    <w:p w14:paraId="166A68D4" w14:textId="3D9D432E" w:rsidR="00E96BD5" w:rsidRDefault="00E96BD5" w:rsidP="00C73C89">
      <w:pPr>
        <w:pStyle w:val="PargrafodaLista"/>
        <w:numPr>
          <w:ilvl w:val="0"/>
          <w:numId w:val="39"/>
        </w:numPr>
        <w:spacing w:line="240" w:lineRule="auto"/>
        <w:jc w:val="left"/>
      </w:pPr>
      <w:r>
        <w:t xml:space="preserve">Pacote XAMPP que apresenta os principais servidores de código aberto do mercado, utilizado para o desenvolvimento da interface </w:t>
      </w:r>
      <w:r w:rsidR="009C0C91">
        <w:t>web</w:t>
      </w:r>
      <w:r>
        <w:t>.</w:t>
      </w:r>
    </w:p>
    <w:p w14:paraId="531D8272" w14:textId="77777777" w:rsidR="00E96BD5" w:rsidRDefault="00E96BD5" w:rsidP="00E96BD5">
      <w:pPr>
        <w:spacing w:line="240" w:lineRule="auto"/>
        <w:jc w:val="left"/>
      </w:pPr>
    </w:p>
    <w:p w14:paraId="2E223A7D" w14:textId="56F7D6FC" w:rsidR="00E96BD5" w:rsidRDefault="00E96BD5" w:rsidP="00E96BD5">
      <w:pPr>
        <w:spacing w:line="240" w:lineRule="auto"/>
        <w:jc w:val="left"/>
      </w:pPr>
      <w:r>
        <w:t xml:space="preserve">Todos os programas para que seja feito o software é </w:t>
      </w:r>
      <w:r w:rsidR="00A86BAA">
        <w:t>gratuito</w:t>
      </w:r>
      <w:r>
        <w:t xml:space="preserve">. Assim há recursos tanto para o hardware quanto software </w:t>
      </w:r>
      <w:r w:rsidR="00A86BAA">
        <w:t>disponibilizados</w:t>
      </w:r>
      <w:r>
        <w:t xml:space="preserve"> para o desenvolvimento do projeto.</w:t>
      </w:r>
    </w:p>
    <w:p w14:paraId="722A968A" w14:textId="77777777" w:rsidR="00E96BD5" w:rsidRDefault="00E96BD5" w:rsidP="00E96BD5">
      <w:pPr>
        <w:spacing w:line="240" w:lineRule="auto"/>
        <w:jc w:val="left"/>
      </w:pPr>
    </w:p>
    <w:p w14:paraId="66DE10C2" w14:textId="66CDAA7E" w:rsidR="00E96BD5" w:rsidRDefault="00E96BD5" w:rsidP="00E96BD5">
      <w:pPr>
        <w:spacing w:line="240" w:lineRule="auto"/>
        <w:jc w:val="left"/>
      </w:pPr>
      <w:r>
        <w:t>Uma inspiração que tem</w:t>
      </w:r>
      <w:r w:rsidR="00C627A0">
        <w:t>-se</w:t>
      </w:r>
      <w:r>
        <w:t xml:space="preserve"> para software é a plataforma web </w:t>
      </w:r>
      <w:proofErr w:type="spellStart"/>
      <w:r>
        <w:t>Lend</w:t>
      </w:r>
      <w:proofErr w:type="spellEnd"/>
      <w:r>
        <w:t xml:space="preserve">-Itens mostrado nas </w:t>
      </w:r>
      <w:r w:rsidR="00A86BAA">
        <w:t>F</w:t>
      </w:r>
      <w:r>
        <w:t xml:space="preserve">iguras </w:t>
      </w:r>
      <w:r w:rsidR="00806806">
        <w:t>5</w:t>
      </w:r>
      <w:r w:rsidR="00A86BAA">
        <w:t xml:space="preserve"> </w:t>
      </w:r>
      <w:r>
        <w:t xml:space="preserve">e </w:t>
      </w:r>
      <w:r w:rsidR="00806806">
        <w:t>6</w:t>
      </w:r>
      <w:r>
        <w:t xml:space="preserve"> que é uma plataforma </w:t>
      </w:r>
      <w:r w:rsidR="009C0C91">
        <w:t>w</w:t>
      </w:r>
      <w:r>
        <w:t>eb paga para empréstimos de objetos.</w:t>
      </w:r>
    </w:p>
    <w:p w14:paraId="7035E094" w14:textId="77777777" w:rsidR="00E96BD5" w:rsidRDefault="00E96BD5" w:rsidP="00E96BD5">
      <w:pPr>
        <w:spacing w:line="240" w:lineRule="auto"/>
        <w:jc w:val="left"/>
      </w:pPr>
    </w:p>
    <w:p w14:paraId="42DB587F" w14:textId="77777777" w:rsidR="002962C2" w:rsidRDefault="002962C2" w:rsidP="002962C2">
      <w:pPr>
        <w:pStyle w:val="Corpodetexto"/>
      </w:pPr>
    </w:p>
    <w:p w14:paraId="73DED614" w14:textId="377FE381" w:rsidR="002962C2" w:rsidRDefault="002962C2" w:rsidP="002962C2">
      <w:pPr>
        <w:pStyle w:val="Legenda"/>
        <w:ind w:left="709"/>
      </w:pPr>
      <w:bookmarkStart w:id="54" w:name="_Toc335989467"/>
      <w:bookmarkStart w:id="55" w:name="_Ref9278850"/>
      <w:bookmarkStart w:id="56" w:name="_Toc10496432"/>
      <w:r>
        <w:t xml:space="preserve">Figura </w:t>
      </w:r>
      <w:fldSimple w:instr=" SEQ Figura \* ARABIC ">
        <w:r w:rsidR="00A32C4F">
          <w:rPr>
            <w:noProof/>
          </w:rPr>
          <w:t>5</w:t>
        </w:r>
      </w:fldSimple>
      <w:bookmarkEnd w:id="55"/>
      <w:r>
        <w:t xml:space="preserve"> – </w:t>
      </w:r>
      <w:bookmarkEnd w:id="54"/>
      <w:r w:rsidR="00A86BAA">
        <w:t xml:space="preserve">Na plataforma </w:t>
      </w:r>
      <w:bookmarkStart w:id="57" w:name="_Hlk10489953"/>
      <w:proofErr w:type="spellStart"/>
      <w:r w:rsidR="00A86BAA">
        <w:t>Lend</w:t>
      </w:r>
      <w:proofErr w:type="spellEnd"/>
      <w:r w:rsidR="00A86BAA">
        <w:t>-Itens</w:t>
      </w:r>
      <w:bookmarkEnd w:id="57"/>
      <w:r w:rsidR="00A86BAA">
        <w:t>, os usuários podem acessar sua biblioteca para pesquisar um item e reservá-lo, bem como ver seu histórico e os empréstimos atuais.</w:t>
      </w:r>
      <w:bookmarkEnd w:id="56"/>
    </w:p>
    <w:p w14:paraId="46C7A438" w14:textId="39A3EF32" w:rsidR="002962C2" w:rsidRDefault="002962C2" w:rsidP="002962C2">
      <w:pPr>
        <w:pStyle w:val="Corpodetexto"/>
        <w:jc w:val="center"/>
      </w:pPr>
      <w:r>
        <w:rPr>
          <w:noProof/>
        </w:rPr>
        <w:t xml:space="preserve"> </w:t>
      </w:r>
      <w:r>
        <w:rPr>
          <w:noProof/>
        </w:rPr>
        <w:drawing>
          <wp:inline distT="0" distB="0" distL="0" distR="0" wp14:anchorId="7FB23B21" wp14:editId="3E8ACC15">
            <wp:extent cx="2977205" cy="20383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981706" cy="2041432"/>
                    </a:xfrm>
                    <a:prstGeom prst="rect">
                      <a:avLst/>
                    </a:prstGeom>
                    <a:noFill/>
                    <a:ln>
                      <a:noFill/>
                    </a:ln>
                  </pic:spPr>
                </pic:pic>
              </a:graphicData>
            </a:graphic>
          </wp:inline>
        </w:drawing>
      </w:r>
      <w:r>
        <w:rPr>
          <w:noProof/>
        </w:rPr>
        <w:t xml:space="preserve">       </w:t>
      </w:r>
    </w:p>
    <w:p w14:paraId="73F3C1FF" w14:textId="33FAF9D2" w:rsidR="002962C2" w:rsidRPr="00FE0F3F" w:rsidRDefault="002962C2" w:rsidP="002962C2">
      <w:pPr>
        <w:ind w:left="709"/>
        <w:rPr>
          <w:sz w:val="18"/>
        </w:rPr>
      </w:pPr>
      <w:r w:rsidRPr="00FE0F3F">
        <w:rPr>
          <w:sz w:val="18"/>
        </w:rPr>
        <w:t xml:space="preserve">Fonte: </w:t>
      </w:r>
      <w:proofErr w:type="spellStart"/>
      <w:r w:rsidR="005434EB" w:rsidRPr="005434EB">
        <w:rPr>
          <w:sz w:val="18"/>
        </w:rPr>
        <w:t>Lend</w:t>
      </w:r>
      <w:proofErr w:type="spellEnd"/>
      <w:r w:rsidR="005434EB" w:rsidRPr="005434EB">
        <w:rPr>
          <w:sz w:val="18"/>
        </w:rPr>
        <w:t>-Itens</w:t>
      </w:r>
      <w:r w:rsidR="005434EB">
        <w:rPr>
          <w:sz w:val="18"/>
        </w:rPr>
        <w:t xml:space="preserve"> (2008)</w:t>
      </w:r>
      <w:r w:rsidRPr="00FE0F3F">
        <w:rPr>
          <w:sz w:val="18"/>
        </w:rPr>
        <w:t>.</w:t>
      </w:r>
    </w:p>
    <w:p w14:paraId="23AF81FA" w14:textId="77777777" w:rsidR="00E96BD5" w:rsidRDefault="00E96BD5" w:rsidP="00E96BD5">
      <w:pPr>
        <w:spacing w:line="240" w:lineRule="auto"/>
        <w:jc w:val="left"/>
      </w:pPr>
    </w:p>
    <w:p w14:paraId="14F046F8" w14:textId="370AF945" w:rsidR="00713918" w:rsidRDefault="00713918" w:rsidP="00713918">
      <w:pPr>
        <w:pStyle w:val="Legenda"/>
        <w:keepNext/>
      </w:pPr>
      <w:bookmarkStart w:id="58" w:name="_Toc10496433"/>
      <w:r>
        <w:lastRenderedPageBreak/>
        <w:t xml:space="preserve">Figura </w:t>
      </w:r>
      <w:fldSimple w:instr=" SEQ Figura \* ARABIC ">
        <w:r w:rsidR="00A32C4F">
          <w:rPr>
            <w:noProof/>
          </w:rPr>
          <w:t>6</w:t>
        </w:r>
      </w:fldSimple>
      <w:r>
        <w:t xml:space="preserve"> - </w:t>
      </w:r>
      <w:r w:rsidR="00A86BAA">
        <w:t>Pode-se verificar quais são as pessoas que utilizam a plataforma.</w:t>
      </w:r>
      <w:bookmarkEnd w:id="58"/>
    </w:p>
    <w:p w14:paraId="025F6D7C" w14:textId="13836332" w:rsidR="00713918" w:rsidRDefault="00713918" w:rsidP="00713918">
      <w:pPr>
        <w:spacing w:line="240" w:lineRule="auto"/>
        <w:jc w:val="center"/>
      </w:pPr>
      <w:r>
        <w:rPr>
          <w:noProof/>
        </w:rPr>
        <w:drawing>
          <wp:inline distT="0" distB="0" distL="0" distR="0" wp14:anchorId="0A1AEBAE" wp14:editId="4D0E1EA3">
            <wp:extent cx="2842262" cy="1900488"/>
            <wp:effectExtent l="0" t="0" r="0" b="508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a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46158" cy="1903093"/>
                    </a:xfrm>
                    <a:prstGeom prst="rect">
                      <a:avLst/>
                    </a:prstGeom>
                  </pic:spPr>
                </pic:pic>
              </a:graphicData>
            </a:graphic>
          </wp:inline>
        </w:drawing>
      </w:r>
    </w:p>
    <w:p w14:paraId="2F180730" w14:textId="1EE1378E" w:rsidR="00713918" w:rsidRDefault="00713918" w:rsidP="00713918">
      <w:pPr>
        <w:spacing w:line="240" w:lineRule="auto"/>
        <w:jc w:val="left"/>
      </w:pPr>
      <w:r w:rsidRPr="00FE0F3F">
        <w:rPr>
          <w:sz w:val="18"/>
        </w:rPr>
        <w:t xml:space="preserve">Fonte: </w:t>
      </w:r>
      <w:proofErr w:type="spellStart"/>
      <w:r w:rsidR="005434EB">
        <w:rPr>
          <w:sz w:val="18"/>
        </w:rPr>
        <w:t>Lend</w:t>
      </w:r>
      <w:proofErr w:type="spellEnd"/>
      <w:r w:rsidR="005434EB">
        <w:rPr>
          <w:sz w:val="18"/>
        </w:rPr>
        <w:t>-Itens(2008)</w:t>
      </w:r>
      <w:r w:rsidRPr="00FE0F3F">
        <w:rPr>
          <w:sz w:val="18"/>
        </w:rPr>
        <w:t>.</w:t>
      </w:r>
    </w:p>
    <w:p w14:paraId="328136A7" w14:textId="711DCAAA" w:rsidR="00713918" w:rsidRDefault="00713918" w:rsidP="00713918">
      <w:pPr>
        <w:spacing w:line="240" w:lineRule="auto"/>
      </w:pPr>
    </w:p>
    <w:p w14:paraId="1EF4C436" w14:textId="77777777" w:rsidR="00713918" w:rsidRDefault="00713918" w:rsidP="00713918">
      <w:pPr>
        <w:spacing w:line="240" w:lineRule="auto"/>
      </w:pPr>
    </w:p>
    <w:p w14:paraId="29598D58" w14:textId="0FF0DBA2" w:rsidR="00E96BD5" w:rsidRPr="001E241D" w:rsidRDefault="00E96BD5" w:rsidP="00E96BD5">
      <w:pPr>
        <w:spacing w:line="240" w:lineRule="auto"/>
        <w:jc w:val="left"/>
        <w:rPr>
          <w:b/>
          <w:caps/>
        </w:rPr>
      </w:pPr>
      <w:r>
        <w:t xml:space="preserve">Há outras plataformas que pode ter como base como </w:t>
      </w:r>
      <w:proofErr w:type="spellStart"/>
      <w:r>
        <w:t>Vaivem</w:t>
      </w:r>
      <w:proofErr w:type="spellEnd"/>
      <w:r>
        <w:t xml:space="preserve"> apresentado na </w:t>
      </w:r>
      <w:r w:rsidR="00A86BAA">
        <w:t>F</w:t>
      </w:r>
      <w:r>
        <w:t xml:space="preserve">igura </w:t>
      </w:r>
      <w:r w:rsidR="00806806">
        <w:t>7</w:t>
      </w:r>
      <w:r>
        <w:t xml:space="preserve">. Há outros softwares também como Software de Controle de UPJ e </w:t>
      </w:r>
      <w:proofErr w:type="spellStart"/>
      <w:r>
        <w:t>TotalLoc</w:t>
      </w:r>
      <w:proofErr w:type="spellEnd"/>
      <w:r>
        <w:t>.</w:t>
      </w:r>
    </w:p>
    <w:p w14:paraId="6B902270" w14:textId="77777777" w:rsidR="00E96BD5" w:rsidRDefault="00E96BD5" w:rsidP="00E96BD5">
      <w:pPr>
        <w:spacing w:line="240" w:lineRule="auto"/>
        <w:jc w:val="left"/>
      </w:pPr>
    </w:p>
    <w:p w14:paraId="74B2E416" w14:textId="292E952D" w:rsidR="002962C2" w:rsidRDefault="002962C2" w:rsidP="002962C2">
      <w:pPr>
        <w:pStyle w:val="Legenda"/>
        <w:ind w:left="2694" w:right="2693"/>
      </w:pPr>
      <w:bookmarkStart w:id="59" w:name="_Toc335989469"/>
      <w:bookmarkStart w:id="60" w:name="_Ref9278900"/>
      <w:bookmarkStart w:id="61" w:name="_Toc10496434"/>
      <w:r>
        <w:t xml:space="preserve">Figura </w:t>
      </w:r>
      <w:fldSimple w:instr=" SEQ Figura \* ARABIC ">
        <w:r w:rsidR="00A32C4F">
          <w:rPr>
            <w:noProof/>
          </w:rPr>
          <w:t>7</w:t>
        </w:r>
      </w:fldSimple>
      <w:bookmarkEnd w:id="60"/>
      <w:r>
        <w:t xml:space="preserve"> – Caixa de texto de atualização de Lista de Figuras</w:t>
      </w:r>
      <w:bookmarkEnd w:id="59"/>
      <w:bookmarkEnd w:id="61"/>
    </w:p>
    <w:p w14:paraId="0DE526F1" w14:textId="77777777" w:rsidR="002962C2" w:rsidRDefault="002962C2" w:rsidP="002962C2">
      <w:pPr>
        <w:pStyle w:val="Corpodetexto"/>
        <w:jc w:val="center"/>
        <w:rPr>
          <w:highlight w:val="yellow"/>
        </w:rPr>
      </w:pPr>
      <w:r>
        <w:rPr>
          <w:noProof/>
        </w:rPr>
        <w:drawing>
          <wp:inline distT="0" distB="0" distL="0" distR="0" wp14:anchorId="2B91D82A" wp14:editId="206178B6">
            <wp:extent cx="2863387" cy="1934627"/>
            <wp:effectExtent l="0" t="0" r="0" b="889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873919" cy="1941743"/>
                    </a:xfrm>
                    <a:prstGeom prst="rect">
                      <a:avLst/>
                    </a:prstGeom>
                    <a:noFill/>
                    <a:ln>
                      <a:noFill/>
                    </a:ln>
                  </pic:spPr>
                </pic:pic>
              </a:graphicData>
            </a:graphic>
          </wp:inline>
        </w:drawing>
      </w:r>
    </w:p>
    <w:p w14:paraId="263C406C" w14:textId="583FDE88" w:rsidR="00E96BD5" w:rsidRDefault="002962C2" w:rsidP="002962C2">
      <w:pPr>
        <w:spacing w:line="240" w:lineRule="auto"/>
        <w:jc w:val="left"/>
      </w:pPr>
      <w:r w:rsidRPr="00FE0F3F">
        <w:rPr>
          <w:sz w:val="18"/>
        </w:rPr>
        <w:t xml:space="preserve">Fonte: </w:t>
      </w:r>
      <w:r w:rsidR="005434EB" w:rsidRPr="005434EB">
        <w:rPr>
          <w:sz w:val="18"/>
        </w:rPr>
        <w:t>Marcel</w:t>
      </w:r>
      <w:r w:rsidR="005434EB">
        <w:rPr>
          <w:sz w:val="18"/>
        </w:rPr>
        <w:t xml:space="preserve">, </w:t>
      </w:r>
      <w:proofErr w:type="spellStart"/>
      <w:r w:rsidR="005434EB" w:rsidRPr="005434EB">
        <w:rPr>
          <w:sz w:val="18"/>
        </w:rPr>
        <w:t>Wille</w:t>
      </w:r>
      <w:proofErr w:type="spellEnd"/>
      <w:r w:rsidR="005434EB">
        <w:rPr>
          <w:sz w:val="18"/>
        </w:rPr>
        <w:t xml:space="preserve"> (2008)</w:t>
      </w:r>
      <w:r w:rsidRPr="00FE0F3F">
        <w:rPr>
          <w:sz w:val="18"/>
        </w:rPr>
        <w:t>.</w:t>
      </w:r>
    </w:p>
    <w:p w14:paraId="293D7C9F" w14:textId="77777777" w:rsidR="00404420" w:rsidRDefault="00404420">
      <w:pPr>
        <w:spacing w:line="240" w:lineRule="auto"/>
        <w:jc w:val="left"/>
        <w:rPr>
          <w:b/>
          <w:caps/>
        </w:rPr>
      </w:pPr>
      <w:r>
        <w:br w:type="page"/>
      </w:r>
    </w:p>
    <w:p w14:paraId="36E2AEE3" w14:textId="143D4F94" w:rsidR="00713B9E" w:rsidRPr="00C70B74" w:rsidRDefault="00713B9E" w:rsidP="004E421B">
      <w:pPr>
        <w:pStyle w:val="Ttulo1"/>
        <w:numPr>
          <w:ilvl w:val="0"/>
          <w:numId w:val="0"/>
        </w:numPr>
      </w:pPr>
      <w:bookmarkStart w:id="62" w:name="_Toc335309231"/>
      <w:bookmarkStart w:id="63" w:name="_Toc10496479"/>
      <w:bookmarkEnd w:id="51"/>
      <w:bookmarkEnd w:id="52"/>
      <w:r w:rsidRPr="00C70B74">
        <w:lastRenderedPageBreak/>
        <w:t>referências</w:t>
      </w:r>
      <w:bookmarkEnd w:id="62"/>
      <w:r w:rsidR="003C3CBA">
        <w:t xml:space="preserve"> BIBLIOGRÁFICAS</w:t>
      </w:r>
      <w:bookmarkEnd w:id="63"/>
    </w:p>
    <w:p w14:paraId="27AFAA74" w14:textId="7B5C1753" w:rsidR="00512A74" w:rsidRDefault="00512A74" w:rsidP="00512A74">
      <w:pPr>
        <w:pStyle w:val="Corpodetexto"/>
        <w:spacing w:line="240" w:lineRule="auto"/>
        <w:jc w:val="left"/>
      </w:pPr>
      <w:r>
        <w:t xml:space="preserve">CAKEPHP. New </w:t>
      </w:r>
      <w:proofErr w:type="spellStart"/>
      <w:r>
        <w:t>CakePHP</w:t>
      </w:r>
      <w:proofErr w:type="spellEnd"/>
      <w:r>
        <w:t xml:space="preserve"> 3.7 </w:t>
      </w:r>
      <w:proofErr w:type="spellStart"/>
      <w:r>
        <w:t>Red</w:t>
      </w:r>
      <w:proofErr w:type="spellEnd"/>
      <w:r>
        <w:t xml:space="preserve"> Velvet. 2016. Disponível em: &lt;https://cakephp.org/&gt;. Acesso em: 2019-05-17. Citado na página 12.</w:t>
      </w:r>
    </w:p>
    <w:p w14:paraId="0A18257D" w14:textId="77777777" w:rsidR="00512A74" w:rsidRDefault="00512A74" w:rsidP="00512A74">
      <w:pPr>
        <w:pStyle w:val="Corpodetexto"/>
        <w:spacing w:line="240" w:lineRule="auto"/>
        <w:jc w:val="left"/>
      </w:pPr>
    </w:p>
    <w:p w14:paraId="21161CD7" w14:textId="1245CB9D" w:rsidR="00512A74" w:rsidRDefault="00512A74" w:rsidP="00512A74">
      <w:pPr>
        <w:pStyle w:val="Corpodetexto"/>
        <w:spacing w:line="240" w:lineRule="auto"/>
        <w:jc w:val="left"/>
      </w:pPr>
      <w:proofErr w:type="spellStart"/>
      <w:r>
        <w:t>CóDIGO</w:t>
      </w:r>
      <w:proofErr w:type="spellEnd"/>
      <w:r>
        <w:t>, A. do. O que é Programação Web e Programação Desktop .2016. Disponível em: &lt;http://blog.academiadocodigo.com.br/2015/04/o-que-e-programacao-web-e-programacao-desktop/&gt;. Acesso em: 2019-05-17.Citado na página 11.</w:t>
      </w:r>
    </w:p>
    <w:p w14:paraId="565C22F3" w14:textId="77777777" w:rsidR="00512A74" w:rsidRDefault="00512A74" w:rsidP="00512A74">
      <w:pPr>
        <w:pStyle w:val="Corpodetexto"/>
        <w:spacing w:line="240" w:lineRule="auto"/>
        <w:jc w:val="left"/>
      </w:pPr>
    </w:p>
    <w:p w14:paraId="4EBDBF2B" w14:textId="71A96B5C" w:rsidR="00512A74" w:rsidRDefault="00512A74" w:rsidP="00512A74">
      <w:pPr>
        <w:pStyle w:val="Corpodetexto"/>
        <w:spacing w:line="240" w:lineRule="auto"/>
        <w:jc w:val="left"/>
      </w:pPr>
      <w:r>
        <w:t>CITISYSTEMS. O que é Automação Industrial.2016. Disponível em: &lt;https://www.citisystems.com.br/o-que-e-</w:t>
      </w:r>
      <w:proofErr w:type="spellStart"/>
      <w:r>
        <w:t>automacao</w:t>
      </w:r>
      <w:proofErr w:type="spellEnd"/>
      <w:r>
        <w:t>-industrial/&gt;. Acesso em: 2019-05 17.Citado na página 11.</w:t>
      </w:r>
    </w:p>
    <w:p w14:paraId="5FB733A9" w14:textId="77777777" w:rsidR="00512A74" w:rsidRDefault="00512A74" w:rsidP="00512A74">
      <w:pPr>
        <w:pStyle w:val="Corpodetexto"/>
        <w:spacing w:line="240" w:lineRule="auto"/>
        <w:jc w:val="left"/>
      </w:pPr>
    </w:p>
    <w:p w14:paraId="44925AF9" w14:textId="4411A44E" w:rsidR="00512A74" w:rsidRDefault="00512A74" w:rsidP="00512A74">
      <w:pPr>
        <w:pStyle w:val="Corpodetexto"/>
        <w:spacing w:line="240" w:lineRule="auto"/>
        <w:jc w:val="left"/>
      </w:pPr>
      <w:r>
        <w:t>DEVMEDIA. O que é Banco de Dados? 2016. Disponível em: &lt;https://www.devmedia. com.br/conceitos-fundamentais-de-banco-de-dados/1649&gt;. Acesso em: 2019-05-17. Citado na página 12.</w:t>
      </w:r>
    </w:p>
    <w:p w14:paraId="73D90C30" w14:textId="77777777" w:rsidR="00512A74" w:rsidRDefault="00512A74" w:rsidP="00512A74">
      <w:pPr>
        <w:pStyle w:val="Corpodetexto"/>
        <w:spacing w:line="240" w:lineRule="auto"/>
        <w:jc w:val="left"/>
      </w:pPr>
    </w:p>
    <w:p w14:paraId="4EC9B6AE" w14:textId="031910E2" w:rsidR="00512A74" w:rsidRDefault="00512A74" w:rsidP="00512A74">
      <w:pPr>
        <w:pStyle w:val="Corpodetexto"/>
        <w:spacing w:line="240" w:lineRule="auto"/>
        <w:jc w:val="left"/>
      </w:pPr>
      <w:proofErr w:type="spellStart"/>
      <w:r>
        <w:t>ELETRôNICO</w:t>
      </w:r>
      <w:proofErr w:type="spellEnd"/>
      <w:r>
        <w:t>, M. Automatização de processos: O que é e quais são os benefícios? 2016. Disponível em: &lt;https://blog.me.com.br/</w:t>
      </w:r>
      <w:proofErr w:type="spellStart"/>
      <w:r>
        <w:t>automatizacao</w:t>
      </w:r>
      <w:proofErr w:type="spellEnd"/>
      <w:r>
        <w:t>-de-processos/&gt;. Acesso em: 2019-05 17. Citado na página 11.</w:t>
      </w:r>
    </w:p>
    <w:p w14:paraId="17BA1450" w14:textId="77777777" w:rsidR="00512A74" w:rsidRDefault="00512A74" w:rsidP="00512A74">
      <w:pPr>
        <w:pStyle w:val="Corpodetexto"/>
        <w:spacing w:line="240" w:lineRule="auto"/>
        <w:jc w:val="left"/>
      </w:pPr>
    </w:p>
    <w:p w14:paraId="43258888" w14:textId="4639239C" w:rsidR="00512A74" w:rsidRDefault="00512A74" w:rsidP="00512A74">
      <w:pPr>
        <w:pStyle w:val="Corpodetexto"/>
        <w:spacing w:line="240" w:lineRule="auto"/>
        <w:jc w:val="left"/>
      </w:pPr>
      <w:r>
        <w:t>FERNANDES, B. F. Sistema de Biblioteca USP. 2016. Disponível em: &lt;http://biblioteca.fflch.usp.br/sites/biblioteca.fflch.usp.br/files/REGRAS_EMPR%C3%89STIMOS_.pdf&gt;. Acesso em: 2019-05-17. Citado 2 vezes nas páginas 13 e 14.</w:t>
      </w:r>
    </w:p>
    <w:p w14:paraId="4E7F1CA0" w14:textId="77777777" w:rsidR="00512A74" w:rsidRDefault="00512A74" w:rsidP="00512A74">
      <w:pPr>
        <w:pStyle w:val="Corpodetexto"/>
        <w:spacing w:line="240" w:lineRule="auto"/>
        <w:jc w:val="left"/>
      </w:pPr>
    </w:p>
    <w:p w14:paraId="041E527B" w14:textId="059E5A8B" w:rsidR="00512A74" w:rsidRDefault="00512A74" w:rsidP="00512A74">
      <w:pPr>
        <w:pStyle w:val="Corpodetexto"/>
        <w:spacing w:line="240" w:lineRule="auto"/>
        <w:jc w:val="left"/>
      </w:pPr>
      <w:r>
        <w:t>GESTÃOCLICK. O que é automação de processos, quando e como iniciar. 2016. Disponível em: &lt;https://gestaoclick.com.br/blog/</w:t>
      </w:r>
      <w:proofErr w:type="spellStart"/>
      <w:r>
        <w:t>automacao</w:t>
      </w:r>
      <w:proofErr w:type="spellEnd"/>
      <w:r>
        <w:t>-de-processos&gt;. Acesso em: 2019-05-17. Citado na página 11.</w:t>
      </w:r>
    </w:p>
    <w:p w14:paraId="68EBAEB8" w14:textId="77777777" w:rsidR="00512A74" w:rsidRDefault="00512A74" w:rsidP="00512A74">
      <w:pPr>
        <w:pStyle w:val="Corpodetexto"/>
        <w:spacing w:line="240" w:lineRule="auto"/>
        <w:jc w:val="left"/>
      </w:pPr>
    </w:p>
    <w:p w14:paraId="06FCD842" w14:textId="750B14C5" w:rsidR="00512A74" w:rsidRDefault="00512A74" w:rsidP="00512A74">
      <w:pPr>
        <w:pStyle w:val="Corpodetexto"/>
        <w:spacing w:line="240" w:lineRule="auto"/>
        <w:jc w:val="left"/>
      </w:pPr>
      <w:r>
        <w:t>IKEDA, R. F. T. B. SISTEMA DE GERENCIAMENTO DE EMPRÉSTIMOS DOS EQUIPAMENTOS DE LABORATÓRIO DO DAELN-CM. 2016. Disponível em: &lt;http://repositorio.roca.utfpr.edu.br/</w:t>
      </w:r>
      <w:proofErr w:type="spellStart"/>
      <w:r>
        <w:t>jspui</w:t>
      </w:r>
      <w:proofErr w:type="spellEnd"/>
      <w:r>
        <w:t>/</w:t>
      </w:r>
      <w:proofErr w:type="spellStart"/>
      <w:r>
        <w:t>handle</w:t>
      </w:r>
      <w:proofErr w:type="spellEnd"/>
      <w:r>
        <w:t>/1/7256&gt;. Acesso em: 2019-05-17. Citado na página 13.</w:t>
      </w:r>
    </w:p>
    <w:p w14:paraId="4528B65D" w14:textId="77777777" w:rsidR="00512A74" w:rsidRDefault="00512A74" w:rsidP="00512A74">
      <w:pPr>
        <w:pStyle w:val="Corpodetexto"/>
        <w:spacing w:line="240" w:lineRule="auto"/>
        <w:jc w:val="left"/>
      </w:pPr>
    </w:p>
    <w:p w14:paraId="1BA6B33B" w14:textId="5E3566F5" w:rsidR="00512A74" w:rsidRDefault="00512A74" w:rsidP="00512A74">
      <w:pPr>
        <w:pStyle w:val="Corpodetexto"/>
        <w:spacing w:line="240" w:lineRule="auto"/>
        <w:jc w:val="left"/>
      </w:pPr>
      <w:r>
        <w:t xml:space="preserve">LEND-ITEMS. </w:t>
      </w:r>
      <w:proofErr w:type="spellStart"/>
      <w:r>
        <w:t>Manage</w:t>
      </w:r>
      <w:proofErr w:type="spellEnd"/>
      <w:r>
        <w:t xml:space="preserve"> </w:t>
      </w:r>
      <w:proofErr w:type="spellStart"/>
      <w:r>
        <w:t>Your</w:t>
      </w:r>
      <w:proofErr w:type="spellEnd"/>
      <w:r>
        <w:t xml:space="preserve"> </w:t>
      </w:r>
      <w:proofErr w:type="spellStart"/>
      <w:r>
        <w:t>Inventory</w:t>
      </w:r>
      <w:proofErr w:type="spellEnd"/>
      <w:r>
        <w:t xml:space="preserve"> </w:t>
      </w:r>
      <w:proofErr w:type="spellStart"/>
      <w:r>
        <w:t>Easily</w:t>
      </w:r>
      <w:proofErr w:type="spellEnd"/>
      <w:r>
        <w:t>. 2016. Disponível em: &lt;http://www.lend-items.com/&gt;. Acesso em: 2019-05-17. Citado na página 21.</w:t>
      </w:r>
    </w:p>
    <w:p w14:paraId="41BBBB9E" w14:textId="77777777" w:rsidR="00512A74" w:rsidRDefault="00512A74" w:rsidP="00512A74">
      <w:pPr>
        <w:pStyle w:val="Corpodetexto"/>
        <w:spacing w:line="240" w:lineRule="auto"/>
        <w:jc w:val="left"/>
      </w:pPr>
    </w:p>
    <w:p w14:paraId="5798D4FA" w14:textId="3FACF2BC" w:rsidR="00512A74" w:rsidRDefault="00512A74" w:rsidP="00512A74">
      <w:pPr>
        <w:pStyle w:val="Corpodetexto"/>
        <w:spacing w:line="240" w:lineRule="auto"/>
        <w:jc w:val="left"/>
      </w:pPr>
      <w:proofErr w:type="spellStart"/>
      <w:r>
        <w:t>MACêDO</w:t>
      </w:r>
      <w:proofErr w:type="spellEnd"/>
      <w:r>
        <w:t>, D. Entendendo as aplicações Web. 2016. Disponível em: &lt;https: //www.diegomacedo.com.br/entendendo-as-</w:t>
      </w:r>
      <w:proofErr w:type="spellStart"/>
      <w:r>
        <w:t>aplicacoes</w:t>
      </w:r>
      <w:proofErr w:type="spellEnd"/>
      <w:r>
        <w:t>-web/&gt;. Acesso em: 2019-05-17. Citado na página 11.</w:t>
      </w:r>
    </w:p>
    <w:p w14:paraId="4D8D46A6" w14:textId="77777777" w:rsidR="00512A74" w:rsidRDefault="00512A74" w:rsidP="00512A74">
      <w:pPr>
        <w:pStyle w:val="Corpodetexto"/>
        <w:spacing w:line="240" w:lineRule="auto"/>
        <w:jc w:val="left"/>
      </w:pPr>
    </w:p>
    <w:p w14:paraId="7530CF31" w14:textId="01050A25" w:rsidR="00512A74" w:rsidRDefault="00512A74" w:rsidP="00512A74">
      <w:pPr>
        <w:pStyle w:val="Corpodetexto"/>
        <w:spacing w:line="240" w:lineRule="auto"/>
        <w:jc w:val="left"/>
      </w:pPr>
      <w:r>
        <w:t xml:space="preserve">MARCEL, W. </w:t>
      </w:r>
      <w:proofErr w:type="spellStart"/>
      <w:r>
        <w:t>VaiVem</w:t>
      </w:r>
      <w:proofErr w:type="spellEnd"/>
      <w:r>
        <w:t xml:space="preserve"> - Sistema de empréstimos. 2016. Disponível em: &lt;http://wille.blog.br/2012/02/</w:t>
      </w:r>
      <w:proofErr w:type="spellStart"/>
      <w:r>
        <w:t>vaivem</w:t>
      </w:r>
      <w:proofErr w:type="spellEnd"/>
      <w:r>
        <w:t>-sistema-de-</w:t>
      </w:r>
      <w:proofErr w:type="spellStart"/>
      <w:r>
        <w:t>emprestimos</w:t>
      </w:r>
      <w:proofErr w:type="spellEnd"/>
      <w:r>
        <w:t>&gt;. Acesso em: 2019-05-17. Citado na página 22.</w:t>
      </w:r>
    </w:p>
    <w:p w14:paraId="2327545B" w14:textId="77777777" w:rsidR="00512A74" w:rsidRDefault="00512A74" w:rsidP="00512A74">
      <w:pPr>
        <w:pStyle w:val="Corpodetexto"/>
        <w:spacing w:line="240" w:lineRule="auto"/>
        <w:jc w:val="left"/>
      </w:pPr>
    </w:p>
    <w:p w14:paraId="01C29FD0" w14:textId="5E52829E" w:rsidR="00512A74" w:rsidRDefault="00512A74" w:rsidP="00512A74">
      <w:pPr>
        <w:pStyle w:val="Corpodetexto"/>
        <w:spacing w:line="240" w:lineRule="auto"/>
        <w:jc w:val="left"/>
      </w:pPr>
      <w:r>
        <w:t>NET, O. da. O que são sistemas embarcados? 2016. Disponível em: &lt;https: //www.oficinadanet.com.br/post/13538-o-que-sao-sistemas-embarcados&gt;. Acesso em: 2019-05-17. Citado na página 14.</w:t>
      </w:r>
    </w:p>
    <w:p w14:paraId="6A2CB481" w14:textId="0CD2B358" w:rsidR="00512A74" w:rsidRDefault="00512A74" w:rsidP="00512A74">
      <w:pPr>
        <w:pStyle w:val="Corpodetexto"/>
        <w:spacing w:line="240" w:lineRule="auto"/>
        <w:jc w:val="left"/>
      </w:pPr>
      <w:proofErr w:type="spellStart"/>
      <w:r>
        <w:lastRenderedPageBreak/>
        <w:t>PORTUGUêS</w:t>
      </w:r>
      <w:proofErr w:type="spellEnd"/>
      <w:r>
        <w:t>, C. A diferença entre um sistema embarcado e um computador. 2016. Disponível em: &lt;http://ptcomputador.com/Ferragens/computer-drives-storage/51420.html&gt;. Acesso em: 2019-05-17. Citado na página 14.</w:t>
      </w:r>
    </w:p>
    <w:p w14:paraId="79BB52D7" w14:textId="77777777" w:rsidR="00512A74" w:rsidRDefault="00512A74" w:rsidP="00512A74">
      <w:pPr>
        <w:pStyle w:val="Corpodetexto"/>
        <w:spacing w:line="240" w:lineRule="auto"/>
        <w:jc w:val="left"/>
      </w:pPr>
    </w:p>
    <w:p w14:paraId="5AB17F87" w14:textId="12F39CE7" w:rsidR="00512A74" w:rsidRDefault="00512A74" w:rsidP="00512A74">
      <w:pPr>
        <w:pStyle w:val="Corpodetexto"/>
        <w:spacing w:line="240" w:lineRule="auto"/>
        <w:jc w:val="left"/>
      </w:pPr>
      <w:r>
        <w:t>TECHTUDO. O que é XAMPP e para que serve. 2016. Disponível em: &lt;https://www. techtudo.com.br/dicas-e-tutoriais/noticia/2012/02/o-que-e-xampp-e-para-que-serve.html&gt;. Acesso em: 2019-05-17. Citado na página 13.</w:t>
      </w:r>
    </w:p>
    <w:p w14:paraId="26D70E41" w14:textId="77777777" w:rsidR="00512A74" w:rsidRDefault="00512A74" w:rsidP="00512A74">
      <w:pPr>
        <w:pStyle w:val="Corpodetexto"/>
        <w:spacing w:line="240" w:lineRule="auto"/>
        <w:jc w:val="left"/>
      </w:pPr>
    </w:p>
    <w:p w14:paraId="5AB10FD3" w14:textId="2ADFDF0E" w:rsidR="005434EB" w:rsidRPr="005434EB" w:rsidRDefault="00512A74" w:rsidP="005434EB">
      <w:pPr>
        <w:pStyle w:val="Corpodetexto"/>
        <w:spacing w:line="240" w:lineRule="auto"/>
        <w:jc w:val="left"/>
      </w:pPr>
      <w:proofErr w:type="spellStart"/>
      <w:r>
        <w:t>WIKIPéDIA</w:t>
      </w:r>
      <w:proofErr w:type="spellEnd"/>
      <w:r>
        <w:t>. Framework. 2016. Disponível em: &lt;https://pt.wikipedia.org/wiki/Framework&gt;. Acesso em: 2019-05-17. Citado na página 12.</w:t>
      </w:r>
      <w:r w:rsidR="005434EB" w:rsidRPr="005434EB">
        <w:rPr>
          <w:sz w:val="18"/>
          <w:szCs w:val="18"/>
        </w:rPr>
        <w:t xml:space="preserve"> </w:t>
      </w:r>
    </w:p>
    <w:p w14:paraId="5A920873" w14:textId="697CDE18" w:rsidR="00404420" w:rsidRDefault="00404420" w:rsidP="00512A74">
      <w:pPr>
        <w:pStyle w:val="Corpodetexto"/>
        <w:spacing w:line="240" w:lineRule="auto"/>
        <w:jc w:val="left"/>
      </w:pPr>
    </w:p>
    <w:p w14:paraId="76613FE4" w14:textId="117AFB52" w:rsidR="005434EB" w:rsidRDefault="005434EB" w:rsidP="00512A74">
      <w:pPr>
        <w:pStyle w:val="Corpodetexto"/>
        <w:spacing w:line="240" w:lineRule="auto"/>
        <w:jc w:val="left"/>
      </w:pPr>
      <w:r w:rsidRPr="005434EB">
        <w:t xml:space="preserve">Martins, </w:t>
      </w:r>
      <w:proofErr w:type="spellStart"/>
      <w:r w:rsidRPr="005434EB">
        <w:t>Giovanne</w:t>
      </w:r>
      <w:proofErr w:type="spellEnd"/>
      <w:r w:rsidRPr="005434EB">
        <w:t xml:space="preserve"> </w:t>
      </w:r>
      <w:r w:rsidRPr="005434EB">
        <w:rPr>
          <w:color w:val="000000" w:themeColor="text1"/>
        </w:rPr>
        <w:t xml:space="preserve">Marangoni. Sistema de Gerenciamento para Biblioteca .2008. Disponível em: &lt; https://cepein.femanet.com.br/BDigital/arqTccs/1311320122.pdf&gt;. Acesso em: 2019-05-17. Citado na página </w:t>
      </w:r>
      <w:r>
        <w:t>12.</w:t>
      </w:r>
    </w:p>
    <w:p w14:paraId="1A00EB8E" w14:textId="305959D7" w:rsidR="005434EB" w:rsidRDefault="005434EB" w:rsidP="00512A74">
      <w:pPr>
        <w:pStyle w:val="Corpodetexto"/>
        <w:spacing w:line="240" w:lineRule="auto"/>
        <w:jc w:val="left"/>
      </w:pPr>
    </w:p>
    <w:sectPr w:rsidR="005434EB" w:rsidSect="00AF4906">
      <w:headerReference w:type="default" r:id="rId16"/>
      <w:footerReference w:type="default" r:id="rId17"/>
      <w:pgSz w:w="11907" w:h="16840" w:code="9"/>
      <w:pgMar w:top="1701" w:right="1134" w:bottom="1134" w:left="1701" w:header="1134" w:footer="96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C83A4" w14:textId="77777777" w:rsidR="00823813" w:rsidRDefault="00823813">
      <w:pPr>
        <w:spacing w:line="240" w:lineRule="auto"/>
      </w:pPr>
      <w:r>
        <w:separator/>
      </w:r>
    </w:p>
  </w:endnote>
  <w:endnote w:type="continuationSeparator" w:id="0">
    <w:p w14:paraId="75800D4E" w14:textId="77777777" w:rsidR="00823813" w:rsidRDefault="008238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C1273" w14:textId="77777777" w:rsidR="00797C3A" w:rsidRDefault="00797C3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B4F48" w14:textId="77777777" w:rsidR="00823813" w:rsidRDefault="00823813">
      <w:pPr>
        <w:pStyle w:val="Rodap"/>
        <w:pBdr>
          <w:bottom w:val="single" w:sz="6" w:space="1" w:color="000000"/>
        </w:pBdr>
        <w:spacing w:line="240" w:lineRule="auto"/>
      </w:pPr>
    </w:p>
  </w:footnote>
  <w:footnote w:type="continuationSeparator" w:id="0">
    <w:p w14:paraId="0A3FFCEE" w14:textId="77777777" w:rsidR="00823813" w:rsidRDefault="008238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EDACD" w14:textId="77777777" w:rsidR="00797C3A" w:rsidRPr="004D1FD5" w:rsidRDefault="00797C3A" w:rsidP="008E5D93">
    <w:pPr>
      <w:pStyle w:val="Cabealho"/>
      <w:framePr w:wrap="around" w:vAnchor="text" w:hAnchor="page" w:x="10561" w:y="-233"/>
      <w:rPr>
        <w:rStyle w:val="Nmerodepgina"/>
        <w:sz w:val="22"/>
      </w:rPr>
    </w:pPr>
    <w:r w:rsidRPr="004D1FD5">
      <w:rPr>
        <w:rStyle w:val="Nmerodepgina"/>
        <w:sz w:val="22"/>
      </w:rPr>
      <w:fldChar w:fldCharType="begin"/>
    </w:r>
    <w:r w:rsidRPr="004D1FD5">
      <w:rPr>
        <w:rStyle w:val="Nmerodepgina"/>
        <w:sz w:val="22"/>
      </w:rPr>
      <w:instrText xml:space="preserve">PAGE  </w:instrText>
    </w:r>
    <w:r w:rsidRPr="004D1FD5">
      <w:rPr>
        <w:rStyle w:val="Nmerodepgina"/>
        <w:sz w:val="22"/>
      </w:rPr>
      <w:fldChar w:fldCharType="separate"/>
    </w:r>
    <w:r w:rsidRPr="004D1FD5">
      <w:rPr>
        <w:rStyle w:val="Nmerodepgina"/>
        <w:noProof/>
        <w:sz w:val="22"/>
      </w:rPr>
      <w:t>48</w:t>
    </w:r>
    <w:r w:rsidRPr="004D1FD5">
      <w:rPr>
        <w:rStyle w:val="Nmerodepgina"/>
        <w:sz w:val="22"/>
      </w:rPr>
      <w:fldChar w:fldCharType="end"/>
    </w:r>
  </w:p>
  <w:p w14:paraId="6E0CADE8" w14:textId="77777777" w:rsidR="00797C3A" w:rsidRDefault="00797C3A">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42AC5F4"/>
    <w:lvl w:ilvl="0">
      <w:numFmt w:val="decimal"/>
      <w:pStyle w:val="Commarcadores"/>
      <w:lvlText w:val="*"/>
      <w:lvlJc w:val="left"/>
    </w:lvl>
  </w:abstractNum>
  <w:abstractNum w:abstractNumId="1" w15:restartNumberingAfterBreak="0">
    <w:nsid w:val="08D57BFD"/>
    <w:multiLevelType w:val="hybridMultilevel"/>
    <w:tmpl w:val="C5E457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1760CAE"/>
    <w:multiLevelType w:val="hybridMultilevel"/>
    <w:tmpl w:val="430203D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8DF4BD6"/>
    <w:multiLevelType w:val="hybridMultilevel"/>
    <w:tmpl w:val="ABF8B304"/>
    <w:lvl w:ilvl="0" w:tplc="04160017">
      <w:start w:val="1"/>
      <w:numFmt w:val="lowerLetter"/>
      <w:lvlText w:val="%1)"/>
      <w:lvlJc w:val="left"/>
      <w:pPr>
        <w:ind w:left="720" w:hanging="360"/>
      </w:pPr>
    </w:lvl>
    <w:lvl w:ilvl="1" w:tplc="0416001B">
      <w:start w:val="1"/>
      <w:numFmt w:val="low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9D70F50"/>
    <w:multiLevelType w:val="hybridMultilevel"/>
    <w:tmpl w:val="38267758"/>
    <w:lvl w:ilvl="0" w:tplc="EB688CE8">
      <w:start w:val="1"/>
      <w:numFmt w:val="bullet"/>
      <w:lvlText w:val="•"/>
      <w:lvlJc w:val="left"/>
      <w:pPr>
        <w:tabs>
          <w:tab w:val="num" w:pos="720"/>
        </w:tabs>
        <w:ind w:left="720" w:hanging="360"/>
      </w:pPr>
      <w:rPr>
        <w:rFonts w:ascii="Arial" w:hAnsi="Arial" w:hint="default"/>
      </w:rPr>
    </w:lvl>
    <w:lvl w:ilvl="1" w:tplc="317811F0" w:tentative="1">
      <w:start w:val="1"/>
      <w:numFmt w:val="bullet"/>
      <w:lvlText w:val="•"/>
      <w:lvlJc w:val="left"/>
      <w:pPr>
        <w:tabs>
          <w:tab w:val="num" w:pos="1440"/>
        </w:tabs>
        <w:ind w:left="1440" w:hanging="360"/>
      </w:pPr>
      <w:rPr>
        <w:rFonts w:ascii="Arial" w:hAnsi="Arial" w:hint="default"/>
      </w:rPr>
    </w:lvl>
    <w:lvl w:ilvl="2" w:tplc="AAE00046" w:tentative="1">
      <w:start w:val="1"/>
      <w:numFmt w:val="bullet"/>
      <w:lvlText w:val="•"/>
      <w:lvlJc w:val="left"/>
      <w:pPr>
        <w:tabs>
          <w:tab w:val="num" w:pos="2160"/>
        </w:tabs>
        <w:ind w:left="2160" w:hanging="360"/>
      </w:pPr>
      <w:rPr>
        <w:rFonts w:ascii="Arial" w:hAnsi="Arial" w:hint="default"/>
      </w:rPr>
    </w:lvl>
    <w:lvl w:ilvl="3" w:tplc="CA720C74" w:tentative="1">
      <w:start w:val="1"/>
      <w:numFmt w:val="bullet"/>
      <w:lvlText w:val="•"/>
      <w:lvlJc w:val="left"/>
      <w:pPr>
        <w:tabs>
          <w:tab w:val="num" w:pos="2880"/>
        </w:tabs>
        <w:ind w:left="2880" w:hanging="360"/>
      </w:pPr>
      <w:rPr>
        <w:rFonts w:ascii="Arial" w:hAnsi="Arial" w:hint="default"/>
      </w:rPr>
    </w:lvl>
    <w:lvl w:ilvl="4" w:tplc="37FAB932" w:tentative="1">
      <w:start w:val="1"/>
      <w:numFmt w:val="bullet"/>
      <w:lvlText w:val="•"/>
      <w:lvlJc w:val="left"/>
      <w:pPr>
        <w:tabs>
          <w:tab w:val="num" w:pos="3600"/>
        </w:tabs>
        <w:ind w:left="3600" w:hanging="360"/>
      </w:pPr>
      <w:rPr>
        <w:rFonts w:ascii="Arial" w:hAnsi="Arial" w:hint="default"/>
      </w:rPr>
    </w:lvl>
    <w:lvl w:ilvl="5" w:tplc="506E214C" w:tentative="1">
      <w:start w:val="1"/>
      <w:numFmt w:val="bullet"/>
      <w:lvlText w:val="•"/>
      <w:lvlJc w:val="left"/>
      <w:pPr>
        <w:tabs>
          <w:tab w:val="num" w:pos="4320"/>
        </w:tabs>
        <w:ind w:left="4320" w:hanging="360"/>
      </w:pPr>
      <w:rPr>
        <w:rFonts w:ascii="Arial" w:hAnsi="Arial" w:hint="default"/>
      </w:rPr>
    </w:lvl>
    <w:lvl w:ilvl="6" w:tplc="DFC4E210" w:tentative="1">
      <w:start w:val="1"/>
      <w:numFmt w:val="bullet"/>
      <w:lvlText w:val="•"/>
      <w:lvlJc w:val="left"/>
      <w:pPr>
        <w:tabs>
          <w:tab w:val="num" w:pos="5040"/>
        </w:tabs>
        <w:ind w:left="5040" w:hanging="360"/>
      </w:pPr>
      <w:rPr>
        <w:rFonts w:ascii="Arial" w:hAnsi="Arial" w:hint="default"/>
      </w:rPr>
    </w:lvl>
    <w:lvl w:ilvl="7" w:tplc="0FC8A900" w:tentative="1">
      <w:start w:val="1"/>
      <w:numFmt w:val="bullet"/>
      <w:lvlText w:val="•"/>
      <w:lvlJc w:val="left"/>
      <w:pPr>
        <w:tabs>
          <w:tab w:val="num" w:pos="5760"/>
        </w:tabs>
        <w:ind w:left="5760" w:hanging="360"/>
      </w:pPr>
      <w:rPr>
        <w:rFonts w:ascii="Arial" w:hAnsi="Arial" w:hint="default"/>
      </w:rPr>
    </w:lvl>
    <w:lvl w:ilvl="8" w:tplc="EDA67CC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C1261B"/>
    <w:multiLevelType w:val="hybridMultilevel"/>
    <w:tmpl w:val="2E2810C6"/>
    <w:lvl w:ilvl="0" w:tplc="D3F4E5B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D267EC4"/>
    <w:multiLevelType w:val="hybridMultilevel"/>
    <w:tmpl w:val="E112EF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102771F"/>
    <w:multiLevelType w:val="hybridMultilevel"/>
    <w:tmpl w:val="3E3E51A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1C4175F"/>
    <w:multiLevelType w:val="hybridMultilevel"/>
    <w:tmpl w:val="B32A0302"/>
    <w:lvl w:ilvl="0" w:tplc="04160017">
      <w:start w:val="1"/>
      <w:numFmt w:val="lowerLetter"/>
      <w:lvlText w:val="%1)"/>
      <w:lvlJc w:val="left"/>
      <w:pPr>
        <w:ind w:left="720" w:hanging="360"/>
      </w:pPr>
    </w:lvl>
    <w:lvl w:ilvl="1" w:tplc="0416001B">
      <w:start w:val="1"/>
      <w:numFmt w:val="low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7952C05"/>
    <w:multiLevelType w:val="hybridMultilevel"/>
    <w:tmpl w:val="C068FC5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C0C11EF"/>
    <w:multiLevelType w:val="hybridMultilevel"/>
    <w:tmpl w:val="BBDEB1B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F4815C0"/>
    <w:multiLevelType w:val="hybridMultilevel"/>
    <w:tmpl w:val="43AC8126"/>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F4E7364"/>
    <w:multiLevelType w:val="hybridMultilevel"/>
    <w:tmpl w:val="26EA6B10"/>
    <w:lvl w:ilvl="0" w:tplc="04160017">
      <w:start w:val="1"/>
      <w:numFmt w:val="lowerLetter"/>
      <w:lvlText w:val="%1)"/>
      <w:lvlJc w:val="left"/>
      <w:pPr>
        <w:ind w:left="720" w:hanging="360"/>
      </w:pPr>
      <w:rPr>
        <w:rFonts w:hint="default"/>
      </w:rPr>
    </w:lvl>
    <w:lvl w:ilvl="1" w:tplc="0416001B">
      <w:start w:val="1"/>
      <w:numFmt w:val="low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3F32A0C"/>
    <w:multiLevelType w:val="hybridMultilevel"/>
    <w:tmpl w:val="B1D0E68C"/>
    <w:lvl w:ilvl="0" w:tplc="E7EE413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5EA006E"/>
    <w:multiLevelType w:val="hybridMultilevel"/>
    <w:tmpl w:val="694AD726"/>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8FA1383"/>
    <w:multiLevelType w:val="hybridMultilevel"/>
    <w:tmpl w:val="542469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9C323A9"/>
    <w:multiLevelType w:val="hybridMultilevel"/>
    <w:tmpl w:val="88C807E2"/>
    <w:lvl w:ilvl="0" w:tplc="E1087068">
      <w:start w:val="1"/>
      <w:numFmt w:val="bullet"/>
      <w:lvlText w:val="•"/>
      <w:lvlJc w:val="left"/>
      <w:pPr>
        <w:tabs>
          <w:tab w:val="num" w:pos="720"/>
        </w:tabs>
        <w:ind w:left="720" w:hanging="360"/>
      </w:pPr>
      <w:rPr>
        <w:rFonts w:ascii="Arial" w:hAnsi="Arial" w:hint="default"/>
      </w:rPr>
    </w:lvl>
    <w:lvl w:ilvl="1" w:tplc="A8320622" w:tentative="1">
      <w:start w:val="1"/>
      <w:numFmt w:val="bullet"/>
      <w:lvlText w:val="•"/>
      <w:lvlJc w:val="left"/>
      <w:pPr>
        <w:tabs>
          <w:tab w:val="num" w:pos="1440"/>
        </w:tabs>
        <w:ind w:left="1440" w:hanging="360"/>
      </w:pPr>
      <w:rPr>
        <w:rFonts w:ascii="Arial" w:hAnsi="Arial" w:hint="default"/>
      </w:rPr>
    </w:lvl>
    <w:lvl w:ilvl="2" w:tplc="AAEA750A" w:tentative="1">
      <w:start w:val="1"/>
      <w:numFmt w:val="bullet"/>
      <w:lvlText w:val="•"/>
      <w:lvlJc w:val="left"/>
      <w:pPr>
        <w:tabs>
          <w:tab w:val="num" w:pos="2160"/>
        </w:tabs>
        <w:ind w:left="2160" w:hanging="360"/>
      </w:pPr>
      <w:rPr>
        <w:rFonts w:ascii="Arial" w:hAnsi="Arial" w:hint="default"/>
      </w:rPr>
    </w:lvl>
    <w:lvl w:ilvl="3" w:tplc="7EE6D99C" w:tentative="1">
      <w:start w:val="1"/>
      <w:numFmt w:val="bullet"/>
      <w:lvlText w:val="•"/>
      <w:lvlJc w:val="left"/>
      <w:pPr>
        <w:tabs>
          <w:tab w:val="num" w:pos="2880"/>
        </w:tabs>
        <w:ind w:left="2880" w:hanging="360"/>
      </w:pPr>
      <w:rPr>
        <w:rFonts w:ascii="Arial" w:hAnsi="Arial" w:hint="default"/>
      </w:rPr>
    </w:lvl>
    <w:lvl w:ilvl="4" w:tplc="B2C60128" w:tentative="1">
      <w:start w:val="1"/>
      <w:numFmt w:val="bullet"/>
      <w:lvlText w:val="•"/>
      <w:lvlJc w:val="left"/>
      <w:pPr>
        <w:tabs>
          <w:tab w:val="num" w:pos="3600"/>
        </w:tabs>
        <w:ind w:left="3600" w:hanging="360"/>
      </w:pPr>
      <w:rPr>
        <w:rFonts w:ascii="Arial" w:hAnsi="Arial" w:hint="default"/>
      </w:rPr>
    </w:lvl>
    <w:lvl w:ilvl="5" w:tplc="B89244B0" w:tentative="1">
      <w:start w:val="1"/>
      <w:numFmt w:val="bullet"/>
      <w:lvlText w:val="•"/>
      <w:lvlJc w:val="left"/>
      <w:pPr>
        <w:tabs>
          <w:tab w:val="num" w:pos="4320"/>
        </w:tabs>
        <w:ind w:left="4320" w:hanging="360"/>
      </w:pPr>
      <w:rPr>
        <w:rFonts w:ascii="Arial" w:hAnsi="Arial" w:hint="default"/>
      </w:rPr>
    </w:lvl>
    <w:lvl w:ilvl="6" w:tplc="6CC642AA" w:tentative="1">
      <w:start w:val="1"/>
      <w:numFmt w:val="bullet"/>
      <w:lvlText w:val="•"/>
      <w:lvlJc w:val="left"/>
      <w:pPr>
        <w:tabs>
          <w:tab w:val="num" w:pos="5040"/>
        </w:tabs>
        <w:ind w:left="5040" w:hanging="360"/>
      </w:pPr>
      <w:rPr>
        <w:rFonts w:ascii="Arial" w:hAnsi="Arial" w:hint="default"/>
      </w:rPr>
    </w:lvl>
    <w:lvl w:ilvl="7" w:tplc="E46EF774" w:tentative="1">
      <w:start w:val="1"/>
      <w:numFmt w:val="bullet"/>
      <w:lvlText w:val="•"/>
      <w:lvlJc w:val="left"/>
      <w:pPr>
        <w:tabs>
          <w:tab w:val="num" w:pos="5760"/>
        </w:tabs>
        <w:ind w:left="5760" w:hanging="360"/>
      </w:pPr>
      <w:rPr>
        <w:rFonts w:ascii="Arial" w:hAnsi="Arial" w:hint="default"/>
      </w:rPr>
    </w:lvl>
    <w:lvl w:ilvl="8" w:tplc="DB6A20B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9D157A4"/>
    <w:multiLevelType w:val="hybridMultilevel"/>
    <w:tmpl w:val="DFA0A0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BEF08E5"/>
    <w:multiLevelType w:val="hybridMultilevel"/>
    <w:tmpl w:val="D9289506"/>
    <w:lvl w:ilvl="0" w:tplc="5596ADC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E335A82"/>
    <w:multiLevelType w:val="hybridMultilevel"/>
    <w:tmpl w:val="E4F64400"/>
    <w:lvl w:ilvl="0" w:tplc="07187848">
      <w:start w:val="8"/>
      <w:numFmt w:val="decimal"/>
      <w:lvlText w:val="%1."/>
      <w:lvlJc w:val="left"/>
      <w:pPr>
        <w:tabs>
          <w:tab w:val="num" w:pos="720"/>
        </w:tabs>
        <w:ind w:left="720" w:hanging="360"/>
      </w:pPr>
    </w:lvl>
    <w:lvl w:ilvl="1" w:tplc="E5A8E7D2" w:tentative="1">
      <w:start w:val="1"/>
      <w:numFmt w:val="decimal"/>
      <w:lvlText w:val="%2."/>
      <w:lvlJc w:val="left"/>
      <w:pPr>
        <w:tabs>
          <w:tab w:val="num" w:pos="1440"/>
        </w:tabs>
        <w:ind w:left="1440" w:hanging="360"/>
      </w:pPr>
    </w:lvl>
    <w:lvl w:ilvl="2" w:tplc="FCB41318" w:tentative="1">
      <w:start w:val="1"/>
      <w:numFmt w:val="decimal"/>
      <w:lvlText w:val="%3."/>
      <w:lvlJc w:val="left"/>
      <w:pPr>
        <w:tabs>
          <w:tab w:val="num" w:pos="2160"/>
        </w:tabs>
        <w:ind w:left="2160" w:hanging="360"/>
      </w:pPr>
    </w:lvl>
    <w:lvl w:ilvl="3" w:tplc="DF3EEADC" w:tentative="1">
      <w:start w:val="1"/>
      <w:numFmt w:val="decimal"/>
      <w:lvlText w:val="%4."/>
      <w:lvlJc w:val="left"/>
      <w:pPr>
        <w:tabs>
          <w:tab w:val="num" w:pos="2880"/>
        </w:tabs>
        <w:ind w:left="2880" w:hanging="360"/>
      </w:pPr>
    </w:lvl>
    <w:lvl w:ilvl="4" w:tplc="BB206822" w:tentative="1">
      <w:start w:val="1"/>
      <w:numFmt w:val="decimal"/>
      <w:lvlText w:val="%5."/>
      <w:lvlJc w:val="left"/>
      <w:pPr>
        <w:tabs>
          <w:tab w:val="num" w:pos="3600"/>
        </w:tabs>
        <w:ind w:left="3600" w:hanging="360"/>
      </w:pPr>
    </w:lvl>
    <w:lvl w:ilvl="5" w:tplc="69566F20" w:tentative="1">
      <w:start w:val="1"/>
      <w:numFmt w:val="decimal"/>
      <w:lvlText w:val="%6."/>
      <w:lvlJc w:val="left"/>
      <w:pPr>
        <w:tabs>
          <w:tab w:val="num" w:pos="4320"/>
        </w:tabs>
        <w:ind w:left="4320" w:hanging="360"/>
      </w:pPr>
    </w:lvl>
    <w:lvl w:ilvl="6" w:tplc="A5BE0D7C" w:tentative="1">
      <w:start w:val="1"/>
      <w:numFmt w:val="decimal"/>
      <w:lvlText w:val="%7."/>
      <w:lvlJc w:val="left"/>
      <w:pPr>
        <w:tabs>
          <w:tab w:val="num" w:pos="5040"/>
        </w:tabs>
        <w:ind w:left="5040" w:hanging="360"/>
      </w:pPr>
    </w:lvl>
    <w:lvl w:ilvl="7" w:tplc="CD827584" w:tentative="1">
      <w:start w:val="1"/>
      <w:numFmt w:val="decimal"/>
      <w:lvlText w:val="%8."/>
      <w:lvlJc w:val="left"/>
      <w:pPr>
        <w:tabs>
          <w:tab w:val="num" w:pos="5760"/>
        </w:tabs>
        <w:ind w:left="5760" w:hanging="360"/>
      </w:pPr>
    </w:lvl>
    <w:lvl w:ilvl="8" w:tplc="C7F6BDE2" w:tentative="1">
      <w:start w:val="1"/>
      <w:numFmt w:val="decimal"/>
      <w:lvlText w:val="%9."/>
      <w:lvlJc w:val="left"/>
      <w:pPr>
        <w:tabs>
          <w:tab w:val="num" w:pos="6480"/>
        </w:tabs>
        <w:ind w:left="6480" w:hanging="360"/>
      </w:pPr>
    </w:lvl>
  </w:abstractNum>
  <w:abstractNum w:abstractNumId="20" w15:restartNumberingAfterBreak="0">
    <w:nsid w:val="44AE1908"/>
    <w:multiLevelType w:val="hybridMultilevel"/>
    <w:tmpl w:val="EDFED4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CC14D58"/>
    <w:multiLevelType w:val="hybridMultilevel"/>
    <w:tmpl w:val="C6DEC12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0F6377E"/>
    <w:multiLevelType w:val="hybridMultilevel"/>
    <w:tmpl w:val="B1D0E68C"/>
    <w:lvl w:ilvl="0" w:tplc="E7EE413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1211D60"/>
    <w:multiLevelType w:val="hybridMultilevel"/>
    <w:tmpl w:val="4162BA50"/>
    <w:lvl w:ilvl="0" w:tplc="04160017">
      <w:start w:val="1"/>
      <w:numFmt w:val="lowerLetter"/>
      <w:lvlText w:val="%1)"/>
      <w:lvlJc w:val="left"/>
      <w:pPr>
        <w:ind w:left="1571" w:hanging="360"/>
      </w:pPr>
      <w:rPr>
        <w:rFont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4" w15:restartNumberingAfterBreak="0">
    <w:nsid w:val="513C2760"/>
    <w:multiLevelType w:val="hybridMultilevel"/>
    <w:tmpl w:val="98FC81CC"/>
    <w:lvl w:ilvl="0" w:tplc="18168A14">
      <w:start w:val="1"/>
      <w:numFmt w:val="bullet"/>
      <w:lvlText w:val="–"/>
      <w:lvlJc w:val="left"/>
      <w:pPr>
        <w:tabs>
          <w:tab w:val="num" w:pos="720"/>
        </w:tabs>
        <w:ind w:left="720" w:hanging="360"/>
      </w:pPr>
      <w:rPr>
        <w:rFonts w:ascii="Arial" w:hAnsi="Arial" w:hint="default"/>
      </w:rPr>
    </w:lvl>
    <w:lvl w:ilvl="1" w:tplc="C3064F6A">
      <w:start w:val="1"/>
      <w:numFmt w:val="bullet"/>
      <w:lvlText w:val="–"/>
      <w:lvlJc w:val="left"/>
      <w:pPr>
        <w:tabs>
          <w:tab w:val="num" w:pos="1440"/>
        </w:tabs>
        <w:ind w:left="1440" w:hanging="360"/>
      </w:pPr>
      <w:rPr>
        <w:rFonts w:ascii="Arial" w:hAnsi="Arial" w:hint="default"/>
      </w:rPr>
    </w:lvl>
    <w:lvl w:ilvl="2" w:tplc="014C094E">
      <w:start w:val="967"/>
      <w:numFmt w:val="bullet"/>
      <w:lvlText w:val="•"/>
      <w:lvlJc w:val="left"/>
      <w:pPr>
        <w:tabs>
          <w:tab w:val="num" w:pos="2160"/>
        </w:tabs>
        <w:ind w:left="2160" w:hanging="360"/>
      </w:pPr>
      <w:rPr>
        <w:rFonts w:ascii="Arial" w:hAnsi="Arial" w:hint="default"/>
      </w:rPr>
    </w:lvl>
    <w:lvl w:ilvl="3" w:tplc="40E614E0" w:tentative="1">
      <w:start w:val="1"/>
      <w:numFmt w:val="bullet"/>
      <w:lvlText w:val="–"/>
      <w:lvlJc w:val="left"/>
      <w:pPr>
        <w:tabs>
          <w:tab w:val="num" w:pos="2880"/>
        </w:tabs>
        <w:ind w:left="2880" w:hanging="360"/>
      </w:pPr>
      <w:rPr>
        <w:rFonts w:ascii="Arial" w:hAnsi="Arial" w:hint="default"/>
      </w:rPr>
    </w:lvl>
    <w:lvl w:ilvl="4" w:tplc="25AA6146" w:tentative="1">
      <w:start w:val="1"/>
      <w:numFmt w:val="bullet"/>
      <w:lvlText w:val="–"/>
      <w:lvlJc w:val="left"/>
      <w:pPr>
        <w:tabs>
          <w:tab w:val="num" w:pos="3600"/>
        </w:tabs>
        <w:ind w:left="3600" w:hanging="360"/>
      </w:pPr>
      <w:rPr>
        <w:rFonts w:ascii="Arial" w:hAnsi="Arial" w:hint="default"/>
      </w:rPr>
    </w:lvl>
    <w:lvl w:ilvl="5" w:tplc="5568FF52" w:tentative="1">
      <w:start w:val="1"/>
      <w:numFmt w:val="bullet"/>
      <w:lvlText w:val="–"/>
      <w:lvlJc w:val="left"/>
      <w:pPr>
        <w:tabs>
          <w:tab w:val="num" w:pos="4320"/>
        </w:tabs>
        <w:ind w:left="4320" w:hanging="360"/>
      </w:pPr>
      <w:rPr>
        <w:rFonts w:ascii="Arial" w:hAnsi="Arial" w:hint="default"/>
      </w:rPr>
    </w:lvl>
    <w:lvl w:ilvl="6" w:tplc="A10829EA" w:tentative="1">
      <w:start w:val="1"/>
      <w:numFmt w:val="bullet"/>
      <w:lvlText w:val="–"/>
      <w:lvlJc w:val="left"/>
      <w:pPr>
        <w:tabs>
          <w:tab w:val="num" w:pos="5040"/>
        </w:tabs>
        <w:ind w:left="5040" w:hanging="360"/>
      </w:pPr>
      <w:rPr>
        <w:rFonts w:ascii="Arial" w:hAnsi="Arial" w:hint="default"/>
      </w:rPr>
    </w:lvl>
    <w:lvl w:ilvl="7" w:tplc="47260B62" w:tentative="1">
      <w:start w:val="1"/>
      <w:numFmt w:val="bullet"/>
      <w:lvlText w:val="–"/>
      <w:lvlJc w:val="left"/>
      <w:pPr>
        <w:tabs>
          <w:tab w:val="num" w:pos="5760"/>
        </w:tabs>
        <w:ind w:left="5760" w:hanging="360"/>
      </w:pPr>
      <w:rPr>
        <w:rFonts w:ascii="Arial" w:hAnsi="Arial" w:hint="default"/>
      </w:rPr>
    </w:lvl>
    <w:lvl w:ilvl="8" w:tplc="EAA8F1A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27E051F"/>
    <w:multiLevelType w:val="hybridMultilevel"/>
    <w:tmpl w:val="7178A1B8"/>
    <w:lvl w:ilvl="0" w:tplc="3CEEC89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4377A09"/>
    <w:multiLevelType w:val="hybridMultilevel"/>
    <w:tmpl w:val="01DEDE4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7B037A5"/>
    <w:multiLevelType w:val="multilevel"/>
    <w:tmpl w:val="6304FFDA"/>
    <w:lvl w:ilvl="0">
      <w:start w:val="1"/>
      <w:numFmt w:val="decimal"/>
      <w:pStyle w:val="Ttulo1"/>
      <w:lvlText w:val="%1"/>
      <w:lvlJc w:val="left"/>
      <w:pPr>
        <w:tabs>
          <w:tab w:val="num" w:pos="360"/>
        </w:tabs>
        <w:ind w:left="0" w:firstLine="0"/>
      </w:pPr>
      <w:rPr>
        <w:rFonts w:hint="default"/>
      </w:rPr>
    </w:lvl>
    <w:lvl w:ilvl="1">
      <w:start w:val="1"/>
      <w:numFmt w:val="decimal"/>
      <w:pStyle w:val="Ttulo2"/>
      <w:suff w:val="space"/>
      <w:lvlText w:val="%1.%2"/>
      <w:lvlJc w:val="left"/>
      <w:pPr>
        <w:ind w:left="1418" w:firstLine="0"/>
      </w:pPr>
      <w:rPr>
        <w:rFonts w:hint="default"/>
      </w:rPr>
    </w:lvl>
    <w:lvl w:ilvl="2">
      <w:start w:val="1"/>
      <w:numFmt w:val="decimal"/>
      <w:pStyle w:val="Ttulo3"/>
      <w:suff w:val="space"/>
      <w:lvlText w:val="%1.%2.%3"/>
      <w:lvlJc w:val="left"/>
      <w:pPr>
        <w:ind w:left="0" w:firstLine="0"/>
      </w:pPr>
      <w:rPr>
        <w:rFonts w:hint="default"/>
      </w:rPr>
    </w:lvl>
    <w:lvl w:ilvl="3">
      <w:start w:val="1"/>
      <w:numFmt w:val="decimal"/>
      <w:pStyle w:val="Ttulo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8" w15:restartNumberingAfterBreak="0">
    <w:nsid w:val="619E3836"/>
    <w:multiLevelType w:val="hybridMultilevel"/>
    <w:tmpl w:val="73CE4986"/>
    <w:lvl w:ilvl="0" w:tplc="EBF0ECDE">
      <w:start w:val="2"/>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2412801"/>
    <w:multiLevelType w:val="hybridMultilevel"/>
    <w:tmpl w:val="ED4405A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4EC0D8D"/>
    <w:multiLevelType w:val="hybridMultilevel"/>
    <w:tmpl w:val="0248C02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56B0D73"/>
    <w:multiLevelType w:val="hybridMultilevel"/>
    <w:tmpl w:val="37C018CE"/>
    <w:lvl w:ilvl="0" w:tplc="06D2E6C0">
      <w:start w:val="1"/>
      <w:numFmt w:val="bullet"/>
      <w:lvlText w:val="•"/>
      <w:lvlJc w:val="left"/>
      <w:pPr>
        <w:tabs>
          <w:tab w:val="num" w:pos="720"/>
        </w:tabs>
        <w:ind w:left="720" w:hanging="360"/>
      </w:pPr>
      <w:rPr>
        <w:rFonts w:ascii="Arial" w:hAnsi="Arial" w:hint="default"/>
      </w:rPr>
    </w:lvl>
    <w:lvl w:ilvl="1" w:tplc="DEA64560" w:tentative="1">
      <w:start w:val="1"/>
      <w:numFmt w:val="bullet"/>
      <w:lvlText w:val="•"/>
      <w:lvlJc w:val="left"/>
      <w:pPr>
        <w:tabs>
          <w:tab w:val="num" w:pos="1440"/>
        </w:tabs>
        <w:ind w:left="1440" w:hanging="360"/>
      </w:pPr>
      <w:rPr>
        <w:rFonts w:ascii="Arial" w:hAnsi="Arial" w:hint="default"/>
      </w:rPr>
    </w:lvl>
    <w:lvl w:ilvl="2" w:tplc="F31E611A" w:tentative="1">
      <w:start w:val="1"/>
      <w:numFmt w:val="bullet"/>
      <w:lvlText w:val="•"/>
      <w:lvlJc w:val="left"/>
      <w:pPr>
        <w:tabs>
          <w:tab w:val="num" w:pos="2160"/>
        </w:tabs>
        <w:ind w:left="2160" w:hanging="360"/>
      </w:pPr>
      <w:rPr>
        <w:rFonts w:ascii="Arial" w:hAnsi="Arial" w:hint="default"/>
      </w:rPr>
    </w:lvl>
    <w:lvl w:ilvl="3" w:tplc="844CE5CA" w:tentative="1">
      <w:start w:val="1"/>
      <w:numFmt w:val="bullet"/>
      <w:lvlText w:val="•"/>
      <w:lvlJc w:val="left"/>
      <w:pPr>
        <w:tabs>
          <w:tab w:val="num" w:pos="2880"/>
        </w:tabs>
        <w:ind w:left="2880" w:hanging="360"/>
      </w:pPr>
      <w:rPr>
        <w:rFonts w:ascii="Arial" w:hAnsi="Arial" w:hint="default"/>
      </w:rPr>
    </w:lvl>
    <w:lvl w:ilvl="4" w:tplc="37287C20" w:tentative="1">
      <w:start w:val="1"/>
      <w:numFmt w:val="bullet"/>
      <w:lvlText w:val="•"/>
      <w:lvlJc w:val="left"/>
      <w:pPr>
        <w:tabs>
          <w:tab w:val="num" w:pos="3600"/>
        </w:tabs>
        <w:ind w:left="3600" w:hanging="360"/>
      </w:pPr>
      <w:rPr>
        <w:rFonts w:ascii="Arial" w:hAnsi="Arial" w:hint="default"/>
      </w:rPr>
    </w:lvl>
    <w:lvl w:ilvl="5" w:tplc="5890F8D0" w:tentative="1">
      <w:start w:val="1"/>
      <w:numFmt w:val="bullet"/>
      <w:lvlText w:val="•"/>
      <w:lvlJc w:val="left"/>
      <w:pPr>
        <w:tabs>
          <w:tab w:val="num" w:pos="4320"/>
        </w:tabs>
        <w:ind w:left="4320" w:hanging="360"/>
      </w:pPr>
      <w:rPr>
        <w:rFonts w:ascii="Arial" w:hAnsi="Arial" w:hint="default"/>
      </w:rPr>
    </w:lvl>
    <w:lvl w:ilvl="6" w:tplc="FC748924" w:tentative="1">
      <w:start w:val="1"/>
      <w:numFmt w:val="bullet"/>
      <w:lvlText w:val="•"/>
      <w:lvlJc w:val="left"/>
      <w:pPr>
        <w:tabs>
          <w:tab w:val="num" w:pos="5040"/>
        </w:tabs>
        <w:ind w:left="5040" w:hanging="360"/>
      </w:pPr>
      <w:rPr>
        <w:rFonts w:ascii="Arial" w:hAnsi="Arial" w:hint="default"/>
      </w:rPr>
    </w:lvl>
    <w:lvl w:ilvl="7" w:tplc="9FE2467C" w:tentative="1">
      <w:start w:val="1"/>
      <w:numFmt w:val="bullet"/>
      <w:lvlText w:val="•"/>
      <w:lvlJc w:val="left"/>
      <w:pPr>
        <w:tabs>
          <w:tab w:val="num" w:pos="5760"/>
        </w:tabs>
        <w:ind w:left="5760" w:hanging="360"/>
      </w:pPr>
      <w:rPr>
        <w:rFonts w:ascii="Arial" w:hAnsi="Arial" w:hint="default"/>
      </w:rPr>
    </w:lvl>
    <w:lvl w:ilvl="8" w:tplc="5384509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92C0175"/>
    <w:multiLevelType w:val="hybridMultilevel"/>
    <w:tmpl w:val="1E5CF8BC"/>
    <w:lvl w:ilvl="0" w:tplc="E80821B4">
      <w:start w:val="1"/>
      <w:numFmt w:val="bullet"/>
      <w:lvlText w:val="•"/>
      <w:lvlJc w:val="left"/>
      <w:pPr>
        <w:tabs>
          <w:tab w:val="num" w:pos="720"/>
        </w:tabs>
        <w:ind w:left="720" w:hanging="360"/>
      </w:pPr>
      <w:rPr>
        <w:rFonts w:ascii="Arial" w:hAnsi="Arial" w:hint="default"/>
      </w:rPr>
    </w:lvl>
    <w:lvl w:ilvl="1" w:tplc="5C4AF6C4" w:tentative="1">
      <w:start w:val="1"/>
      <w:numFmt w:val="bullet"/>
      <w:lvlText w:val="•"/>
      <w:lvlJc w:val="left"/>
      <w:pPr>
        <w:tabs>
          <w:tab w:val="num" w:pos="1440"/>
        </w:tabs>
        <w:ind w:left="1440" w:hanging="360"/>
      </w:pPr>
      <w:rPr>
        <w:rFonts w:ascii="Arial" w:hAnsi="Arial" w:hint="default"/>
      </w:rPr>
    </w:lvl>
    <w:lvl w:ilvl="2" w:tplc="7FF8DB9C" w:tentative="1">
      <w:start w:val="1"/>
      <w:numFmt w:val="bullet"/>
      <w:lvlText w:val="•"/>
      <w:lvlJc w:val="left"/>
      <w:pPr>
        <w:tabs>
          <w:tab w:val="num" w:pos="2160"/>
        </w:tabs>
        <w:ind w:left="2160" w:hanging="360"/>
      </w:pPr>
      <w:rPr>
        <w:rFonts w:ascii="Arial" w:hAnsi="Arial" w:hint="default"/>
      </w:rPr>
    </w:lvl>
    <w:lvl w:ilvl="3" w:tplc="7882A284" w:tentative="1">
      <w:start w:val="1"/>
      <w:numFmt w:val="bullet"/>
      <w:lvlText w:val="•"/>
      <w:lvlJc w:val="left"/>
      <w:pPr>
        <w:tabs>
          <w:tab w:val="num" w:pos="2880"/>
        </w:tabs>
        <w:ind w:left="2880" w:hanging="360"/>
      </w:pPr>
      <w:rPr>
        <w:rFonts w:ascii="Arial" w:hAnsi="Arial" w:hint="default"/>
      </w:rPr>
    </w:lvl>
    <w:lvl w:ilvl="4" w:tplc="469C247C" w:tentative="1">
      <w:start w:val="1"/>
      <w:numFmt w:val="bullet"/>
      <w:lvlText w:val="•"/>
      <w:lvlJc w:val="left"/>
      <w:pPr>
        <w:tabs>
          <w:tab w:val="num" w:pos="3600"/>
        </w:tabs>
        <w:ind w:left="3600" w:hanging="360"/>
      </w:pPr>
      <w:rPr>
        <w:rFonts w:ascii="Arial" w:hAnsi="Arial" w:hint="default"/>
      </w:rPr>
    </w:lvl>
    <w:lvl w:ilvl="5" w:tplc="EF9E2400" w:tentative="1">
      <w:start w:val="1"/>
      <w:numFmt w:val="bullet"/>
      <w:lvlText w:val="•"/>
      <w:lvlJc w:val="left"/>
      <w:pPr>
        <w:tabs>
          <w:tab w:val="num" w:pos="4320"/>
        </w:tabs>
        <w:ind w:left="4320" w:hanging="360"/>
      </w:pPr>
      <w:rPr>
        <w:rFonts w:ascii="Arial" w:hAnsi="Arial" w:hint="default"/>
      </w:rPr>
    </w:lvl>
    <w:lvl w:ilvl="6" w:tplc="66FA1428" w:tentative="1">
      <w:start w:val="1"/>
      <w:numFmt w:val="bullet"/>
      <w:lvlText w:val="•"/>
      <w:lvlJc w:val="left"/>
      <w:pPr>
        <w:tabs>
          <w:tab w:val="num" w:pos="5040"/>
        </w:tabs>
        <w:ind w:left="5040" w:hanging="360"/>
      </w:pPr>
      <w:rPr>
        <w:rFonts w:ascii="Arial" w:hAnsi="Arial" w:hint="default"/>
      </w:rPr>
    </w:lvl>
    <w:lvl w:ilvl="7" w:tplc="A4E0B58A" w:tentative="1">
      <w:start w:val="1"/>
      <w:numFmt w:val="bullet"/>
      <w:lvlText w:val="•"/>
      <w:lvlJc w:val="left"/>
      <w:pPr>
        <w:tabs>
          <w:tab w:val="num" w:pos="5760"/>
        </w:tabs>
        <w:ind w:left="5760" w:hanging="360"/>
      </w:pPr>
      <w:rPr>
        <w:rFonts w:ascii="Arial" w:hAnsi="Arial" w:hint="default"/>
      </w:rPr>
    </w:lvl>
    <w:lvl w:ilvl="8" w:tplc="0712AE2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C2A5DFD"/>
    <w:multiLevelType w:val="hybridMultilevel"/>
    <w:tmpl w:val="EFEA77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6F101582"/>
    <w:multiLevelType w:val="hybridMultilevel"/>
    <w:tmpl w:val="9EE42A9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1D96BF3"/>
    <w:multiLevelType w:val="hybridMultilevel"/>
    <w:tmpl w:val="C068FC5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4360D54"/>
    <w:multiLevelType w:val="hybridMultilevel"/>
    <w:tmpl w:val="FB08F0D8"/>
    <w:lvl w:ilvl="0" w:tplc="3C54E568">
      <w:start w:val="1"/>
      <w:numFmt w:val="bullet"/>
      <w:lvlText w:val="•"/>
      <w:lvlJc w:val="left"/>
      <w:pPr>
        <w:tabs>
          <w:tab w:val="num" w:pos="720"/>
        </w:tabs>
        <w:ind w:left="720" w:hanging="360"/>
      </w:pPr>
      <w:rPr>
        <w:rFonts w:ascii="Arial" w:hAnsi="Arial" w:hint="default"/>
      </w:rPr>
    </w:lvl>
    <w:lvl w:ilvl="1" w:tplc="77E4EB88" w:tentative="1">
      <w:start w:val="1"/>
      <w:numFmt w:val="bullet"/>
      <w:lvlText w:val="•"/>
      <w:lvlJc w:val="left"/>
      <w:pPr>
        <w:tabs>
          <w:tab w:val="num" w:pos="1440"/>
        </w:tabs>
        <w:ind w:left="1440" w:hanging="360"/>
      </w:pPr>
      <w:rPr>
        <w:rFonts w:ascii="Arial" w:hAnsi="Arial" w:hint="default"/>
      </w:rPr>
    </w:lvl>
    <w:lvl w:ilvl="2" w:tplc="7526D04A" w:tentative="1">
      <w:start w:val="1"/>
      <w:numFmt w:val="bullet"/>
      <w:lvlText w:val="•"/>
      <w:lvlJc w:val="left"/>
      <w:pPr>
        <w:tabs>
          <w:tab w:val="num" w:pos="2160"/>
        </w:tabs>
        <w:ind w:left="2160" w:hanging="360"/>
      </w:pPr>
      <w:rPr>
        <w:rFonts w:ascii="Arial" w:hAnsi="Arial" w:hint="default"/>
      </w:rPr>
    </w:lvl>
    <w:lvl w:ilvl="3" w:tplc="3F088A3C" w:tentative="1">
      <w:start w:val="1"/>
      <w:numFmt w:val="bullet"/>
      <w:lvlText w:val="•"/>
      <w:lvlJc w:val="left"/>
      <w:pPr>
        <w:tabs>
          <w:tab w:val="num" w:pos="2880"/>
        </w:tabs>
        <w:ind w:left="2880" w:hanging="360"/>
      </w:pPr>
      <w:rPr>
        <w:rFonts w:ascii="Arial" w:hAnsi="Arial" w:hint="default"/>
      </w:rPr>
    </w:lvl>
    <w:lvl w:ilvl="4" w:tplc="AA0897C0" w:tentative="1">
      <w:start w:val="1"/>
      <w:numFmt w:val="bullet"/>
      <w:lvlText w:val="•"/>
      <w:lvlJc w:val="left"/>
      <w:pPr>
        <w:tabs>
          <w:tab w:val="num" w:pos="3600"/>
        </w:tabs>
        <w:ind w:left="3600" w:hanging="360"/>
      </w:pPr>
      <w:rPr>
        <w:rFonts w:ascii="Arial" w:hAnsi="Arial" w:hint="default"/>
      </w:rPr>
    </w:lvl>
    <w:lvl w:ilvl="5" w:tplc="1414818C" w:tentative="1">
      <w:start w:val="1"/>
      <w:numFmt w:val="bullet"/>
      <w:lvlText w:val="•"/>
      <w:lvlJc w:val="left"/>
      <w:pPr>
        <w:tabs>
          <w:tab w:val="num" w:pos="4320"/>
        </w:tabs>
        <w:ind w:left="4320" w:hanging="360"/>
      </w:pPr>
      <w:rPr>
        <w:rFonts w:ascii="Arial" w:hAnsi="Arial" w:hint="default"/>
      </w:rPr>
    </w:lvl>
    <w:lvl w:ilvl="6" w:tplc="7B8C1BD6" w:tentative="1">
      <w:start w:val="1"/>
      <w:numFmt w:val="bullet"/>
      <w:lvlText w:val="•"/>
      <w:lvlJc w:val="left"/>
      <w:pPr>
        <w:tabs>
          <w:tab w:val="num" w:pos="5040"/>
        </w:tabs>
        <w:ind w:left="5040" w:hanging="360"/>
      </w:pPr>
      <w:rPr>
        <w:rFonts w:ascii="Arial" w:hAnsi="Arial" w:hint="default"/>
      </w:rPr>
    </w:lvl>
    <w:lvl w:ilvl="7" w:tplc="6B949D46" w:tentative="1">
      <w:start w:val="1"/>
      <w:numFmt w:val="bullet"/>
      <w:lvlText w:val="•"/>
      <w:lvlJc w:val="left"/>
      <w:pPr>
        <w:tabs>
          <w:tab w:val="num" w:pos="5760"/>
        </w:tabs>
        <w:ind w:left="5760" w:hanging="360"/>
      </w:pPr>
      <w:rPr>
        <w:rFonts w:ascii="Arial" w:hAnsi="Arial" w:hint="default"/>
      </w:rPr>
    </w:lvl>
    <w:lvl w:ilvl="8" w:tplc="341EE240"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7385EF0"/>
    <w:multiLevelType w:val="hybridMultilevel"/>
    <w:tmpl w:val="ED4405A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7B356F41"/>
    <w:multiLevelType w:val="hybridMultilevel"/>
    <w:tmpl w:val="CEE4B668"/>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7"/>
  </w:num>
  <w:num w:numId="2">
    <w:abstractNumId w:val="11"/>
  </w:num>
  <w:num w:numId="3">
    <w:abstractNumId w:val="23"/>
  </w:num>
  <w:num w:numId="4">
    <w:abstractNumId w:val="38"/>
  </w:num>
  <w:num w:numId="5">
    <w:abstractNumId w:val="9"/>
  </w:num>
  <w:num w:numId="6">
    <w:abstractNumId w:val="21"/>
  </w:num>
  <w:num w:numId="7">
    <w:abstractNumId w:val="20"/>
  </w:num>
  <w:num w:numId="8">
    <w:abstractNumId w:val="2"/>
  </w:num>
  <w:num w:numId="9">
    <w:abstractNumId w:val="14"/>
  </w:num>
  <w:num w:numId="10">
    <w:abstractNumId w:val="8"/>
  </w:num>
  <w:num w:numId="11">
    <w:abstractNumId w:val="3"/>
  </w:num>
  <w:num w:numId="12">
    <w:abstractNumId w:val="34"/>
  </w:num>
  <w:num w:numId="13">
    <w:abstractNumId w:val="6"/>
  </w:num>
  <w:num w:numId="14">
    <w:abstractNumId w:val="35"/>
  </w:num>
  <w:num w:numId="15">
    <w:abstractNumId w:val="26"/>
  </w:num>
  <w:num w:numId="16">
    <w:abstractNumId w:val="12"/>
  </w:num>
  <w:num w:numId="17">
    <w:abstractNumId w:val="5"/>
  </w:num>
  <w:num w:numId="18">
    <w:abstractNumId w:val="28"/>
  </w:num>
  <w:num w:numId="19">
    <w:abstractNumId w:val="18"/>
  </w:num>
  <w:num w:numId="20">
    <w:abstractNumId w:val="30"/>
  </w:num>
  <w:num w:numId="21">
    <w:abstractNumId w:val="37"/>
  </w:num>
  <w:num w:numId="22">
    <w:abstractNumId w:val="10"/>
  </w:num>
  <w:num w:numId="23">
    <w:abstractNumId w:val="13"/>
  </w:num>
  <w:num w:numId="24">
    <w:abstractNumId w:val="25"/>
  </w:num>
  <w:num w:numId="25">
    <w:abstractNumId w:val="22"/>
  </w:num>
  <w:num w:numId="26">
    <w:abstractNumId w:val="29"/>
  </w:num>
  <w:num w:numId="27">
    <w:abstractNumId w:val="0"/>
    <w:lvlOverride w:ilvl="0">
      <w:lvl w:ilvl="0">
        <w:start w:val="1"/>
        <w:numFmt w:val="bullet"/>
        <w:pStyle w:val="Commarcadores"/>
        <w:lvlText w:val=""/>
        <w:legacy w:legacy="1" w:legacySpace="0" w:legacyIndent="283"/>
        <w:lvlJc w:val="left"/>
        <w:pPr>
          <w:ind w:left="283" w:hanging="283"/>
        </w:pPr>
        <w:rPr>
          <w:rFonts w:ascii="Symbol" w:hAnsi="Symbol" w:cs="Symbol" w:hint="default"/>
        </w:rPr>
      </w:lvl>
    </w:lvlOverride>
  </w:num>
  <w:num w:numId="28">
    <w:abstractNumId w:val="19"/>
  </w:num>
  <w:num w:numId="29">
    <w:abstractNumId w:val="24"/>
  </w:num>
  <w:num w:numId="30">
    <w:abstractNumId w:val="31"/>
  </w:num>
  <w:num w:numId="31">
    <w:abstractNumId w:val="4"/>
  </w:num>
  <w:num w:numId="32">
    <w:abstractNumId w:val="36"/>
  </w:num>
  <w:num w:numId="33">
    <w:abstractNumId w:val="16"/>
  </w:num>
  <w:num w:numId="34">
    <w:abstractNumId w:val="32"/>
  </w:num>
  <w:num w:numId="35">
    <w:abstractNumId w:val="15"/>
  </w:num>
  <w:num w:numId="36">
    <w:abstractNumId w:val="17"/>
  </w:num>
  <w:num w:numId="37">
    <w:abstractNumId w:val="7"/>
  </w:num>
  <w:num w:numId="38">
    <w:abstractNumId w:val="1"/>
  </w:num>
  <w:num w:numId="39">
    <w:abstractNumId w:val="3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6"/>
  <w:hyphenationZone w:val="425"/>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28B"/>
    <w:rsid w:val="000024D3"/>
    <w:rsid w:val="000047E8"/>
    <w:rsid w:val="00005254"/>
    <w:rsid w:val="000169FD"/>
    <w:rsid w:val="0002587E"/>
    <w:rsid w:val="00027577"/>
    <w:rsid w:val="000327CF"/>
    <w:rsid w:val="0003366C"/>
    <w:rsid w:val="00034C12"/>
    <w:rsid w:val="00035870"/>
    <w:rsid w:val="000431F0"/>
    <w:rsid w:val="00045DC8"/>
    <w:rsid w:val="00047514"/>
    <w:rsid w:val="00060905"/>
    <w:rsid w:val="00060EC4"/>
    <w:rsid w:val="00061707"/>
    <w:rsid w:val="00073023"/>
    <w:rsid w:val="0007780A"/>
    <w:rsid w:val="00083E48"/>
    <w:rsid w:val="000927EC"/>
    <w:rsid w:val="00095B6B"/>
    <w:rsid w:val="000A2DFA"/>
    <w:rsid w:val="000B3DCD"/>
    <w:rsid w:val="000B3E4E"/>
    <w:rsid w:val="000C3EE2"/>
    <w:rsid w:val="000D2355"/>
    <w:rsid w:val="000D7E0E"/>
    <w:rsid w:val="000F0731"/>
    <w:rsid w:val="000F093F"/>
    <w:rsid w:val="000F55C2"/>
    <w:rsid w:val="00110157"/>
    <w:rsid w:val="00113EB7"/>
    <w:rsid w:val="0011476F"/>
    <w:rsid w:val="00123060"/>
    <w:rsid w:val="00130D69"/>
    <w:rsid w:val="001348B6"/>
    <w:rsid w:val="001370B6"/>
    <w:rsid w:val="001536D8"/>
    <w:rsid w:val="0017550B"/>
    <w:rsid w:val="00182A75"/>
    <w:rsid w:val="001929B9"/>
    <w:rsid w:val="001934E8"/>
    <w:rsid w:val="00197C10"/>
    <w:rsid w:val="001A2FA5"/>
    <w:rsid w:val="001A7886"/>
    <w:rsid w:val="001A7C04"/>
    <w:rsid w:val="001B2F5D"/>
    <w:rsid w:val="001C3E04"/>
    <w:rsid w:val="001C48F7"/>
    <w:rsid w:val="001C4BD9"/>
    <w:rsid w:val="001D2D4D"/>
    <w:rsid w:val="001D43B1"/>
    <w:rsid w:val="001E241D"/>
    <w:rsid w:val="001E4CE9"/>
    <w:rsid w:val="001F026B"/>
    <w:rsid w:val="001F46E6"/>
    <w:rsid w:val="00201762"/>
    <w:rsid w:val="00202C90"/>
    <w:rsid w:val="00206EE3"/>
    <w:rsid w:val="00207453"/>
    <w:rsid w:val="00210225"/>
    <w:rsid w:val="00217095"/>
    <w:rsid w:val="0022056D"/>
    <w:rsid w:val="00222552"/>
    <w:rsid w:val="00230704"/>
    <w:rsid w:val="0023152A"/>
    <w:rsid w:val="00234EF3"/>
    <w:rsid w:val="002429E3"/>
    <w:rsid w:val="00252FC9"/>
    <w:rsid w:val="00272A57"/>
    <w:rsid w:val="0027450A"/>
    <w:rsid w:val="00290C16"/>
    <w:rsid w:val="002962C2"/>
    <w:rsid w:val="002A1AE5"/>
    <w:rsid w:val="002A2ADD"/>
    <w:rsid w:val="002C028B"/>
    <w:rsid w:val="002C207B"/>
    <w:rsid w:val="002F13D1"/>
    <w:rsid w:val="002F369C"/>
    <w:rsid w:val="002F517F"/>
    <w:rsid w:val="0030065F"/>
    <w:rsid w:val="0030631B"/>
    <w:rsid w:val="00314ACE"/>
    <w:rsid w:val="00314F0F"/>
    <w:rsid w:val="00320733"/>
    <w:rsid w:val="0032160D"/>
    <w:rsid w:val="00322176"/>
    <w:rsid w:val="00323CCD"/>
    <w:rsid w:val="00325371"/>
    <w:rsid w:val="003262E7"/>
    <w:rsid w:val="00333A81"/>
    <w:rsid w:val="00335327"/>
    <w:rsid w:val="00375808"/>
    <w:rsid w:val="003904EA"/>
    <w:rsid w:val="003A4227"/>
    <w:rsid w:val="003A4647"/>
    <w:rsid w:val="003B695B"/>
    <w:rsid w:val="003C3CBA"/>
    <w:rsid w:val="003C3F77"/>
    <w:rsid w:val="003D3C36"/>
    <w:rsid w:val="003D3D7B"/>
    <w:rsid w:val="003D7603"/>
    <w:rsid w:val="003D7CC9"/>
    <w:rsid w:val="00404420"/>
    <w:rsid w:val="00416C96"/>
    <w:rsid w:val="00432054"/>
    <w:rsid w:val="00432B6E"/>
    <w:rsid w:val="00435539"/>
    <w:rsid w:val="00437574"/>
    <w:rsid w:val="00440139"/>
    <w:rsid w:val="00441B58"/>
    <w:rsid w:val="00454BF0"/>
    <w:rsid w:val="004620FA"/>
    <w:rsid w:val="00462F79"/>
    <w:rsid w:val="00476F22"/>
    <w:rsid w:val="00480693"/>
    <w:rsid w:val="0048317F"/>
    <w:rsid w:val="004841CA"/>
    <w:rsid w:val="004A0ECB"/>
    <w:rsid w:val="004A3C62"/>
    <w:rsid w:val="004A5776"/>
    <w:rsid w:val="004A6149"/>
    <w:rsid w:val="004B3506"/>
    <w:rsid w:val="004D029C"/>
    <w:rsid w:val="004D1FD5"/>
    <w:rsid w:val="004E2331"/>
    <w:rsid w:val="004E421B"/>
    <w:rsid w:val="004F20D9"/>
    <w:rsid w:val="004F2C28"/>
    <w:rsid w:val="004F63F4"/>
    <w:rsid w:val="004F77A8"/>
    <w:rsid w:val="005060D2"/>
    <w:rsid w:val="00507172"/>
    <w:rsid w:val="005120ED"/>
    <w:rsid w:val="005122FB"/>
    <w:rsid w:val="00512A74"/>
    <w:rsid w:val="00526427"/>
    <w:rsid w:val="00527F0B"/>
    <w:rsid w:val="005434EB"/>
    <w:rsid w:val="0054637C"/>
    <w:rsid w:val="005466FF"/>
    <w:rsid w:val="00560847"/>
    <w:rsid w:val="0057139B"/>
    <w:rsid w:val="00571508"/>
    <w:rsid w:val="005758B1"/>
    <w:rsid w:val="00585194"/>
    <w:rsid w:val="00587A85"/>
    <w:rsid w:val="0059153C"/>
    <w:rsid w:val="0059558E"/>
    <w:rsid w:val="00597421"/>
    <w:rsid w:val="005A0211"/>
    <w:rsid w:val="005C0AF9"/>
    <w:rsid w:val="005C3BC2"/>
    <w:rsid w:val="005C5CED"/>
    <w:rsid w:val="005C7A81"/>
    <w:rsid w:val="005D232C"/>
    <w:rsid w:val="005E6FAA"/>
    <w:rsid w:val="005F10A1"/>
    <w:rsid w:val="005F5132"/>
    <w:rsid w:val="005F7F5E"/>
    <w:rsid w:val="00602E56"/>
    <w:rsid w:val="00610649"/>
    <w:rsid w:val="0061348D"/>
    <w:rsid w:val="00613BB9"/>
    <w:rsid w:val="00621904"/>
    <w:rsid w:val="00630392"/>
    <w:rsid w:val="00632F44"/>
    <w:rsid w:val="006456A4"/>
    <w:rsid w:val="00647173"/>
    <w:rsid w:val="006524FD"/>
    <w:rsid w:val="00657ED8"/>
    <w:rsid w:val="00665759"/>
    <w:rsid w:val="006706AC"/>
    <w:rsid w:val="00670859"/>
    <w:rsid w:val="00671F4F"/>
    <w:rsid w:val="00677FC0"/>
    <w:rsid w:val="00684D15"/>
    <w:rsid w:val="00685581"/>
    <w:rsid w:val="006B59CD"/>
    <w:rsid w:val="006C729C"/>
    <w:rsid w:val="006D0B59"/>
    <w:rsid w:val="006D4C16"/>
    <w:rsid w:val="006E0B7C"/>
    <w:rsid w:val="006F1EE1"/>
    <w:rsid w:val="00713918"/>
    <w:rsid w:val="00713B9E"/>
    <w:rsid w:val="00745469"/>
    <w:rsid w:val="0075168C"/>
    <w:rsid w:val="0075391E"/>
    <w:rsid w:val="0076010F"/>
    <w:rsid w:val="00760A66"/>
    <w:rsid w:val="00761E24"/>
    <w:rsid w:val="00765DBE"/>
    <w:rsid w:val="007669DD"/>
    <w:rsid w:val="0077025C"/>
    <w:rsid w:val="00772AFB"/>
    <w:rsid w:val="00774986"/>
    <w:rsid w:val="007870DB"/>
    <w:rsid w:val="0079184C"/>
    <w:rsid w:val="00791BC4"/>
    <w:rsid w:val="0079419C"/>
    <w:rsid w:val="00795440"/>
    <w:rsid w:val="00796B1D"/>
    <w:rsid w:val="00797C3A"/>
    <w:rsid w:val="007A2801"/>
    <w:rsid w:val="007A2F19"/>
    <w:rsid w:val="007B04A3"/>
    <w:rsid w:val="007B790A"/>
    <w:rsid w:val="007D11BF"/>
    <w:rsid w:val="007E1F78"/>
    <w:rsid w:val="007E2214"/>
    <w:rsid w:val="007E234B"/>
    <w:rsid w:val="007E346E"/>
    <w:rsid w:val="007E6718"/>
    <w:rsid w:val="007F05C8"/>
    <w:rsid w:val="007F1196"/>
    <w:rsid w:val="007F46A1"/>
    <w:rsid w:val="00806806"/>
    <w:rsid w:val="0081017A"/>
    <w:rsid w:val="00813869"/>
    <w:rsid w:val="00814D78"/>
    <w:rsid w:val="00821B04"/>
    <w:rsid w:val="00823813"/>
    <w:rsid w:val="00823C88"/>
    <w:rsid w:val="0082720A"/>
    <w:rsid w:val="00827869"/>
    <w:rsid w:val="00832662"/>
    <w:rsid w:val="00847205"/>
    <w:rsid w:val="008511B5"/>
    <w:rsid w:val="008535C0"/>
    <w:rsid w:val="00861562"/>
    <w:rsid w:val="0086736E"/>
    <w:rsid w:val="00870FB9"/>
    <w:rsid w:val="00871CA2"/>
    <w:rsid w:val="00880C93"/>
    <w:rsid w:val="00886B9B"/>
    <w:rsid w:val="008875CA"/>
    <w:rsid w:val="00896C0C"/>
    <w:rsid w:val="008A0D8D"/>
    <w:rsid w:val="008B3F31"/>
    <w:rsid w:val="008B56A4"/>
    <w:rsid w:val="008B6BD7"/>
    <w:rsid w:val="008C4C0F"/>
    <w:rsid w:val="008C740D"/>
    <w:rsid w:val="008D322F"/>
    <w:rsid w:val="008D4C1D"/>
    <w:rsid w:val="008E5D93"/>
    <w:rsid w:val="008E7531"/>
    <w:rsid w:val="00901C09"/>
    <w:rsid w:val="00903030"/>
    <w:rsid w:val="00904C47"/>
    <w:rsid w:val="00910409"/>
    <w:rsid w:val="0091104C"/>
    <w:rsid w:val="00912DD0"/>
    <w:rsid w:val="009139F9"/>
    <w:rsid w:val="00913AC4"/>
    <w:rsid w:val="00914DB7"/>
    <w:rsid w:val="00915C9F"/>
    <w:rsid w:val="00922DED"/>
    <w:rsid w:val="00956A0F"/>
    <w:rsid w:val="00965556"/>
    <w:rsid w:val="00967B17"/>
    <w:rsid w:val="0097366D"/>
    <w:rsid w:val="00984158"/>
    <w:rsid w:val="00995209"/>
    <w:rsid w:val="0099642F"/>
    <w:rsid w:val="009A2D0E"/>
    <w:rsid w:val="009B1E6F"/>
    <w:rsid w:val="009C0C91"/>
    <w:rsid w:val="009C6FE1"/>
    <w:rsid w:val="009C7E3C"/>
    <w:rsid w:val="009D207A"/>
    <w:rsid w:val="009D3CF9"/>
    <w:rsid w:val="009D401C"/>
    <w:rsid w:val="009D5DBA"/>
    <w:rsid w:val="009E0240"/>
    <w:rsid w:val="009E4E1F"/>
    <w:rsid w:val="009F6588"/>
    <w:rsid w:val="00A12388"/>
    <w:rsid w:val="00A124C4"/>
    <w:rsid w:val="00A23871"/>
    <w:rsid w:val="00A32C4F"/>
    <w:rsid w:val="00A37405"/>
    <w:rsid w:val="00A44149"/>
    <w:rsid w:val="00A46958"/>
    <w:rsid w:val="00A47938"/>
    <w:rsid w:val="00A47F29"/>
    <w:rsid w:val="00A74AA9"/>
    <w:rsid w:val="00A75F53"/>
    <w:rsid w:val="00A81433"/>
    <w:rsid w:val="00A86BAA"/>
    <w:rsid w:val="00A910D8"/>
    <w:rsid w:val="00A97B19"/>
    <w:rsid w:val="00AA078B"/>
    <w:rsid w:val="00AB2B08"/>
    <w:rsid w:val="00AB614B"/>
    <w:rsid w:val="00AC3D3E"/>
    <w:rsid w:val="00AC5B44"/>
    <w:rsid w:val="00AC5D90"/>
    <w:rsid w:val="00AD31DC"/>
    <w:rsid w:val="00AE6103"/>
    <w:rsid w:val="00AF4906"/>
    <w:rsid w:val="00B245F1"/>
    <w:rsid w:val="00B26D13"/>
    <w:rsid w:val="00B31228"/>
    <w:rsid w:val="00B42D5D"/>
    <w:rsid w:val="00B4331E"/>
    <w:rsid w:val="00B46840"/>
    <w:rsid w:val="00B5165D"/>
    <w:rsid w:val="00B52EAF"/>
    <w:rsid w:val="00B57C68"/>
    <w:rsid w:val="00B63C5A"/>
    <w:rsid w:val="00B647DB"/>
    <w:rsid w:val="00B72A5E"/>
    <w:rsid w:val="00B82089"/>
    <w:rsid w:val="00B83D0B"/>
    <w:rsid w:val="00BA0007"/>
    <w:rsid w:val="00BA5A70"/>
    <w:rsid w:val="00BC372C"/>
    <w:rsid w:val="00BD76FD"/>
    <w:rsid w:val="00BF343C"/>
    <w:rsid w:val="00C10679"/>
    <w:rsid w:val="00C15DA5"/>
    <w:rsid w:val="00C20D0E"/>
    <w:rsid w:val="00C31DC0"/>
    <w:rsid w:val="00C35D08"/>
    <w:rsid w:val="00C5345C"/>
    <w:rsid w:val="00C55778"/>
    <w:rsid w:val="00C615D9"/>
    <w:rsid w:val="00C627A0"/>
    <w:rsid w:val="00C62A16"/>
    <w:rsid w:val="00C70B74"/>
    <w:rsid w:val="00C7354B"/>
    <w:rsid w:val="00C73C89"/>
    <w:rsid w:val="00C80610"/>
    <w:rsid w:val="00C832BD"/>
    <w:rsid w:val="00C920CB"/>
    <w:rsid w:val="00C95E68"/>
    <w:rsid w:val="00CA3C52"/>
    <w:rsid w:val="00CB45FB"/>
    <w:rsid w:val="00CC38B9"/>
    <w:rsid w:val="00CC754E"/>
    <w:rsid w:val="00CD698D"/>
    <w:rsid w:val="00CF13FF"/>
    <w:rsid w:val="00CF48A3"/>
    <w:rsid w:val="00D0376B"/>
    <w:rsid w:val="00D15349"/>
    <w:rsid w:val="00D171D1"/>
    <w:rsid w:val="00D318BF"/>
    <w:rsid w:val="00D42517"/>
    <w:rsid w:val="00D44BCC"/>
    <w:rsid w:val="00D473D3"/>
    <w:rsid w:val="00D510FE"/>
    <w:rsid w:val="00D56030"/>
    <w:rsid w:val="00D60F56"/>
    <w:rsid w:val="00D61707"/>
    <w:rsid w:val="00D65581"/>
    <w:rsid w:val="00D660E0"/>
    <w:rsid w:val="00D676C2"/>
    <w:rsid w:val="00D701B2"/>
    <w:rsid w:val="00D828C4"/>
    <w:rsid w:val="00D94763"/>
    <w:rsid w:val="00D97EAF"/>
    <w:rsid w:val="00DA35DD"/>
    <w:rsid w:val="00DE2C2A"/>
    <w:rsid w:val="00DF05F5"/>
    <w:rsid w:val="00DF5582"/>
    <w:rsid w:val="00DF786B"/>
    <w:rsid w:val="00E03E83"/>
    <w:rsid w:val="00E040B3"/>
    <w:rsid w:val="00E050C7"/>
    <w:rsid w:val="00E07617"/>
    <w:rsid w:val="00E25B75"/>
    <w:rsid w:val="00E36486"/>
    <w:rsid w:val="00E365DE"/>
    <w:rsid w:val="00E40FE3"/>
    <w:rsid w:val="00E4154A"/>
    <w:rsid w:val="00E54B76"/>
    <w:rsid w:val="00E5778E"/>
    <w:rsid w:val="00E63189"/>
    <w:rsid w:val="00E679C2"/>
    <w:rsid w:val="00E67C93"/>
    <w:rsid w:val="00E81253"/>
    <w:rsid w:val="00E95BA2"/>
    <w:rsid w:val="00E96BD5"/>
    <w:rsid w:val="00E97582"/>
    <w:rsid w:val="00EA6359"/>
    <w:rsid w:val="00EC3441"/>
    <w:rsid w:val="00EE146B"/>
    <w:rsid w:val="00EE1B15"/>
    <w:rsid w:val="00EE7337"/>
    <w:rsid w:val="00EF5B5D"/>
    <w:rsid w:val="00F12C0E"/>
    <w:rsid w:val="00F14CEB"/>
    <w:rsid w:val="00F21F75"/>
    <w:rsid w:val="00F22546"/>
    <w:rsid w:val="00F32D25"/>
    <w:rsid w:val="00F34732"/>
    <w:rsid w:val="00F604A9"/>
    <w:rsid w:val="00F74D38"/>
    <w:rsid w:val="00F81C49"/>
    <w:rsid w:val="00F900BC"/>
    <w:rsid w:val="00F92E82"/>
    <w:rsid w:val="00FA609F"/>
    <w:rsid w:val="00FC2177"/>
    <w:rsid w:val="00FC41EF"/>
    <w:rsid w:val="00FC6DD2"/>
    <w:rsid w:val="00FC7BD5"/>
    <w:rsid w:val="00FD2BA0"/>
    <w:rsid w:val="00FE0F3F"/>
    <w:rsid w:val="00FE1DF3"/>
    <w:rsid w:val="00FE3E18"/>
    <w:rsid w:val="00FF21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1E315BA"/>
  <w15:docId w15:val="{584B2056-A850-48DE-BA58-BAEB126C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6A4"/>
    <w:pPr>
      <w:spacing w:line="360" w:lineRule="auto"/>
      <w:jc w:val="both"/>
    </w:pPr>
    <w:rPr>
      <w:sz w:val="24"/>
    </w:rPr>
  </w:style>
  <w:style w:type="paragraph" w:styleId="Ttulo1">
    <w:name w:val="heading 1"/>
    <w:basedOn w:val="Normal"/>
    <w:next w:val="Normal"/>
    <w:autoRedefine/>
    <w:qFormat/>
    <w:rsid w:val="004E421B"/>
    <w:pPr>
      <w:keepNext/>
      <w:numPr>
        <w:numId w:val="1"/>
      </w:numPr>
      <w:tabs>
        <w:tab w:val="clear" w:pos="360"/>
        <w:tab w:val="left" w:pos="567"/>
      </w:tabs>
      <w:spacing w:after="360"/>
      <w:ind w:left="680" w:hanging="680"/>
      <w:outlineLvl w:val="0"/>
    </w:pPr>
    <w:rPr>
      <w:b/>
      <w:caps/>
      <w:sz w:val="28"/>
    </w:rPr>
  </w:style>
  <w:style w:type="paragraph" w:styleId="Ttulo2">
    <w:name w:val="heading 2"/>
    <w:basedOn w:val="Normal"/>
    <w:next w:val="Normal"/>
    <w:autoRedefine/>
    <w:qFormat/>
    <w:rsid w:val="005E6FAA"/>
    <w:pPr>
      <w:keepNext/>
      <w:numPr>
        <w:ilvl w:val="1"/>
        <w:numId w:val="1"/>
      </w:numPr>
      <w:spacing w:before="240" w:after="240"/>
      <w:ind w:left="0"/>
      <w:outlineLvl w:val="1"/>
    </w:pPr>
    <w:rPr>
      <w:b/>
    </w:rPr>
  </w:style>
  <w:style w:type="paragraph" w:styleId="Ttulo3">
    <w:name w:val="heading 3"/>
    <w:basedOn w:val="Normal"/>
    <w:next w:val="Normal"/>
    <w:autoRedefine/>
    <w:qFormat/>
    <w:rsid w:val="0032160D"/>
    <w:pPr>
      <w:keepNext/>
      <w:numPr>
        <w:ilvl w:val="2"/>
        <w:numId w:val="1"/>
      </w:numPr>
      <w:spacing w:before="240" w:after="120"/>
      <w:outlineLvl w:val="2"/>
    </w:pPr>
    <w:rPr>
      <w:b/>
    </w:rPr>
  </w:style>
  <w:style w:type="paragraph" w:styleId="Ttulo4">
    <w:name w:val="heading 4"/>
    <w:basedOn w:val="Normal"/>
    <w:next w:val="Normal"/>
    <w:qFormat/>
    <w:pPr>
      <w:keepNext/>
      <w:numPr>
        <w:ilvl w:val="3"/>
        <w:numId w:val="1"/>
      </w:numPr>
      <w:outlineLvl w:val="3"/>
    </w:pPr>
    <w:rPr>
      <w:b/>
    </w:rPr>
  </w:style>
  <w:style w:type="paragraph" w:styleId="Ttulo5">
    <w:name w:val="heading 5"/>
    <w:basedOn w:val="Normal"/>
    <w:next w:val="Normal"/>
    <w:qFormat/>
    <w:pPr>
      <w:keepNext/>
      <w:shd w:val="solid" w:color="FFFFFF" w:fill="auto"/>
      <w:outlineLvl w:val="4"/>
    </w:pPr>
    <w:rPr>
      <w:b/>
      <w:caps/>
    </w:rPr>
  </w:style>
  <w:style w:type="paragraph" w:styleId="Ttulo6">
    <w:name w:val="heading 6"/>
    <w:basedOn w:val="Normal"/>
    <w:next w:val="Normal"/>
    <w:qFormat/>
    <w:pPr>
      <w:keepNext/>
      <w:numPr>
        <w:ilvl w:val="5"/>
        <w:numId w:val="1"/>
      </w:numPr>
      <w:spacing w:line="260" w:lineRule="exact"/>
      <w:outlineLvl w:val="5"/>
    </w:pPr>
  </w:style>
  <w:style w:type="paragraph" w:styleId="Ttulo7">
    <w:name w:val="heading 7"/>
    <w:basedOn w:val="Normal"/>
    <w:next w:val="Normal"/>
    <w:qFormat/>
    <w:pPr>
      <w:keepNext/>
      <w:numPr>
        <w:ilvl w:val="6"/>
        <w:numId w:val="1"/>
      </w:numPr>
      <w:outlineLvl w:val="6"/>
    </w:pPr>
  </w:style>
  <w:style w:type="paragraph" w:styleId="Ttulo8">
    <w:name w:val="heading 8"/>
    <w:basedOn w:val="Normal"/>
    <w:next w:val="Normal"/>
    <w:qFormat/>
    <w:pPr>
      <w:keepNext/>
      <w:numPr>
        <w:ilvl w:val="7"/>
        <w:numId w:val="1"/>
      </w:numPr>
      <w:outlineLvl w:val="7"/>
    </w:pPr>
    <w:rPr>
      <w:b/>
    </w:rPr>
  </w:style>
  <w:style w:type="paragraph" w:styleId="Ttulo9">
    <w:name w:val="heading 9"/>
    <w:basedOn w:val="Normal"/>
    <w:next w:val="Normal"/>
    <w:qFormat/>
    <w:pPr>
      <w:keepNext/>
      <w:numPr>
        <w:ilvl w:val="8"/>
        <w:numId w:val="1"/>
      </w:numPr>
      <w:spacing w:after="60"/>
      <w:outlineLvl w:val="8"/>
    </w:pPr>
    <w:rPr>
      <w:b/>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semiHidden/>
  </w:style>
  <w:style w:type="paragraph" w:styleId="Ttulo">
    <w:name w:val="Title"/>
    <w:basedOn w:val="Normal"/>
    <w:qFormat/>
    <w:pPr>
      <w:jc w:val="center"/>
    </w:pPr>
    <w:rPr>
      <w:b/>
      <w:lang w:val="en-US"/>
    </w:rPr>
  </w:style>
  <w:style w:type="paragraph" w:styleId="Recuodecorpodetexto">
    <w:name w:val="Body Text Indent"/>
    <w:basedOn w:val="Normal"/>
    <w:semiHidden/>
    <w:pPr>
      <w:ind w:firstLine="567"/>
    </w:pPr>
    <w:rPr>
      <w:rFonts w:ascii="Arial" w:hAnsi="Arial"/>
    </w:rPr>
  </w:style>
  <w:style w:type="paragraph" w:styleId="Corpodetexto2">
    <w:name w:val="Body Text 2"/>
    <w:basedOn w:val="Normal"/>
    <w:semiHidden/>
    <w:pPr>
      <w:spacing w:line="240" w:lineRule="auto"/>
      <w:jc w:val="center"/>
    </w:pPr>
    <w:rPr>
      <w:b/>
      <w:caps/>
    </w:rPr>
  </w:style>
  <w:style w:type="paragraph" w:styleId="Recuodecorpodetexto2">
    <w:name w:val="Body Text Indent 2"/>
    <w:basedOn w:val="Normal"/>
    <w:semiHidden/>
    <w:pPr>
      <w:ind w:firstLine="567"/>
    </w:pPr>
    <w:rPr>
      <w:rFonts w:ascii="Arial" w:hAnsi="Arial"/>
      <w:sz w:val="22"/>
    </w:rPr>
  </w:style>
  <w:style w:type="paragraph" w:styleId="Recuodecorpodetexto3">
    <w:name w:val="Body Text Indent 3"/>
    <w:basedOn w:val="Normal"/>
    <w:semiHidden/>
    <w:pPr>
      <w:ind w:left="4536" w:right="142"/>
    </w:pPr>
    <w:rPr>
      <w:snapToGrid w:val="0"/>
    </w:rPr>
  </w:style>
  <w:style w:type="paragraph" w:styleId="Corpodetexto3">
    <w:name w:val="Body Text 3"/>
    <w:basedOn w:val="Normal"/>
    <w:link w:val="Corpodetexto3Char"/>
    <w:semiHidden/>
    <w:pPr>
      <w:spacing w:line="240" w:lineRule="auto"/>
      <w:ind w:left="4536" w:right="142"/>
    </w:pPr>
  </w:style>
  <w:style w:type="paragraph" w:styleId="Legenda">
    <w:name w:val="caption"/>
    <w:basedOn w:val="Normal"/>
    <w:next w:val="Normal"/>
    <w:qFormat/>
    <w:rsid w:val="008E5D93"/>
    <w:pPr>
      <w:shd w:val="solid" w:color="FFFFFF" w:fill="auto"/>
      <w:spacing w:after="120" w:line="240" w:lineRule="auto"/>
      <w:ind w:left="284"/>
      <w:jc w:val="left"/>
    </w:pPr>
    <w:rPr>
      <w:sz w:val="20"/>
    </w:rPr>
  </w:style>
  <w:style w:type="paragraph" w:styleId="Cabealho">
    <w:name w:val="header"/>
    <w:basedOn w:val="Normal"/>
    <w:semiHidden/>
    <w:pPr>
      <w:tabs>
        <w:tab w:val="center" w:pos="4419"/>
        <w:tab w:val="right" w:pos="8838"/>
      </w:tabs>
    </w:pPr>
  </w:style>
  <w:style w:type="paragraph" w:styleId="Rodap">
    <w:name w:val="footer"/>
    <w:basedOn w:val="Normal"/>
    <w:semiHidden/>
    <w:pPr>
      <w:tabs>
        <w:tab w:val="center" w:pos="4419"/>
        <w:tab w:val="right" w:pos="8838"/>
      </w:tabs>
    </w:pPr>
  </w:style>
  <w:style w:type="character" w:styleId="Nmerodepgina">
    <w:name w:val="page number"/>
    <w:basedOn w:val="Fontepargpadro"/>
    <w:semiHidden/>
    <w:rPr>
      <w:rFonts w:ascii="Times New Roman" w:hAnsi="Times New Roman"/>
      <w:sz w:val="26"/>
    </w:rPr>
  </w:style>
  <w:style w:type="character" w:styleId="Hyperlink">
    <w:name w:val="Hyperlink"/>
    <w:basedOn w:val="Fontepargpadro"/>
    <w:uiPriority w:val="99"/>
    <w:rPr>
      <w:color w:val="0000FF"/>
      <w:u w:val="single"/>
    </w:rPr>
  </w:style>
  <w:style w:type="paragraph" w:styleId="Sumrio5">
    <w:name w:val="toc 5"/>
    <w:basedOn w:val="Normal"/>
    <w:next w:val="Normal"/>
    <w:autoRedefine/>
    <w:uiPriority w:val="39"/>
    <w:pPr>
      <w:ind w:left="113" w:right="113"/>
    </w:pPr>
    <w:rPr>
      <w:b/>
      <w:caps/>
    </w:rPr>
  </w:style>
  <w:style w:type="paragraph" w:customStyle="1" w:styleId="Examinadora">
    <w:name w:val="Examinadora"/>
    <w:basedOn w:val="Normal"/>
    <w:next w:val="Normal"/>
    <w:pPr>
      <w:spacing w:line="240" w:lineRule="auto"/>
      <w:ind w:left="4253" w:right="142"/>
    </w:pPr>
    <w:rPr>
      <w:b/>
    </w:rPr>
  </w:style>
  <w:style w:type="paragraph" w:styleId="ndicedeilustraes">
    <w:name w:val="table of figures"/>
    <w:basedOn w:val="Normal"/>
    <w:next w:val="Normal"/>
    <w:uiPriority w:val="99"/>
    <w:pPr>
      <w:ind w:left="113" w:right="113"/>
    </w:pPr>
  </w:style>
  <w:style w:type="paragraph" w:styleId="Sumrio1">
    <w:name w:val="toc 1"/>
    <w:basedOn w:val="Normal"/>
    <w:next w:val="Normal"/>
    <w:autoRedefine/>
    <w:uiPriority w:val="39"/>
    <w:rsid w:val="00CC38B9"/>
    <w:pPr>
      <w:tabs>
        <w:tab w:val="left" w:pos="426"/>
        <w:tab w:val="right" w:leader="dot" w:pos="9062"/>
      </w:tabs>
      <w:ind w:left="113" w:right="113"/>
      <w:jc w:val="left"/>
    </w:pPr>
    <w:rPr>
      <w:b/>
      <w:caps/>
    </w:rPr>
  </w:style>
  <w:style w:type="paragraph" w:styleId="Sumrio2">
    <w:name w:val="toc 2"/>
    <w:basedOn w:val="Normal"/>
    <w:next w:val="Normal"/>
    <w:autoRedefine/>
    <w:uiPriority w:val="39"/>
    <w:pPr>
      <w:ind w:left="425" w:right="113"/>
    </w:pPr>
  </w:style>
  <w:style w:type="paragraph" w:styleId="Sumrio3">
    <w:name w:val="toc 3"/>
    <w:basedOn w:val="Normal"/>
    <w:next w:val="Normal"/>
    <w:autoRedefine/>
    <w:uiPriority w:val="39"/>
    <w:pPr>
      <w:ind w:left="851" w:right="113"/>
    </w:pPr>
  </w:style>
  <w:style w:type="paragraph" w:styleId="Sumrio4">
    <w:name w:val="toc 4"/>
    <w:basedOn w:val="Normal"/>
    <w:next w:val="Normal"/>
    <w:autoRedefine/>
    <w:semiHidden/>
    <w:pPr>
      <w:ind w:left="1508" w:right="113"/>
      <w:outlineLvl w:val="3"/>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Textodenotadefim">
    <w:name w:val="endnote text"/>
    <w:basedOn w:val="Normal"/>
    <w:semiHidden/>
  </w:style>
  <w:style w:type="character" w:styleId="Refdenotadefim">
    <w:name w:val="endnote reference"/>
    <w:basedOn w:val="Fontepargpadro"/>
    <w:semiHidden/>
    <w:rPr>
      <w:rFonts w:ascii="Times New Roman" w:hAnsi="Times New Roman"/>
      <w:sz w:val="26"/>
      <w:vertAlign w:val="baseline"/>
    </w:rPr>
  </w:style>
  <w:style w:type="paragraph" w:styleId="Textodenotaderodap">
    <w:name w:val="footnote text"/>
    <w:basedOn w:val="Normal"/>
    <w:semiHidden/>
  </w:style>
  <w:style w:type="character" w:styleId="Refdenotaderodap">
    <w:name w:val="footnote reference"/>
    <w:basedOn w:val="Fontepargpadro"/>
    <w:semiHidden/>
    <w:rPr>
      <w:vertAlign w:val="superscript"/>
    </w:rPr>
  </w:style>
  <w:style w:type="paragraph" w:styleId="Textodebalo">
    <w:name w:val="Balloon Text"/>
    <w:basedOn w:val="Normal"/>
    <w:link w:val="TextodebaloChar"/>
    <w:uiPriority w:val="99"/>
    <w:semiHidden/>
    <w:unhideWhenUsed/>
    <w:rsid w:val="00713B9E"/>
    <w:pPr>
      <w:spacing w:line="240" w:lineRule="auto"/>
    </w:pPr>
    <w:rPr>
      <w:rFonts w:ascii="Tahoma" w:hAnsi="Tahoma" w:cs="Tahoma"/>
      <w:sz w:val="16"/>
      <w:szCs w:val="16"/>
    </w:rPr>
  </w:style>
  <w:style w:type="paragraph" w:customStyle="1" w:styleId="dedicatoria">
    <w:name w:val="dedicatoria"/>
    <w:basedOn w:val="Ttulo5"/>
    <w:pPr>
      <w:spacing w:before="9960" w:line="240" w:lineRule="auto"/>
      <w:jc w:val="right"/>
    </w:pPr>
    <w:rPr>
      <w:b w:val="0"/>
      <w:caps w:val="0"/>
    </w:rPr>
  </w:style>
  <w:style w:type="paragraph" w:customStyle="1" w:styleId="corpodetexto4">
    <w:name w:val="corpo de texto 4"/>
    <w:basedOn w:val="Corpodetexto"/>
    <w:pPr>
      <w:spacing w:before="9960" w:line="240" w:lineRule="auto"/>
      <w:jc w:val="right"/>
    </w:pPr>
  </w:style>
  <w:style w:type="paragraph" w:customStyle="1" w:styleId="Capa">
    <w:name w:val="Capa"/>
    <w:basedOn w:val="Corpodetexto2"/>
    <w:rPr>
      <w:sz w:val="32"/>
    </w:rPr>
  </w:style>
  <w:style w:type="paragraph" w:customStyle="1" w:styleId="Autor">
    <w:name w:val="Autor"/>
    <w:basedOn w:val="Capa"/>
    <w:rPr>
      <w:sz w:val="28"/>
    </w:rPr>
  </w:style>
  <w:style w:type="character" w:customStyle="1" w:styleId="TextodebaloChar">
    <w:name w:val="Texto de balão Char"/>
    <w:basedOn w:val="Fontepargpadro"/>
    <w:link w:val="Textodebalo"/>
    <w:uiPriority w:val="99"/>
    <w:semiHidden/>
    <w:rsid w:val="00713B9E"/>
    <w:rPr>
      <w:rFonts w:ascii="Tahoma" w:hAnsi="Tahoma" w:cs="Tahoma"/>
      <w:sz w:val="16"/>
      <w:szCs w:val="16"/>
    </w:rPr>
  </w:style>
  <w:style w:type="table" w:styleId="Tabelacomgrade">
    <w:name w:val="Table Grid"/>
    <w:basedOn w:val="Tabelanormal"/>
    <w:uiPriority w:val="59"/>
    <w:rsid w:val="00E41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327CF"/>
    <w:pPr>
      <w:ind w:left="720"/>
      <w:contextualSpacing/>
    </w:pPr>
  </w:style>
  <w:style w:type="paragraph" w:styleId="Citao">
    <w:name w:val="Quote"/>
    <w:basedOn w:val="Normal"/>
    <w:next w:val="Normal"/>
    <w:link w:val="CitaoChar"/>
    <w:autoRedefine/>
    <w:uiPriority w:val="29"/>
    <w:qFormat/>
    <w:rsid w:val="00984158"/>
    <w:pPr>
      <w:ind w:left="2268"/>
    </w:pPr>
    <w:rPr>
      <w:iCs/>
      <w:color w:val="000000" w:themeColor="text1"/>
      <w:sz w:val="20"/>
      <w:szCs w:val="22"/>
    </w:rPr>
  </w:style>
  <w:style w:type="character" w:customStyle="1" w:styleId="CitaoChar">
    <w:name w:val="Citação Char"/>
    <w:basedOn w:val="Fontepargpadro"/>
    <w:link w:val="Citao"/>
    <w:uiPriority w:val="29"/>
    <w:rsid w:val="00984158"/>
    <w:rPr>
      <w:iCs/>
      <w:color w:val="000000" w:themeColor="text1"/>
      <w:szCs w:val="22"/>
    </w:rPr>
  </w:style>
  <w:style w:type="character" w:customStyle="1" w:styleId="st">
    <w:name w:val="st"/>
    <w:basedOn w:val="Fontepargpadro"/>
    <w:rsid w:val="005C3BC2"/>
  </w:style>
  <w:style w:type="paragraph" w:customStyle="1" w:styleId="Notas">
    <w:name w:val="Notas"/>
    <w:basedOn w:val="Normal"/>
    <w:autoRedefine/>
    <w:qFormat/>
    <w:rsid w:val="00FE0F3F"/>
    <w:pPr>
      <w:spacing w:line="240" w:lineRule="auto"/>
      <w:ind w:left="1134"/>
    </w:pPr>
    <w:rPr>
      <w:sz w:val="18"/>
    </w:rPr>
  </w:style>
  <w:style w:type="character" w:styleId="TextodoEspaoReservado">
    <w:name w:val="Placeholder Text"/>
    <w:basedOn w:val="Fontepargpadro"/>
    <w:uiPriority w:val="99"/>
    <w:semiHidden/>
    <w:rsid w:val="000C3EE2"/>
    <w:rPr>
      <w:color w:val="808080"/>
    </w:rPr>
  </w:style>
  <w:style w:type="paragraph" w:styleId="CabealhodoSumrio">
    <w:name w:val="TOC Heading"/>
    <w:basedOn w:val="Ttulo1"/>
    <w:next w:val="Normal"/>
    <w:uiPriority w:val="39"/>
    <w:semiHidden/>
    <w:unhideWhenUsed/>
    <w:qFormat/>
    <w:rsid w:val="00F32D25"/>
    <w:pPr>
      <w:keepLines/>
      <w:numPr>
        <w:numId w:val="0"/>
      </w:numPr>
      <w:spacing w:before="480" w:after="0" w:line="276" w:lineRule="auto"/>
      <w:jc w:val="left"/>
      <w:outlineLvl w:val="9"/>
    </w:pPr>
    <w:rPr>
      <w:rFonts w:asciiTheme="majorHAnsi" w:eastAsiaTheme="majorEastAsia" w:hAnsiTheme="majorHAnsi" w:cstheme="majorBidi"/>
      <w:bCs/>
      <w:caps w:val="0"/>
      <w:color w:val="365F91" w:themeColor="accent1" w:themeShade="BF"/>
      <w:szCs w:val="28"/>
    </w:rPr>
  </w:style>
  <w:style w:type="paragraph" w:customStyle="1" w:styleId="Default">
    <w:name w:val="Default"/>
    <w:rsid w:val="00EA6359"/>
    <w:pPr>
      <w:autoSpaceDE w:val="0"/>
      <w:autoSpaceDN w:val="0"/>
      <w:adjustRightInd w:val="0"/>
    </w:pPr>
    <w:rPr>
      <w:rFonts w:ascii="Arial" w:hAnsi="Arial" w:cs="Arial"/>
      <w:color w:val="000000"/>
      <w:sz w:val="24"/>
      <w:szCs w:val="24"/>
    </w:rPr>
  </w:style>
  <w:style w:type="paragraph" w:styleId="Commarcadores">
    <w:name w:val="List Bullet"/>
    <w:basedOn w:val="Normal"/>
    <w:autoRedefine/>
    <w:uiPriority w:val="99"/>
    <w:rsid w:val="000047E8"/>
    <w:pPr>
      <w:numPr>
        <w:numId w:val="27"/>
      </w:numPr>
      <w:tabs>
        <w:tab w:val="left" w:pos="426"/>
      </w:tabs>
      <w:autoSpaceDE w:val="0"/>
      <w:autoSpaceDN w:val="0"/>
      <w:spacing w:line="240" w:lineRule="auto"/>
    </w:pPr>
    <w:rPr>
      <w:rFonts w:eastAsiaTheme="minorEastAsia"/>
      <w:sz w:val="22"/>
      <w:szCs w:val="22"/>
    </w:rPr>
  </w:style>
  <w:style w:type="character" w:customStyle="1" w:styleId="Corpodetexto3Char">
    <w:name w:val="Corpo de texto 3 Char"/>
    <w:basedOn w:val="Fontepargpadro"/>
    <w:link w:val="Corpodetexto3"/>
    <w:semiHidden/>
    <w:rsid w:val="0057139B"/>
    <w:rPr>
      <w:sz w:val="24"/>
    </w:rPr>
  </w:style>
  <w:style w:type="character" w:styleId="Refdecomentrio">
    <w:name w:val="annotation reference"/>
    <w:basedOn w:val="Fontepargpadro"/>
    <w:uiPriority w:val="99"/>
    <w:semiHidden/>
    <w:unhideWhenUsed/>
    <w:rsid w:val="00B5165D"/>
    <w:rPr>
      <w:sz w:val="16"/>
      <w:szCs w:val="16"/>
    </w:rPr>
  </w:style>
  <w:style w:type="paragraph" w:styleId="Textodecomentrio">
    <w:name w:val="annotation text"/>
    <w:basedOn w:val="Normal"/>
    <w:link w:val="TextodecomentrioChar"/>
    <w:uiPriority w:val="99"/>
    <w:semiHidden/>
    <w:unhideWhenUsed/>
    <w:rsid w:val="00B5165D"/>
    <w:pPr>
      <w:spacing w:line="240" w:lineRule="auto"/>
    </w:pPr>
    <w:rPr>
      <w:sz w:val="20"/>
    </w:rPr>
  </w:style>
  <w:style w:type="character" w:customStyle="1" w:styleId="TextodecomentrioChar">
    <w:name w:val="Texto de comentário Char"/>
    <w:basedOn w:val="Fontepargpadro"/>
    <w:link w:val="Textodecomentrio"/>
    <w:uiPriority w:val="99"/>
    <w:semiHidden/>
    <w:rsid w:val="00B5165D"/>
  </w:style>
  <w:style w:type="paragraph" w:styleId="Assuntodocomentrio">
    <w:name w:val="annotation subject"/>
    <w:basedOn w:val="Textodecomentrio"/>
    <w:next w:val="Textodecomentrio"/>
    <w:link w:val="AssuntodocomentrioChar"/>
    <w:uiPriority w:val="99"/>
    <w:semiHidden/>
    <w:unhideWhenUsed/>
    <w:rsid w:val="00B5165D"/>
    <w:rPr>
      <w:b/>
      <w:bCs/>
    </w:rPr>
  </w:style>
  <w:style w:type="character" w:customStyle="1" w:styleId="AssuntodocomentrioChar">
    <w:name w:val="Assunto do comentário Char"/>
    <w:basedOn w:val="TextodecomentrioChar"/>
    <w:link w:val="Assuntodocomentrio"/>
    <w:uiPriority w:val="99"/>
    <w:semiHidden/>
    <w:rsid w:val="00B5165D"/>
    <w:rPr>
      <w:b/>
      <w:bCs/>
    </w:rPr>
  </w:style>
  <w:style w:type="character" w:styleId="MenoPendente">
    <w:name w:val="Unresolved Mention"/>
    <w:basedOn w:val="Fontepargpadro"/>
    <w:uiPriority w:val="99"/>
    <w:semiHidden/>
    <w:unhideWhenUsed/>
    <w:rsid w:val="00D828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2496">
      <w:bodyDiv w:val="1"/>
      <w:marLeft w:val="0"/>
      <w:marRight w:val="0"/>
      <w:marTop w:val="0"/>
      <w:marBottom w:val="0"/>
      <w:divBdr>
        <w:top w:val="none" w:sz="0" w:space="0" w:color="auto"/>
        <w:left w:val="none" w:sz="0" w:space="0" w:color="auto"/>
        <w:bottom w:val="none" w:sz="0" w:space="0" w:color="auto"/>
        <w:right w:val="none" w:sz="0" w:space="0" w:color="auto"/>
      </w:divBdr>
      <w:divsChild>
        <w:div w:id="127824684">
          <w:marLeft w:val="547"/>
          <w:marRight w:val="0"/>
          <w:marTop w:val="134"/>
          <w:marBottom w:val="0"/>
          <w:divBdr>
            <w:top w:val="none" w:sz="0" w:space="0" w:color="auto"/>
            <w:left w:val="none" w:sz="0" w:space="0" w:color="auto"/>
            <w:bottom w:val="none" w:sz="0" w:space="0" w:color="auto"/>
            <w:right w:val="none" w:sz="0" w:space="0" w:color="auto"/>
          </w:divBdr>
        </w:div>
      </w:divsChild>
    </w:div>
    <w:div w:id="43726400">
      <w:bodyDiv w:val="1"/>
      <w:marLeft w:val="0"/>
      <w:marRight w:val="0"/>
      <w:marTop w:val="0"/>
      <w:marBottom w:val="0"/>
      <w:divBdr>
        <w:top w:val="none" w:sz="0" w:space="0" w:color="auto"/>
        <w:left w:val="none" w:sz="0" w:space="0" w:color="auto"/>
        <w:bottom w:val="none" w:sz="0" w:space="0" w:color="auto"/>
        <w:right w:val="none" w:sz="0" w:space="0" w:color="auto"/>
      </w:divBdr>
    </w:div>
    <w:div w:id="44106180">
      <w:bodyDiv w:val="1"/>
      <w:marLeft w:val="0"/>
      <w:marRight w:val="0"/>
      <w:marTop w:val="0"/>
      <w:marBottom w:val="0"/>
      <w:divBdr>
        <w:top w:val="none" w:sz="0" w:space="0" w:color="auto"/>
        <w:left w:val="none" w:sz="0" w:space="0" w:color="auto"/>
        <w:bottom w:val="none" w:sz="0" w:space="0" w:color="auto"/>
        <w:right w:val="none" w:sz="0" w:space="0" w:color="auto"/>
      </w:divBdr>
    </w:div>
    <w:div w:id="306934208">
      <w:bodyDiv w:val="1"/>
      <w:marLeft w:val="0"/>
      <w:marRight w:val="0"/>
      <w:marTop w:val="0"/>
      <w:marBottom w:val="0"/>
      <w:divBdr>
        <w:top w:val="none" w:sz="0" w:space="0" w:color="auto"/>
        <w:left w:val="none" w:sz="0" w:space="0" w:color="auto"/>
        <w:bottom w:val="none" w:sz="0" w:space="0" w:color="auto"/>
        <w:right w:val="none" w:sz="0" w:space="0" w:color="auto"/>
      </w:divBdr>
    </w:div>
    <w:div w:id="359823858">
      <w:bodyDiv w:val="1"/>
      <w:marLeft w:val="0"/>
      <w:marRight w:val="0"/>
      <w:marTop w:val="0"/>
      <w:marBottom w:val="0"/>
      <w:divBdr>
        <w:top w:val="none" w:sz="0" w:space="0" w:color="auto"/>
        <w:left w:val="none" w:sz="0" w:space="0" w:color="auto"/>
        <w:bottom w:val="none" w:sz="0" w:space="0" w:color="auto"/>
        <w:right w:val="none" w:sz="0" w:space="0" w:color="auto"/>
      </w:divBdr>
    </w:div>
    <w:div w:id="475756936">
      <w:bodyDiv w:val="1"/>
      <w:marLeft w:val="0"/>
      <w:marRight w:val="0"/>
      <w:marTop w:val="0"/>
      <w:marBottom w:val="0"/>
      <w:divBdr>
        <w:top w:val="none" w:sz="0" w:space="0" w:color="auto"/>
        <w:left w:val="none" w:sz="0" w:space="0" w:color="auto"/>
        <w:bottom w:val="none" w:sz="0" w:space="0" w:color="auto"/>
        <w:right w:val="none" w:sz="0" w:space="0" w:color="auto"/>
      </w:divBdr>
    </w:div>
    <w:div w:id="493649279">
      <w:bodyDiv w:val="1"/>
      <w:marLeft w:val="0"/>
      <w:marRight w:val="0"/>
      <w:marTop w:val="0"/>
      <w:marBottom w:val="0"/>
      <w:divBdr>
        <w:top w:val="none" w:sz="0" w:space="0" w:color="auto"/>
        <w:left w:val="none" w:sz="0" w:space="0" w:color="auto"/>
        <w:bottom w:val="none" w:sz="0" w:space="0" w:color="auto"/>
        <w:right w:val="none" w:sz="0" w:space="0" w:color="auto"/>
      </w:divBdr>
      <w:divsChild>
        <w:div w:id="1551577132">
          <w:marLeft w:val="547"/>
          <w:marRight w:val="0"/>
          <w:marTop w:val="115"/>
          <w:marBottom w:val="0"/>
          <w:divBdr>
            <w:top w:val="none" w:sz="0" w:space="0" w:color="auto"/>
            <w:left w:val="none" w:sz="0" w:space="0" w:color="auto"/>
            <w:bottom w:val="none" w:sz="0" w:space="0" w:color="auto"/>
            <w:right w:val="none" w:sz="0" w:space="0" w:color="auto"/>
          </w:divBdr>
        </w:div>
      </w:divsChild>
    </w:div>
    <w:div w:id="496114971">
      <w:bodyDiv w:val="1"/>
      <w:marLeft w:val="0"/>
      <w:marRight w:val="0"/>
      <w:marTop w:val="0"/>
      <w:marBottom w:val="0"/>
      <w:divBdr>
        <w:top w:val="none" w:sz="0" w:space="0" w:color="auto"/>
        <w:left w:val="none" w:sz="0" w:space="0" w:color="auto"/>
        <w:bottom w:val="none" w:sz="0" w:space="0" w:color="auto"/>
        <w:right w:val="none" w:sz="0" w:space="0" w:color="auto"/>
      </w:divBdr>
    </w:div>
    <w:div w:id="510527711">
      <w:bodyDiv w:val="1"/>
      <w:marLeft w:val="0"/>
      <w:marRight w:val="0"/>
      <w:marTop w:val="0"/>
      <w:marBottom w:val="0"/>
      <w:divBdr>
        <w:top w:val="none" w:sz="0" w:space="0" w:color="auto"/>
        <w:left w:val="none" w:sz="0" w:space="0" w:color="auto"/>
        <w:bottom w:val="none" w:sz="0" w:space="0" w:color="auto"/>
        <w:right w:val="none" w:sz="0" w:space="0" w:color="auto"/>
      </w:divBdr>
      <w:divsChild>
        <w:div w:id="229734345">
          <w:marLeft w:val="1166"/>
          <w:marRight w:val="0"/>
          <w:marTop w:val="96"/>
          <w:marBottom w:val="0"/>
          <w:divBdr>
            <w:top w:val="none" w:sz="0" w:space="0" w:color="auto"/>
            <w:left w:val="none" w:sz="0" w:space="0" w:color="auto"/>
            <w:bottom w:val="none" w:sz="0" w:space="0" w:color="auto"/>
            <w:right w:val="none" w:sz="0" w:space="0" w:color="auto"/>
          </w:divBdr>
        </w:div>
        <w:div w:id="664632266">
          <w:marLeft w:val="1800"/>
          <w:marRight w:val="0"/>
          <w:marTop w:val="86"/>
          <w:marBottom w:val="0"/>
          <w:divBdr>
            <w:top w:val="none" w:sz="0" w:space="0" w:color="auto"/>
            <w:left w:val="none" w:sz="0" w:space="0" w:color="auto"/>
            <w:bottom w:val="none" w:sz="0" w:space="0" w:color="auto"/>
            <w:right w:val="none" w:sz="0" w:space="0" w:color="auto"/>
          </w:divBdr>
        </w:div>
        <w:div w:id="1619338660">
          <w:marLeft w:val="1800"/>
          <w:marRight w:val="0"/>
          <w:marTop w:val="86"/>
          <w:marBottom w:val="0"/>
          <w:divBdr>
            <w:top w:val="none" w:sz="0" w:space="0" w:color="auto"/>
            <w:left w:val="none" w:sz="0" w:space="0" w:color="auto"/>
            <w:bottom w:val="none" w:sz="0" w:space="0" w:color="auto"/>
            <w:right w:val="none" w:sz="0" w:space="0" w:color="auto"/>
          </w:divBdr>
        </w:div>
      </w:divsChild>
    </w:div>
    <w:div w:id="546374835">
      <w:bodyDiv w:val="1"/>
      <w:marLeft w:val="0"/>
      <w:marRight w:val="0"/>
      <w:marTop w:val="0"/>
      <w:marBottom w:val="0"/>
      <w:divBdr>
        <w:top w:val="none" w:sz="0" w:space="0" w:color="auto"/>
        <w:left w:val="none" w:sz="0" w:space="0" w:color="auto"/>
        <w:bottom w:val="none" w:sz="0" w:space="0" w:color="auto"/>
        <w:right w:val="none" w:sz="0" w:space="0" w:color="auto"/>
      </w:divBdr>
    </w:div>
    <w:div w:id="579749848">
      <w:bodyDiv w:val="1"/>
      <w:marLeft w:val="0"/>
      <w:marRight w:val="0"/>
      <w:marTop w:val="0"/>
      <w:marBottom w:val="0"/>
      <w:divBdr>
        <w:top w:val="none" w:sz="0" w:space="0" w:color="auto"/>
        <w:left w:val="none" w:sz="0" w:space="0" w:color="auto"/>
        <w:bottom w:val="none" w:sz="0" w:space="0" w:color="auto"/>
        <w:right w:val="none" w:sz="0" w:space="0" w:color="auto"/>
      </w:divBdr>
    </w:div>
    <w:div w:id="770203006">
      <w:bodyDiv w:val="1"/>
      <w:marLeft w:val="0"/>
      <w:marRight w:val="0"/>
      <w:marTop w:val="0"/>
      <w:marBottom w:val="0"/>
      <w:divBdr>
        <w:top w:val="none" w:sz="0" w:space="0" w:color="auto"/>
        <w:left w:val="none" w:sz="0" w:space="0" w:color="auto"/>
        <w:bottom w:val="none" w:sz="0" w:space="0" w:color="auto"/>
        <w:right w:val="none" w:sz="0" w:space="0" w:color="auto"/>
      </w:divBdr>
    </w:div>
    <w:div w:id="965817689">
      <w:bodyDiv w:val="1"/>
      <w:marLeft w:val="0"/>
      <w:marRight w:val="0"/>
      <w:marTop w:val="0"/>
      <w:marBottom w:val="0"/>
      <w:divBdr>
        <w:top w:val="none" w:sz="0" w:space="0" w:color="auto"/>
        <w:left w:val="none" w:sz="0" w:space="0" w:color="auto"/>
        <w:bottom w:val="none" w:sz="0" w:space="0" w:color="auto"/>
        <w:right w:val="none" w:sz="0" w:space="0" w:color="auto"/>
      </w:divBdr>
    </w:div>
    <w:div w:id="1020089723">
      <w:bodyDiv w:val="1"/>
      <w:marLeft w:val="0"/>
      <w:marRight w:val="0"/>
      <w:marTop w:val="0"/>
      <w:marBottom w:val="0"/>
      <w:divBdr>
        <w:top w:val="none" w:sz="0" w:space="0" w:color="auto"/>
        <w:left w:val="none" w:sz="0" w:space="0" w:color="auto"/>
        <w:bottom w:val="none" w:sz="0" w:space="0" w:color="auto"/>
        <w:right w:val="none" w:sz="0" w:space="0" w:color="auto"/>
      </w:divBdr>
    </w:div>
    <w:div w:id="1110322780">
      <w:bodyDiv w:val="1"/>
      <w:marLeft w:val="0"/>
      <w:marRight w:val="0"/>
      <w:marTop w:val="0"/>
      <w:marBottom w:val="0"/>
      <w:divBdr>
        <w:top w:val="none" w:sz="0" w:space="0" w:color="auto"/>
        <w:left w:val="none" w:sz="0" w:space="0" w:color="auto"/>
        <w:bottom w:val="none" w:sz="0" w:space="0" w:color="auto"/>
        <w:right w:val="none" w:sz="0" w:space="0" w:color="auto"/>
      </w:divBdr>
    </w:div>
    <w:div w:id="1177382137">
      <w:bodyDiv w:val="1"/>
      <w:marLeft w:val="0"/>
      <w:marRight w:val="0"/>
      <w:marTop w:val="0"/>
      <w:marBottom w:val="0"/>
      <w:divBdr>
        <w:top w:val="none" w:sz="0" w:space="0" w:color="auto"/>
        <w:left w:val="none" w:sz="0" w:space="0" w:color="auto"/>
        <w:bottom w:val="none" w:sz="0" w:space="0" w:color="auto"/>
        <w:right w:val="none" w:sz="0" w:space="0" w:color="auto"/>
      </w:divBdr>
    </w:div>
    <w:div w:id="1323504165">
      <w:bodyDiv w:val="1"/>
      <w:marLeft w:val="0"/>
      <w:marRight w:val="0"/>
      <w:marTop w:val="0"/>
      <w:marBottom w:val="0"/>
      <w:divBdr>
        <w:top w:val="none" w:sz="0" w:space="0" w:color="auto"/>
        <w:left w:val="none" w:sz="0" w:space="0" w:color="auto"/>
        <w:bottom w:val="none" w:sz="0" w:space="0" w:color="auto"/>
        <w:right w:val="none" w:sz="0" w:space="0" w:color="auto"/>
      </w:divBdr>
      <w:divsChild>
        <w:div w:id="1632712035">
          <w:marLeft w:val="547"/>
          <w:marRight w:val="0"/>
          <w:marTop w:val="115"/>
          <w:marBottom w:val="0"/>
          <w:divBdr>
            <w:top w:val="none" w:sz="0" w:space="0" w:color="auto"/>
            <w:left w:val="none" w:sz="0" w:space="0" w:color="auto"/>
            <w:bottom w:val="none" w:sz="0" w:space="0" w:color="auto"/>
            <w:right w:val="none" w:sz="0" w:space="0" w:color="auto"/>
          </w:divBdr>
        </w:div>
        <w:div w:id="2093575808">
          <w:marLeft w:val="547"/>
          <w:marRight w:val="0"/>
          <w:marTop w:val="115"/>
          <w:marBottom w:val="0"/>
          <w:divBdr>
            <w:top w:val="none" w:sz="0" w:space="0" w:color="auto"/>
            <w:left w:val="none" w:sz="0" w:space="0" w:color="auto"/>
            <w:bottom w:val="none" w:sz="0" w:space="0" w:color="auto"/>
            <w:right w:val="none" w:sz="0" w:space="0" w:color="auto"/>
          </w:divBdr>
        </w:div>
      </w:divsChild>
    </w:div>
    <w:div w:id="1361471746">
      <w:bodyDiv w:val="1"/>
      <w:marLeft w:val="0"/>
      <w:marRight w:val="0"/>
      <w:marTop w:val="0"/>
      <w:marBottom w:val="0"/>
      <w:divBdr>
        <w:top w:val="none" w:sz="0" w:space="0" w:color="auto"/>
        <w:left w:val="none" w:sz="0" w:space="0" w:color="auto"/>
        <w:bottom w:val="none" w:sz="0" w:space="0" w:color="auto"/>
        <w:right w:val="none" w:sz="0" w:space="0" w:color="auto"/>
      </w:divBdr>
      <w:divsChild>
        <w:div w:id="117066089">
          <w:marLeft w:val="547"/>
          <w:marRight w:val="0"/>
          <w:marTop w:val="115"/>
          <w:marBottom w:val="0"/>
          <w:divBdr>
            <w:top w:val="none" w:sz="0" w:space="0" w:color="auto"/>
            <w:left w:val="none" w:sz="0" w:space="0" w:color="auto"/>
            <w:bottom w:val="none" w:sz="0" w:space="0" w:color="auto"/>
            <w:right w:val="none" w:sz="0" w:space="0" w:color="auto"/>
          </w:divBdr>
        </w:div>
      </w:divsChild>
    </w:div>
    <w:div w:id="1565137273">
      <w:bodyDiv w:val="1"/>
      <w:marLeft w:val="0"/>
      <w:marRight w:val="0"/>
      <w:marTop w:val="0"/>
      <w:marBottom w:val="0"/>
      <w:divBdr>
        <w:top w:val="none" w:sz="0" w:space="0" w:color="auto"/>
        <w:left w:val="none" w:sz="0" w:space="0" w:color="auto"/>
        <w:bottom w:val="none" w:sz="0" w:space="0" w:color="auto"/>
        <w:right w:val="none" w:sz="0" w:space="0" w:color="auto"/>
      </w:divBdr>
      <w:divsChild>
        <w:div w:id="101611718">
          <w:marLeft w:val="720"/>
          <w:marRight w:val="0"/>
          <w:marTop w:val="101"/>
          <w:marBottom w:val="0"/>
          <w:divBdr>
            <w:top w:val="none" w:sz="0" w:space="0" w:color="auto"/>
            <w:left w:val="none" w:sz="0" w:space="0" w:color="auto"/>
            <w:bottom w:val="none" w:sz="0" w:space="0" w:color="auto"/>
            <w:right w:val="none" w:sz="0" w:space="0" w:color="auto"/>
          </w:divBdr>
        </w:div>
      </w:divsChild>
    </w:div>
    <w:div w:id="1793160948">
      <w:bodyDiv w:val="1"/>
      <w:marLeft w:val="0"/>
      <w:marRight w:val="0"/>
      <w:marTop w:val="0"/>
      <w:marBottom w:val="0"/>
      <w:divBdr>
        <w:top w:val="none" w:sz="0" w:space="0" w:color="auto"/>
        <w:left w:val="none" w:sz="0" w:space="0" w:color="auto"/>
        <w:bottom w:val="none" w:sz="0" w:space="0" w:color="auto"/>
        <w:right w:val="none" w:sz="0" w:space="0" w:color="auto"/>
      </w:divBdr>
      <w:divsChild>
        <w:div w:id="390083373">
          <w:marLeft w:val="547"/>
          <w:marRight w:val="0"/>
          <w:marTop w:val="115"/>
          <w:marBottom w:val="0"/>
          <w:divBdr>
            <w:top w:val="none" w:sz="0" w:space="0" w:color="auto"/>
            <w:left w:val="none" w:sz="0" w:space="0" w:color="auto"/>
            <w:bottom w:val="none" w:sz="0" w:space="0" w:color="auto"/>
            <w:right w:val="none" w:sz="0" w:space="0" w:color="auto"/>
          </w:divBdr>
        </w:div>
      </w:divsChild>
    </w:div>
    <w:div w:id="179590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pmello\CONFIG~1\Temp\2013.1.ELE08552.modeloproposta.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56D83-AF91-457F-8B3A-E311DBF7B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2013.1.ELE08552.modeloproposta</Template>
  <TotalTime>4947</TotalTime>
  <Pages>29</Pages>
  <Words>5529</Words>
  <Characters>29862</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Modelo de Projeto de Graduação - Engenharia Elétrica</vt:lpstr>
    </vt:vector>
  </TitlesOfParts>
  <Company>UFES</Company>
  <LinksUpToDate>false</LinksUpToDate>
  <CharactersWithSpaces>35321</CharactersWithSpaces>
  <SharedDoc>false</SharedDoc>
  <HLinks>
    <vt:vector size="12" baseType="variant">
      <vt:variant>
        <vt:i4>7995466</vt:i4>
      </vt:variant>
      <vt:variant>
        <vt:i4>9054</vt:i4>
      </vt:variant>
      <vt:variant>
        <vt:i4>1026</vt:i4>
      </vt:variant>
      <vt:variant>
        <vt:i4>1</vt:i4>
      </vt:variant>
      <vt:variant>
        <vt:lpwstr>..\..\temp\Image3.jpg</vt:lpwstr>
      </vt:variant>
      <vt:variant>
        <vt:lpwstr/>
      </vt:variant>
      <vt:variant>
        <vt:i4>2621454</vt:i4>
      </vt:variant>
      <vt:variant>
        <vt:i4>10505</vt:i4>
      </vt:variant>
      <vt:variant>
        <vt:i4>1027</vt:i4>
      </vt:variant>
      <vt:variant>
        <vt:i4>1</vt:i4>
      </vt:variant>
      <vt:variant>
        <vt:lpwstr>tabp_8.gif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Projeto de Graduação - Engenharia Elétrica</dc:title>
  <dc:subject/>
  <dc:creator>Paulo Jose Mello Menegaz</dc:creator>
  <cp:keywords/>
  <dc:description/>
  <cp:lastModifiedBy>Mônica</cp:lastModifiedBy>
  <cp:revision>49</cp:revision>
  <cp:lastPrinted>2001-04-06T15:43:00Z</cp:lastPrinted>
  <dcterms:created xsi:type="dcterms:W3CDTF">2019-05-14T16:26:00Z</dcterms:created>
  <dcterms:modified xsi:type="dcterms:W3CDTF">2019-06-04T02:24:00Z</dcterms:modified>
</cp:coreProperties>
</file>